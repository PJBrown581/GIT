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5"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619"/>
        <w:gridCol w:w="710"/>
        <w:gridCol w:w="621"/>
        <w:gridCol w:w="709"/>
        <w:gridCol w:w="707"/>
        <w:gridCol w:w="712"/>
        <w:gridCol w:w="68"/>
        <w:gridCol w:w="620"/>
        <w:gridCol w:w="618"/>
        <w:gridCol w:w="444"/>
        <w:gridCol w:w="266"/>
        <w:gridCol w:w="533"/>
        <w:gridCol w:w="621"/>
        <w:gridCol w:w="231"/>
        <w:gridCol w:w="1476"/>
        <w:gridCol w:w="923"/>
        <w:gridCol w:w="923"/>
      </w:tblGrid>
      <w:tr w:rsidR="000D5F7F" w:rsidRPr="00FB4C7E" w:rsidTr="005935CC">
        <w:trPr>
          <w:trHeight w:val="288"/>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0D5F7F" w:rsidRPr="00FB4C7E" w:rsidRDefault="000D5F7F" w:rsidP="00B8500C">
            <w:pPr>
              <w:pStyle w:val="Heading3"/>
            </w:pPr>
            <w:r w:rsidRPr="00B8500C">
              <w:t>Ship</w:t>
            </w:r>
            <w:r w:rsidRPr="00FB4C7E">
              <w:t xml:space="preserve"> From</w:t>
            </w:r>
          </w:p>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0D5F7F" w:rsidRPr="00FB4C7E" w:rsidRDefault="000D5F7F" w:rsidP="00B8500C">
            <w:pPr>
              <w:pStyle w:val="Heading4"/>
            </w:pPr>
            <w:r w:rsidRPr="00FB4C7E">
              <w:t>Bill of Lading Number</w:t>
            </w:r>
            <w:r>
              <w:t>:</w:t>
            </w:r>
            <w:r w:rsidR="00751937">
              <w:t xml:space="preserve"> </w:t>
            </w:r>
            <w:sdt>
              <w:sdtPr>
                <w:alias w:val="Field"/>
                <w:tag w:val="41542534-2918810319"/>
                <w:id w:val="-1376156977"/>
                <w:placeholder>
                  <w:docPart w:val="9815956B41E6495DB30598788621C1D2"/>
                </w:placeholder>
                <w15:appearance w15:val="tags"/>
              </w:sdtPr>
              <w:sdtEndPr/>
              <w:sdtContent>
                <w:r w:rsidR="00511E3A">
                  <w:t>@</w:t>
                </w:r>
                <w:proofErr w:type="spellStart"/>
                <w:r w:rsidR="00511E3A">
                  <w:t>BillOfLadingId</w:t>
                </w:r>
                <w:proofErr w:type="spellEnd"/>
              </w:sdtContent>
            </w:sdt>
          </w:p>
        </w:tc>
      </w:tr>
      <w:tr w:rsidR="004D59AF" w:rsidRPr="00FB4C7E" w:rsidTr="005935CC">
        <w:trPr>
          <w:trHeight w:val="176"/>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bottom"/>
          </w:tcPr>
          <w:p w:rsidR="0036595F" w:rsidRPr="00FB4C7E" w:rsidRDefault="00192158" w:rsidP="00B8500C">
            <w:r>
              <w:t xml:space="preserve">Name: </w:t>
            </w:r>
            <w:sdt>
              <w:sdtPr>
                <w:alias w:val="Field"/>
                <w:tag w:val="41542534-1867645011"/>
                <w:id w:val="1867645011"/>
                <w:placeholder>
                  <w:docPart w:val="5170E50891204F2D9AFE1F392AC0FDEE"/>
                </w:placeholder>
                <w15:appearance w15:val="tags"/>
              </w:sdtPr>
              <w:sdtEndPr/>
              <w:sdtContent>
                <w:r w:rsidR="00AD6BD4">
                  <w:t>@</w:t>
                </w:r>
                <w:proofErr w:type="spellStart"/>
                <w:r w:rsidR="00AD6BD4">
                  <w:t>ShipFromName</w:t>
                </w:r>
                <w:proofErr w:type="spellEnd"/>
              </w:sdtContent>
            </w:sdt>
          </w:p>
          <w:p w:rsidR="0036595F" w:rsidRPr="00FB4C7E" w:rsidRDefault="00AD6BD4" w:rsidP="00B8500C">
            <w:r>
              <w:t>Street</w:t>
            </w:r>
            <w:r w:rsidR="00192158">
              <w:t xml:space="preserve">: </w:t>
            </w:r>
            <w:sdt>
              <w:sdtPr>
                <w:alias w:val="Field"/>
                <w:tag w:val="41542534-2221551791"/>
                <w:id w:val="-2073415505"/>
                <w:placeholder>
                  <w:docPart w:val="1BEAB9308BA14154AD9A714BF8CD7C0B"/>
                </w:placeholder>
                <w15:appearance w15:val="tags"/>
              </w:sdtPr>
              <w:sdtEndPr/>
              <w:sdtContent>
                <w:r>
                  <w:t>@</w:t>
                </w:r>
                <w:proofErr w:type="spellStart"/>
                <w:r>
                  <w:t>FromStreet</w:t>
                </w:r>
                <w:proofErr w:type="spellEnd"/>
              </w:sdtContent>
            </w:sdt>
          </w:p>
          <w:p w:rsidR="0036595F" w:rsidRPr="00FB4C7E" w:rsidRDefault="00192158" w:rsidP="00B8500C">
            <w:r>
              <w:t>City/State/ZIP:</w:t>
            </w:r>
            <w:r w:rsidR="00AD6BD4">
              <w:t xml:space="preserve"> </w:t>
            </w:r>
            <w:sdt>
              <w:sdtPr>
                <w:alias w:val="Field"/>
                <w:tag w:val="41542534-328492902"/>
                <w:id w:val="328492902"/>
                <w:placeholder>
                  <w:docPart w:val="63EDF672BA4543FE8665A6044A9ABEE8"/>
                </w:placeholder>
                <w15:appearance w15:val="tags"/>
              </w:sdtPr>
              <w:sdtEndPr/>
              <w:sdtContent>
                <w:r w:rsidR="00AD6BD4">
                  <w:t>@</w:t>
                </w:r>
                <w:proofErr w:type="spellStart"/>
                <w:r w:rsidR="00AD6BD4">
                  <w:t>FromCity</w:t>
                </w:r>
                <w:proofErr w:type="spellEnd"/>
              </w:sdtContent>
            </w:sdt>
            <w:r w:rsidR="00AD6BD4">
              <w:t xml:space="preserve">, </w:t>
            </w:r>
            <w:sdt>
              <w:sdtPr>
                <w:alias w:val="Field"/>
                <w:tag w:val="41542534-869730724"/>
                <w:id w:val="869730724"/>
                <w:placeholder>
                  <w:docPart w:val="30FF4230DF6C40C584C71D65A4DBAEEB"/>
                </w:placeholder>
                <w15:appearance w15:val="tags"/>
              </w:sdtPr>
              <w:sdtEndPr/>
              <w:sdtContent>
                <w:r w:rsidR="00AD6BD4">
                  <w:t>@</w:t>
                </w:r>
                <w:proofErr w:type="spellStart"/>
                <w:r w:rsidR="00AD6BD4">
                  <w:t>FromState</w:t>
                </w:r>
                <w:proofErr w:type="spellEnd"/>
              </w:sdtContent>
            </w:sdt>
            <w:r w:rsidR="00AD6BD4">
              <w:t xml:space="preserve">, </w:t>
            </w:r>
            <w:sdt>
              <w:sdtPr>
                <w:alias w:val="Field"/>
                <w:tag w:val="41542534-2212766009"/>
                <w:id w:val="-2082201287"/>
                <w:placeholder>
                  <w:docPart w:val="3C875F9AF54648E2BCBE3C1A06593F53"/>
                </w:placeholder>
                <w15:appearance w15:val="tags"/>
              </w:sdtPr>
              <w:sdtEndPr/>
              <w:sdtContent>
                <w:r w:rsidR="00AD6BD4">
                  <w:t>@</w:t>
                </w:r>
                <w:proofErr w:type="spellStart"/>
                <w:r w:rsidR="00AD6BD4">
                  <w:t>FromZipCode</w:t>
                </w:r>
                <w:proofErr w:type="spellEnd"/>
              </w:sdtContent>
            </w:sdt>
            <w:r w:rsidR="000C678F">
              <w:t xml:space="preserve">, </w:t>
            </w:r>
            <w:sdt>
              <w:sdtPr>
                <w:alias w:val="Field"/>
                <w:tag w:val="41542534-569160711"/>
                <w:id w:val="569160711"/>
                <w:placeholder>
                  <w:docPart w:val="940257D191F24D028DA7458C0E1A26F7"/>
                </w:placeholder>
                <w15:appearance w15:val="tags"/>
              </w:sdtPr>
              <w:sdtEndPr/>
              <w:sdtContent>
                <w:r w:rsidR="000C678F">
                  <w:t>@</w:t>
                </w:r>
                <w:proofErr w:type="spellStart"/>
                <w:r w:rsidR="000C678F">
                  <w:t>FromCountry</w:t>
                </w:r>
                <w:proofErr w:type="spellEnd"/>
              </w:sdtContent>
            </w:sdt>
          </w:p>
          <w:p w:rsidR="0036595F" w:rsidRPr="00FB4C7E" w:rsidRDefault="00AD6BD4" w:rsidP="00B8500C">
            <w:r>
              <w:t>SID</w:t>
            </w:r>
            <w:r w:rsidR="00F22EEA">
              <w:t>#</w:t>
            </w:r>
            <w:r w:rsidR="0036595F" w:rsidRPr="00FB4C7E">
              <w:t>:</w:t>
            </w:r>
            <w:r>
              <w:t xml:space="preserve"> </w:t>
            </w:r>
            <w:sdt>
              <w:sdtPr>
                <w:alias w:val="Field"/>
                <w:tag w:val="41542534-3832240832"/>
                <w:id w:val="-462726464"/>
                <w:placeholder>
                  <w:docPart w:val="0FD1D36D73D144CC982713C76C90C464"/>
                </w:placeholder>
                <w15:appearance w15:val="tags"/>
              </w:sdtPr>
              <w:sdtEndPr/>
              <w:sdtContent>
                <w:r>
                  <w:t>@</w:t>
                </w:r>
                <w:proofErr w:type="spellStart"/>
                <w:r>
                  <w:t>ShipmentId</w:t>
                </w:r>
                <w:proofErr w:type="spellEnd"/>
              </w:sdtContent>
            </w:sdt>
          </w:p>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Barcode"/>
              <w:tag w:val="41542534-2224714580"/>
              <w:id w:val="-2070252716"/>
              <w:placeholder>
                <w:docPart w:val="530E8B3EE0444E13B7BF6AE0CBBB7A31"/>
              </w:placeholder>
              <w15:appearance w15:val="tags"/>
            </w:sdtPr>
            <w:sdtEndPr/>
            <w:sdtContent>
              <w:p w:rsidR="0036595F" w:rsidRPr="00511E3A" w:rsidRDefault="00C5074A" w:rsidP="00511E3A">
                <w:pPr>
                  <w:pStyle w:val="BarCode"/>
                  <w:spacing w:before="0" w:after="0"/>
                  <w:rPr>
                    <w:b w:val="0"/>
                    <w:caps w:val="0"/>
                    <w:outline w:val="0"/>
                    <w:color w:val="000000"/>
                    <w:sz w:val="16"/>
                    <w14:textOutline w14:w="0" w14:cap="rnd" w14:cmpd="sng" w14:algn="ctr">
                      <w14:noFill/>
                      <w14:prstDash w14:val="solid"/>
                      <w14:bevel/>
                    </w14:textOutline>
                    <w14:textFill>
                      <w14:solidFill>
                        <w14:srgbClr w14:val="000000"/>
                      </w14:solidFill>
                    </w14:textFill>
                  </w:rPr>
                </w:pPr>
                <w:r w:rsidRPr="00511E3A">
                  <w:rPr>
                    <w:b w:val="0"/>
                    <w:caps w:val="0"/>
                    <w:outline w:val="0"/>
                    <w:noProof/>
                    <w:color w:val="000000"/>
                    <w:sz w:val="16"/>
                    <w14:textOutline w14:w="0" w14:cap="rnd" w14:cmpd="sng" w14:algn="ctr">
                      <w14:noFill/>
                      <w14:prstDash w14:val="solid"/>
                      <w14:bevel/>
                    </w14:textOutline>
                    <w14:textFill>
                      <w14:solidFill>
                        <w14:srgbClr w14:val="000000"/>
                      </w14:solidFill>
                    </w14:textFill>
                  </w:rPr>
                  <mc:AlternateContent>
                    <mc:Choice Requires="wps">
                      <w:drawing>
                        <wp:inline distT="0" distB="0" distL="0" distR="0">
                          <wp:extent cx="2084832" cy="299923"/>
                          <wp:effectExtent l="0" t="0" r="0" b="5080"/>
                          <wp:docPr id="1" name="Ba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84832" cy="299923"/>
                                  </a:xfrm>
                                  <a:custGeom>
                                    <a:avLst/>
                                    <a:gdLst/>
                                    <a:ahLst/>
                                    <a:cxnLst/>
                                    <a:rect l="0" t="0" r="0" b="0"/>
                                    <a:pathLst>
                                      <a:path w="156" h="1">
                                        <a:moveTo>
                                          <a:pt x="0" y="0"/>
                                        </a:moveTo>
                                        <a:lnTo>
                                          <a:pt x="2" y="0"/>
                                        </a:lnTo>
                                        <a:lnTo>
                                          <a:pt x="2" y="1"/>
                                        </a:lnTo>
                                        <a:lnTo>
                                          <a:pt x="0" y="1"/>
                                        </a:lnTo>
                                        <a:close/>
                                      </a:path>
                                      <a:path w="156" h="1">
                                        <a:moveTo>
                                          <a:pt x="3" y="0"/>
                                        </a:moveTo>
                                        <a:lnTo>
                                          <a:pt x="4" y="0"/>
                                        </a:lnTo>
                                        <a:lnTo>
                                          <a:pt x="4" y="1"/>
                                        </a:lnTo>
                                        <a:lnTo>
                                          <a:pt x="3" y="1"/>
                                        </a:lnTo>
                                        <a:close/>
                                      </a:path>
                                      <a:path w="156" h="1">
                                        <a:moveTo>
                                          <a:pt x="6" y="0"/>
                                        </a:moveTo>
                                        <a:lnTo>
                                          <a:pt x="7" y="0"/>
                                        </a:lnTo>
                                        <a:lnTo>
                                          <a:pt x="7" y="1"/>
                                        </a:lnTo>
                                        <a:lnTo>
                                          <a:pt x="6" y="1"/>
                                        </a:lnTo>
                                        <a:close/>
                                      </a:path>
                                      <a:path w="156" h="1">
                                        <a:moveTo>
                                          <a:pt x="11" y="0"/>
                                        </a:moveTo>
                                        <a:lnTo>
                                          <a:pt x="12" y="0"/>
                                        </a:lnTo>
                                        <a:lnTo>
                                          <a:pt x="12" y="1"/>
                                        </a:lnTo>
                                        <a:lnTo>
                                          <a:pt x="11" y="1"/>
                                        </a:lnTo>
                                        <a:close/>
                                      </a:path>
                                      <a:path w="156" h="1">
                                        <a:moveTo>
                                          <a:pt x="13" y="0"/>
                                        </a:moveTo>
                                        <a:lnTo>
                                          <a:pt x="14" y="0"/>
                                        </a:lnTo>
                                        <a:lnTo>
                                          <a:pt x="14" y="1"/>
                                        </a:lnTo>
                                        <a:lnTo>
                                          <a:pt x="13" y="1"/>
                                        </a:lnTo>
                                        <a:close/>
                                      </a:path>
                                      <a:path w="156" h="1">
                                        <a:moveTo>
                                          <a:pt x="17" y="0"/>
                                        </a:moveTo>
                                        <a:lnTo>
                                          <a:pt x="19" y="0"/>
                                        </a:lnTo>
                                        <a:lnTo>
                                          <a:pt x="19" y="1"/>
                                        </a:lnTo>
                                        <a:lnTo>
                                          <a:pt x="17" y="1"/>
                                        </a:lnTo>
                                        <a:close/>
                                      </a:path>
                                      <a:path w="156" h="1">
                                        <a:moveTo>
                                          <a:pt x="22" y="0"/>
                                        </a:moveTo>
                                        <a:lnTo>
                                          <a:pt x="23" y="0"/>
                                        </a:lnTo>
                                        <a:lnTo>
                                          <a:pt x="23" y="1"/>
                                        </a:lnTo>
                                        <a:lnTo>
                                          <a:pt x="22" y="1"/>
                                        </a:lnTo>
                                        <a:close/>
                                      </a:path>
                                      <a:path w="156" h="1">
                                        <a:moveTo>
                                          <a:pt x="26" y="0"/>
                                        </a:moveTo>
                                        <a:lnTo>
                                          <a:pt x="27" y="0"/>
                                        </a:lnTo>
                                        <a:lnTo>
                                          <a:pt x="27" y="1"/>
                                        </a:lnTo>
                                        <a:lnTo>
                                          <a:pt x="26" y="1"/>
                                        </a:lnTo>
                                        <a:close/>
                                      </a:path>
                                      <a:path w="156" h="1">
                                        <a:moveTo>
                                          <a:pt x="28" y="0"/>
                                        </a:moveTo>
                                        <a:lnTo>
                                          <a:pt x="30" y="0"/>
                                        </a:lnTo>
                                        <a:lnTo>
                                          <a:pt x="30" y="1"/>
                                        </a:lnTo>
                                        <a:lnTo>
                                          <a:pt x="28" y="1"/>
                                        </a:lnTo>
                                        <a:close/>
                                      </a:path>
                                      <a:path w="156" h="1">
                                        <a:moveTo>
                                          <a:pt x="33" y="0"/>
                                        </a:moveTo>
                                        <a:lnTo>
                                          <a:pt x="34" y="0"/>
                                        </a:lnTo>
                                        <a:lnTo>
                                          <a:pt x="34" y="1"/>
                                        </a:lnTo>
                                        <a:lnTo>
                                          <a:pt x="33" y="1"/>
                                        </a:lnTo>
                                        <a:close/>
                                      </a:path>
                                      <a:path w="156" h="1">
                                        <a:moveTo>
                                          <a:pt x="37" y="0"/>
                                        </a:moveTo>
                                        <a:lnTo>
                                          <a:pt x="38" y="0"/>
                                        </a:lnTo>
                                        <a:lnTo>
                                          <a:pt x="38" y="1"/>
                                        </a:lnTo>
                                        <a:lnTo>
                                          <a:pt x="37" y="1"/>
                                        </a:lnTo>
                                        <a:close/>
                                      </a:path>
                                      <a:path w="156" h="1">
                                        <a:moveTo>
                                          <a:pt x="41" y="0"/>
                                        </a:moveTo>
                                        <a:lnTo>
                                          <a:pt x="43" y="0"/>
                                        </a:lnTo>
                                        <a:lnTo>
                                          <a:pt x="43" y="1"/>
                                        </a:lnTo>
                                        <a:lnTo>
                                          <a:pt x="41" y="1"/>
                                        </a:lnTo>
                                        <a:close/>
                                      </a:path>
                                      <a:path w="156" h="1">
                                        <a:moveTo>
                                          <a:pt x="44" y="0"/>
                                        </a:moveTo>
                                        <a:lnTo>
                                          <a:pt x="46" y="0"/>
                                        </a:lnTo>
                                        <a:lnTo>
                                          <a:pt x="46" y="1"/>
                                        </a:lnTo>
                                        <a:lnTo>
                                          <a:pt x="44" y="1"/>
                                        </a:lnTo>
                                        <a:close/>
                                      </a:path>
                                      <a:path w="156" h="1">
                                        <a:moveTo>
                                          <a:pt x="47" y="0"/>
                                        </a:moveTo>
                                        <a:lnTo>
                                          <a:pt x="49" y="0"/>
                                        </a:lnTo>
                                        <a:lnTo>
                                          <a:pt x="49" y="1"/>
                                        </a:lnTo>
                                        <a:lnTo>
                                          <a:pt x="47" y="1"/>
                                        </a:lnTo>
                                        <a:close/>
                                      </a:path>
                                      <a:path w="156" h="1">
                                        <a:moveTo>
                                          <a:pt x="51" y="0"/>
                                        </a:moveTo>
                                        <a:lnTo>
                                          <a:pt x="53" y="0"/>
                                        </a:lnTo>
                                        <a:lnTo>
                                          <a:pt x="53" y="1"/>
                                        </a:lnTo>
                                        <a:lnTo>
                                          <a:pt x="51" y="1"/>
                                        </a:lnTo>
                                        <a:close/>
                                      </a:path>
                                      <a:path w="156" h="1">
                                        <a:moveTo>
                                          <a:pt x="55" y="0"/>
                                        </a:moveTo>
                                        <a:lnTo>
                                          <a:pt x="56" y="0"/>
                                        </a:lnTo>
                                        <a:lnTo>
                                          <a:pt x="56" y="1"/>
                                        </a:lnTo>
                                        <a:lnTo>
                                          <a:pt x="55" y="1"/>
                                        </a:lnTo>
                                        <a:close/>
                                      </a:path>
                                      <a:path w="156" h="1">
                                        <a:moveTo>
                                          <a:pt x="57" y="0"/>
                                        </a:moveTo>
                                        <a:lnTo>
                                          <a:pt x="60" y="0"/>
                                        </a:lnTo>
                                        <a:lnTo>
                                          <a:pt x="60" y="1"/>
                                        </a:lnTo>
                                        <a:lnTo>
                                          <a:pt x="57" y="1"/>
                                        </a:lnTo>
                                        <a:close/>
                                      </a:path>
                                      <a:path w="156" h="1">
                                        <a:moveTo>
                                          <a:pt x="61" y="0"/>
                                        </a:moveTo>
                                        <a:lnTo>
                                          <a:pt x="65" y="0"/>
                                        </a:lnTo>
                                        <a:lnTo>
                                          <a:pt x="65" y="1"/>
                                        </a:lnTo>
                                        <a:lnTo>
                                          <a:pt x="61" y="1"/>
                                        </a:lnTo>
                                        <a:close/>
                                      </a:path>
                                      <a:path w="156" h="1">
                                        <a:moveTo>
                                          <a:pt x="66" y="0"/>
                                        </a:moveTo>
                                        <a:lnTo>
                                          <a:pt x="67" y="0"/>
                                        </a:lnTo>
                                        <a:lnTo>
                                          <a:pt x="67" y="1"/>
                                        </a:lnTo>
                                        <a:lnTo>
                                          <a:pt x="66" y="1"/>
                                        </a:lnTo>
                                        <a:close/>
                                      </a:path>
                                      <a:path w="156" h="1">
                                        <a:moveTo>
                                          <a:pt x="68" y="0"/>
                                        </a:moveTo>
                                        <a:lnTo>
                                          <a:pt x="70" y="0"/>
                                        </a:lnTo>
                                        <a:lnTo>
                                          <a:pt x="70" y="1"/>
                                        </a:lnTo>
                                        <a:lnTo>
                                          <a:pt x="68" y="1"/>
                                        </a:lnTo>
                                        <a:close/>
                                      </a:path>
                                      <a:path w="156" h="1">
                                        <a:moveTo>
                                          <a:pt x="72" y="0"/>
                                        </a:moveTo>
                                        <a:lnTo>
                                          <a:pt x="75" y="0"/>
                                        </a:lnTo>
                                        <a:lnTo>
                                          <a:pt x="75" y="1"/>
                                        </a:lnTo>
                                        <a:lnTo>
                                          <a:pt x="72" y="1"/>
                                        </a:lnTo>
                                        <a:close/>
                                      </a:path>
                                      <a:path w="156" h="1">
                                        <a:moveTo>
                                          <a:pt x="77" y="0"/>
                                        </a:moveTo>
                                        <a:lnTo>
                                          <a:pt x="78" y="0"/>
                                        </a:lnTo>
                                        <a:lnTo>
                                          <a:pt x="78" y="1"/>
                                        </a:lnTo>
                                        <a:lnTo>
                                          <a:pt x="77" y="1"/>
                                        </a:lnTo>
                                        <a:close/>
                                      </a:path>
                                      <a:path w="156" h="1">
                                        <a:moveTo>
                                          <a:pt x="81" y="0"/>
                                        </a:moveTo>
                                        <a:lnTo>
                                          <a:pt x="82" y="0"/>
                                        </a:lnTo>
                                        <a:lnTo>
                                          <a:pt x="82" y="1"/>
                                        </a:lnTo>
                                        <a:lnTo>
                                          <a:pt x="81" y="1"/>
                                        </a:lnTo>
                                        <a:close/>
                                      </a:path>
                                      <a:path w="156" h="1">
                                        <a:moveTo>
                                          <a:pt x="83" y="0"/>
                                        </a:moveTo>
                                        <a:lnTo>
                                          <a:pt x="85" y="0"/>
                                        </a:lnTo>
                                        <a:lnTo>
                                          <a:pt x="85" y="1"/>
                                        </a:lnTo>
                                        <a:lnTo>
                                          <a:pt x="83" y="1"/>
                                        </a:lnTo>
                                        <a:close/>
                                      </a:path>
                                      <a:path w="156" h="1">
                                        <a:moveTo>
                                          <a:pt x="88" y="0"/>
                                        </a:moveTo>
                                        <a:lnTo>
                                          <a:pt x="91" y="0"/>
                                        </a:lnTo>
                                        <a:lnTo>
                                          <a:pt x="91" y="1"/>
                                        </a:lnTo>
                                        <a:lnTo>
                                          <a:pt x="88" y="1"/>
                                        </a:lnTo>
                                        <a:close/>
                                      </a:path>
                                      <a:path w="156" h="1">
                                        <a:moveTo>
                                          <a:pt x="94" y="0"/>
                                        </a:moveTo>
                                        <a:lnTo>
                                          <a:pt x="95" y="0"/>
                                        </a:lnTo>
                                        <a:lnTo>
                                          <a:pt x="95" y="1"/>
                                        </a:lnTo>
                                        <a:lnTo>
                                          <a:pt x="94" y="1"/>
                                        </a:lnTo>
                                        <a:close/>
                                      </a:path>
                                      <a:path w="156" h="1">
                                        <a:moveTo>
                                          <a:pt x="96" y="0"/>
                                        </a:moveTo>
                                        <a:lnTo>
                                          <a:pt x="98" y="0"/>
                                        </a:lnTo>
                                        <a:lnTo>
                                          <a:pt x="98" y="1"/>
                                        </a:lnTo>
                                        <a:lnTo>
                                          <a:pt x="96" y="1"/>
                                        </a:lnTo>
                                        <a:close/>
                                      </a:path>
                                      <a:path w="156" h="1">
                                        <a:moveTo>
                                          <a:pt x="99" y="0"/>
                                        </a:moveTo>
                                        <a:lnTo>
                                          <a:pt x="101" y="0"/>
                                        </a:lnTo>
                                        <a:lnTo>
                                          <a:pt x="101" y="1"/>
                                        </a:lnTo>
                                        <a:lnTo>
                                          <a:pt x="99" y="1"/>
                                        </a:lnTo>
                                        <a:close/>
                                      </a:path>
                                      <a:path w="156" h="1">
                                        <a:moveTo>
                                          <a:pt x="105" y="0"/>
                                        </a:moveTo>
                                        <a:lnTo>
                                          <a:pt x="106" y="0"/>
                                        </a:lnTo>
                                        <a:lnTo>
                                          <a:pt x="106" y="1"/>
                                        </a:lnTo>
                                        <a:lnTo>
                                          <a:pt x="105" y="1"/>
                                        </a:lnTo>
                                        <a:close/>
                                      </a:path>
                                      <a:path w="156" h="1">
                                        <a:moveTo>
                                          <a:pt x="107" y="0"/>
                                        </a:moveTo>
                                        <a:lnTo>
                                          <a:pt x="108" y="0"/>
                                        </a:lnTo>
                                        <a:lnTo>
                                          <a:pt x="108" y="1"/>
                                        </a:lnTo>
                                        <a:lnTo>
                                          <a:pt x="107" y="1"/>
                                        </a:lnTo>
                                        <a:close/>
                                      </a:path>
                                      <a:path w="156" h="1">
                                        <a:moveTo>
                                          <a:pt x="110" y="0"/>
                                        </a:moveTo>
                                        <a:lnTo>
                                          <a:pt x="111" y="0"/>
                                        </a:lnTo>
                                        <a:lnTo>
                                          <a:pt x="111" y="1"/>
                                        </a:lnTo>
                                        <a:lnTo>
                                          <a:pt x="110" y="1"/>
                                        </a:lnTo>
                                        <a:close/>
                                      </a:path>
                                      <a:path w="156" h="1">
                                        <a:moveTo>
                                          <a:pt x="112" y="0"/>
                                        </a:moveTo>
                                        <a:lnTo>
                                          <a:pt x="116" y="0"/>
                                        </a:lnTo>
                                        <a:lnTo>
                                          <a:pt x="116" y="1"/>
                                        </a:lnTo>
                                        <a:lnTo>
                                          <a:pt x="112" y="1"/>
                                        </a:lnTo>
                                        <a:close/>
                                      </a:path>
                                      <a:path w="156" h="1">
                                        <a:moveTo>
                                          <a:pt x="117" y="0"/>
                                        </a:moveTo>
                                        <a:lnTo>
                                          <a:pt x="120" y="0"/>
                                        </a:lnTo>
                                        <a:lnTo>
                                          <a:pt x="120" y="1"/>
                                        </a:lnTo>
                                        <a:lnTo>
                                          <a:pt x="117" y="1"/>
                                        </a:lnTo>
                                        <a:close/>
                                      </a:path>
                                      <a:path w="156" h="1">
                                        <a:moveTo>
                                          <a:pt x="121" y="0"/>
                                        </a:moveTo>
                                        <a:lnTo>
                                          <a:pt x="124" y="0"/>
                                        </a:lnTo>
                                        <a:lnTo>
                                          <a:pt x="124" y="1"/>
                                        </a:lnTo>
                                        <a:lnTo>
                                          <a:pt x="121" y="1"/>
                                        </a:lnTo>
                                        <a:close/>
                                      </a:path>
                                      <a:path w="156" h="1">
                                        <a:moveTo>
                                          <a:pt x="126" y="0"/>
                                        </a:moveTo>
                                        <a:lnTo>
                                          <a:pt x="127" y="0"/>
                                        </a:lnTo>
                                        <a:lnTo>
                                          <a:pt x="127" y="1"/>
                                        </a:lnTo>
                                        <a:lnTo>
                                          <a:pt x="126" y="1"/>
                                        </a:lnTo>
                                        <a:close/>
                                      </a:path>
                                      <a:path w="156" h="1">
                                        <a:moveTo>
                                          <a:pt x="128" y="0"/>
                                        </a:moveTo>
                                        <a:lnTo>
                                          <a:pt x="130" y="0"/>
                                        </a:lnTo>
                                        <a:lnTo>
                                          <a:pt x="130" y="1"/>
                                        </a:lnTo>
                                        <a:lnTo>
                                          <a:pt x="128" y="1"/>
                                        </a:lnTo>
                                        <a:close/>
                                      </a:path>
                                      <a:path w="156" h="1">
                                        <a:moveTo>
                                          <a:pt x="132" y="0"/>
                                        </a:moveTo>
                                        <a:lnTo>
                                          <a:pt x="133" y="0"/>
                                        </a:lnTo>
                                        <a:lnTo>
                                          <a:pt x="133" y="1"/>
                                        </a:lnTo>
                                        <a:lnTo>
                                          <a:pt x="132" y="1"/>
                                        </a:lnTo>
                                        <a:close/>
                                      </a:path>
                                      <a:path w="156" h="1">
                                        <a:moveTo>
                                          <a:pt x="136" y="0"/>
                                        </a:moveTo>
                                        <a:lnTo>
                                          <a:pt x="138" y="0"/>
                                        </a:lnTo>
                                        <a:lnTo>
                                          <a:pt x="138" y="1"/>
                                        </a:lnTo>
                                        <a:lnTo>
                                          <a:pt x="136" y="1"/>
                                        </a:lnTo>
                                        <a:close/>
                                      </a:path>
                                      <a:path w="156" h="1">
                                        <a:moveTo>
                                          <a:pt x="141" y="0"/>
                                        </a:moveTo>
                                        <a:lnTo>
                                          <a:pt x="142" y="0"/>
                                        </a:lnTo>
                                        <a:lnTo>
                                          <a:pt x="142" y="1"/>
                                        </a:lnTo>
                                        <a:lnTo>
                                          <a:pt x="141" y="1"/>
                                        </a:lnTo>
                                        <a:close/>
                                      </a:path>
                                      <a:path w="156" h="1">
                                        <a:moveTo>
                                          <a:pt x="143" y="0"/>
                                        </a:moveTo>
                                        <a:lnTo>
                                          <a:pt x="145" y="0"/>
                                        </a:lnTo>
                                        <a:lnTo>
                                          <a:pt x="145" y="1"/>
                                        </a:lnTo>
                                        <a:lnTo>
                                          <a:pt x="143" y="1"/>
                                        </a:lnTo>
                                        <a:close/>
                                      </a:path>
                                      <a:path w="156" h="1">
                                        <a:moveTo>
                                          <a:pt x="148" y="0"/>
                                        </a:moveTo>
                                        <a:lnTo>
                                          <a:pt x="151" y="0"/>
                                        </a:lnTo>
                                        <a:lnTo>
                                          <a:pt x="151" y="1"/>
                                        </a:lnTo>
                                        <a:lnTo>
                                          <a:pt x="148" y="1"/>
                                        </a:lnTo>
                                        <a:close/>
                                      </a:path>
                                      <a:path w="156" h="1">
                                        <a:moveTo>
                                          <a:pt x="152" y="0"/>
                                        </a:moveTo>
                                        <a:lnTo>
                                          <a:pt x="153" y="0"/>
                                        </a:lnTo>
                                        <a:lnTo>
                                          <a:pt x="153" y="1"/>
                                        </a:lnTo>
                                        <a:lnTo>
                                          <a:pt x="152" y="1"/>
                                        </a:lnTo>
                                        <a:close/>
                                      </a:path>
                                      <a:path w="156" h="1">
                                        <a:moveTo>
                                          <a:pt x="154" y="0"/>
                                        </a:moveTo>
                                        <a:lnTo>
                                          <a:pt x="156" y="0"/>
                                        </a:lnTo>
                                        <a:lnTo>
                                          <a:pt x="156" y="1"/>
                                        </a:lnTo>
                                        <a:lnTo>
                                          <a:pt x="154" y="1"/>
                                        </a:lnTo>
                                        <a:close/>
                                      </a:path>
                                    </a:pathLst>
                                  </a:custGeom>
                                  <a:solidFill>
                                    <a:srgbClr val="000000"/>
                                  </a:solidFill>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C563C0" id="Barcode" o:spid="_x0000_s1026" style="width:164.15pt;height:23.6pt;visibility:visible;mso-wrap-style:square;mso-left-percent:-10001;mso-top-percent:-10001;mso-position-horizontal:absolute;mso-position-horizontal-relative:char;mso-position-vertical:absolute;mso-position-vertical-relative:line;mso-left-percent:-10001;mso-top-percent:-10001;v-text-anchor:top" coordsize="1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" path="m,l2,r,1l,1,,xem3,l4,r,1l3,1,3,xem6,l7,r,1l6,1,6,xem11,r1,l12,1r-1,l11,xem13,r1,l14,1r-1,l13,xem17,r2,l19,1r-2,l17,xem22,r1,l23,1r-1,l22,xem26,r1,l27,1r-1,l26,xem28,r2,l30,1r-2,l28,xem33,r1,l34,1r-1,l33,xem37,r1,l38,1r-1,l37,xem41,r2,l43,1r-2,l41,xem44,r2,l46,1r-2,l44,xem47,r2,l49,1r-2,l47,xem51,r2,l53,1r-2,l51,xem55,r1,l56,1r-1,l55,xem57,r3,l60,1r-3,l57,xem61,r4,l65,1r-4,l61,xem66,r1,l67,1r-1,l66,xem68,r2,l70,1r-2,l68,xem72,r3,l75,1r-3,l72,xem77,r1,l78,1r-1,l77,xem81,r1,l82,1r-1,l81,xem83,r2,l85,1r-2,l83,xem88,r3,l91,1r-3,l88,xem94,r1,l95,1r-1,l94,xem96,r2,l98,1r-2,l96,xem99,r2,l101,1r-2,l99,xem105,r1,l106,1r-1,l105,xem107,r1,l108,1r-1,l107,xem110,r1,l111,1r-1,l110,xem112,r4,l116,1r-4,l112,xem117,r3,l120,1r-3,l117,xem121,r3,l124,1r-3,l121,xem126,r1,l127,1r-1,l126,xem128,r2,l130,1r-2,l128,xem132,r1,l133,1r-1,l132,xem136,r2,l138,1r-2,l136,xem141,r1,l142,1r-1,l141,xem143,r2,l145,1r-2,l143,xem148,r3,l151,1r-3,l148,xem152,r1,l153,1r-1,l152,xem154,r2,l156,1r-2,l154,xe" fillcolor="black" stroked="f">
                          <v:path arrowok="t" textboxrect="0,0,156,1"/>
                          <o:lock v:ext="edit" aspectratio="t"/>
                          <w10:anchorlock/>
                        </v:shape>
                      </w:pict>
                    </mc:Fallback>
                  </mc:AlternateContent>
                </w:r>
              </w:p>
            </w:sdtContent>
          </w:sdt>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Field"/>
              <w:tag w:val="41542534-4052473692"/>
              <w:id w:val="-242493604"/>
              <w:placeholder>
                <w:docPart w:val="F93D86886A6B4BFB8BD93BAE93B7A7B7"/>
              </w:placeholder>
              <w15:appearance w15:val="tags"/>
            </w:sdtPr>
            <w:sdtEndPr/>
            <w:sdtContent>
              <w:p w:rsidR="00511E3A" w:rsidRPr="00FB4C7E" w:rsidRDefault="008610D1" w:rsidP="00A27542">
                <w:pPr>
                  <w:pStyle w:val="BarCode"/>
                  <w:spacing w:before="0" w:after="0"/>
                </w:pPr>
                <w:r>
                  <w:rPr>
                    <w:b w:val="0"/>
                    <w:caps w:val="0"/>
                    <w:outline w:val="0"/>
                    <w:color w:val="000000"/>
                    <w:sz w:val="16"/>
                    <w14:textOutline w14:w="0" w14:cap="rnd" w14:cmpd="sng" w14:algn="ctr">
                      <w14:noFill/>
                      <w14:prstDash w14:val="solid"/>
                      <w14:bevel/>
                    </w14:textOutline>
                    <w14:textFill>
                      <w14:solidFill>
                        <w14:srgbClr w14:val="000000"/>
                      </w14:solidFill>
                    </w14:textFill>
                  </w:rPr>
                  <w:t>@</w:t>
                </w:r>
                <w:proofErr w:type="spellStart"/>
                <w:r>
                  <w:rPr>
                    <w:b w:val="0"/>
                    <w:caps w:val="0"/>
                    <w:outline w:val="0"/>
                    <w:color w:val="000000"/>
                    <w:sz w:val="16"/>
                    <w14:textOutline w14:w="0" w14:cap="rnd" w14:cmpd="sng" w14:algn="ctr">
                      <w14:noFill/>
                      <w14:prstDash w14:val="solid"/>
                      <w14:bevel/>
                    </w14:textOutline>
                    <w14:textFill>
                      <w14:solidFill>
                        <w14:srgbClr w14:val="000000"/>
                      </w14:solidFill>
                    </w14:textFill>
                  </w:rPr>
                  <w:t>BillOfLadingId</w:t>
                </w:r>
                <w:proofErr w:type="spellEnd"/>
                <w:r>
                  <w:rPr>
                    <w:b w:val="0"/>
                    <w:caps w:val="0"/>
                    <w:outline w:val="0"/>
                    <w:color w:val="000000"/>
                    <w:sz w:val="16"/>
                    <w14:textOutline w14:w="0" w14:cap="rnd" w14:cmpd="sng" w14:algn="ctr">
                      <w14:noFill/>
                      <w14:prstDash w14:val="solid"/>
                      <w14:bevel/>
                    </w14:textOutline>
                    <w14:textFill>
                      <w14:solidFill>
                        <w14:srgbClr w14:val="000000"/>
                      </w14:solidFill>
                    </w14:textFill>
                  </w:rPr>
                  <w:t>)</w:t>
                </w:r>
              </w:p>
            </w:sdtContent>
          </w:sdt>
        </w:tc>
      </w:tr>
      <w:tr w:rsidR="00AE1D8A" w:rsidRPr="00FB4C7E" w:rsidTr="005935CC">
        <w:trPr>
          <w:trHeight w:val="288"/>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AE1D8A" w:rsidRPr="00FB4C7E" w:rsidRDefault="00AE1D8A" w:rsidP="00B8500C">
            <w:pPr>
              <w:pStyle w:val="Heading3"/>
            </w:pPr>
            <w:r w:rsidRPr="00FB4C7E">
              <w:t>Ship To</w:t>
            </w:r>
          </w:p>
        </w:tc>
        <w:tc>
          <w:tcPr>
            <w:tcW w:w="5417" w:type="dxa"/>
            <w:gridSpan w:val="8"/>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p w:rsidR="00AE1D8A" w:rsidRPr="00FB4C7E" w:rsidRDefault="00AE1D8A" w:rsidP="00B8500C">
            <w:pPr>
              <w:pStyle w:val="Heading4"/>
            </w:pPr>
            <w:r w:rsidRPr="00FB4C7E">
              <w:t>Carrier Name</w:t>
            </w:r>
            <w:r>
              <w:t xml:space="preserve">: </w:t>
            </w:r>
            <w:sdt>
              <w:sdtPr>
                <w:alias w:val="Field"/>
                <w:tag w:val="41542534-3111146909"/>
                <w:id w:val="-1183820387"/>
                <w:placeholder>
                  <w:docPart w:val="9F1A6202DDC0409A95ACC12FBA62F071"/>
                </w:placeholder>
                <w15:appearance w15:val="tags"/>
              </w:sdtPr>
              <w:sdtEndPr/>
              <w:sdtContent>
                <w:r>
                  <w:t>@Name</w:t>
                </w:r>
              </w:sdtContent>
            </w:sdt>
          </w:p>
          <w:p w:rsidR="00AE1D8A" w:rsidRDefault="00AE1D8A" w:rsidP="00B8500C">
            <w:r>
              <w:t>Trailer number</w:t>
            </w:r>
            <w:r w:rsidRPr="00FB4C7E">
              <w:t>:</w:t>
            </w:r>
            <w:r>
              <w:t xml:space="preserve"> </w:t>
            </w:r>
            <w:sdt>
              <w:sdtPr>
                <w:alias w:val="Field"/>
                <w:tag w:val="41542534-4279047811"/>
                <w:id w:val="-15919485"/>
                <w:placeholder>
                  <w:docPart w:val="C387EAAE31DD47EFB014836A0A81FAA6"/>
                </w:placeholder>
                <w15:appearance w15:val="tags"/>
              </w:sdtPr>
              <w:sdtEndPr/>
              <w:sdtContent>
                <w:r>
                  <w:t>@</w:t>
                </w:r>
                <w:proofErr w:type="spellStart"/>
                <w:r>
                  <w:t>TrailerNumber</w:t>
                </w:r>
                <w:proofErr w:type="spellEnd"/>
              </w:sdtContent>
            </w:sdt>
          </w:p>
          <w:p w:rsidR="00AE1D8A" w:rsidRDefault="00AE1D8A" w:rsidP="00B8500C">
            <w:r w:rsidRPr="00FB4C7E">
              <w:t>Serial number(s):</w:t>
            </w:r>
            <w:r>
              <w:t xml:space="preserve"> </w:t>
            </w:r>
            <w:sdt>
              <w:sdtPr>
                <w:alias w:val="Field"/>
                <w:tag w:val="41542534-2322064976"/>
                <w:id w:val="-1972902320"/>
                <w:placeholder>
                  <w:docPart w:val="4D5A4E6AE7F442F29926029131EF34F3"/>
                </w:placeholder>
                <w15:appearance w15:val="tags"/>
              </w:sdtPr>
              <w:sdtEndPr/>
              <w:sdtContent>
                <w:r>
                  <w:t>@</w:t>
                </w:r>
                <w:proofErr w:type="spellStart"/>
                <w:r>
                  <w:t>SealNum</w:t>
                </w:r>
                <w:proofErr w:type="spellEnd"/>
              </w:sdtContent>
            </w:sdt>
          </w:p>
          <w:p w:rsidR="00AE1D8A" w:rsidRPr="00AE1D8A" w:rsidRDefault="00AE1D8A" w:rsidP="00AE1D8A">
            <w:pPr>
              <w:spacing w:before="120"/>
              <w:rPr>
                <w:b/>
              </w:rPr>
            </w:pPr>
            <w:r w:rsidRPr="00AE1D8A">
              <w:rPr>
                <w:b/>
              </w:rPr>
              <w:t xml:space="preserve">SCAC: </w:t>
            </w:r>
          </w:p>
          <w:p w:rsidR="00AE1D8A" w:rsidRPr="00FB4C7E" w:rsidRDefault="00AE1D8A" w:rsidP="00215591">
            <w:r>
              <w:t>Pro number</w:t>
            </w:r>
            <w:r w:rsidRPr="00FB4C7E">
              <w:t>:</w:t>
            </w:r>
            <w:r>
              <w:t xml:space="preserve"> </w:t>
            </w:r>
          </w:p>
        </w:tc>
      </w:tr>
      <w:tr w:rsidR="00AE1D8A" w:rsidRPr="00FB4C7E" w:rsidTr="005935CC">
        <w:trPr>
          <w:trHeight w:val="176"/>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Default="00AE1D8A" w:rsidP="00422668">
            <w:r>
              <w:t xml:space="preserve">Name: </w:t>
            </w:r>
            <w:sdt>
              <w:sdtPr>
                <w:alias w:val="Field"/>
                <w:tag w:val="41542534-2899075785"/>
                <w:id w:val="-1395891511"/>
                <w:placeholder>
                  <w:docPart w:val="BE7A0FF4BF48463EB4D5FA1E81ED9A73"/>
                </w:placeholder>
                <w15:appearance w15:val="tags"/>
              </w:sdtPr>
              <w:sdtEndPr/>
              <w:sdtContent>
                <w:r>
                  <w:t>@</w:t>
                </w:r>
                <w:proofErr w:type="spellStart"/>
                <w:r>
                  <w:t>ShipToName</w:t>
                </w:r>
                <w:proofErr w:type="spellEnd"/>
              </w:sdtContent>
            </w:sdt>
          </w:p>
          <w:p w:rsidR="00AE1D8A" w:rsidRDefault="00AE1D8A" w:rsidP="00422668">
            <w:r>
              <w:t xml:space="preserve">Street: </w:t>
            </w:r>
            <w:sdt>
              <w:sdtPr>
                <w:alias w:val="Field"/>
                <w:tag w:val="41542534-2408264425"/>
                <w:id w:val="-1886702871"/>
                <w:placeholder>
                  <w:docPart w:val="28249D6545D34C03AE49396504DFF2CD"/>
                </w:placeholder>
                <w15:appearance w15:val="tags"/>
              </w:sdtPr>
              <w:sdtEndPr/>
              <w:sdtContent>
                <w:r>
                  <w:t>@</w:t>
                </w:r>
                <w:proofErr w:type="spellStart"/>
                <w:r>
                  <w:t>ToStreet</w:t>
                </w:r>
                <w:proofErr w:type="spellEnd"/>
              </w:sdtContent>
            </w:sdt>
          </w:p>
          <w:p w:rsidR="00AE1D8A" w:rsidRDefault="00AE1D8A" w:rsidP="00422668">
            <w:r>
              <w:t xml:space="preserve">City/State/ZIP: </w:t>
            </w:r>
            <w:sdt>
              <w:sdtPr>
                <w:alias w:val="Field"/>
                <w:tag w:val="41542534-2111617389"/>
                <w:id w:val="2111617389"/>
                <w:placeholder>
                  <w:docPart w:val="736AA0FB45334065A7BEAD771EC46F49"/>
                </w:placeholder>
                <w15:appearance w15:val="tags"/>
              </w:sdtPr>
              <w:sdtEndPr/>
              <w:sdtContent>
                <w:r>
                  <w:t>@</w:t>
                </w:r>
                <w:proofErr w:type="spellStart"/>
                <w:r>
                  <w:t>ToCity</w:t>
                </w:r>
                <w:proofErr w:type="spellEnd"/>
              </w:sdtContent>
            </w:sdt>
            <w:r>
              <w:t xml:space="preserve">, </w:t>
            </w:r>
            <w:sdt>
              <w:sdtPr>
                <w:alias w:val="Field"/>
                <w:tag w:val="41542534-3699719139"/>
                <w:id w:val="-595248157"/>
                <w:placeholder>
                  <w:docPart w:val="B1BBA2BCCF9D4E7A9FDAAB9321B01F94"/>
                </w:placeholder>
                <w15:appearance w15:val="tags"/>
              </w:sdtPr>
              <w:sdtEndPr/>
              <w:sdtContent>
                <w:r>
                  <w:t>@</w:t>
                </w:r>
                <w:proofErr w:type="spellStart"/>
                <w:r>
                  <w:t>ToState</w:t>
                </w:r>
                <w:proofErr w:type="spellEnd"/>
              </w:sdtContent>
            </w:sdt>
            <w:r>
              <w:t xml:space="preserve">, </w:t>
            </w:r>
            <w:sdt>
              <w:sdtPr>
                <w:alias w:val="Field"/>
                <w:tag w:val="41542534-3476391611"/>
                <w:id w:val="-818575685"/>
                <w:placeholder>
                  <w:docPart w:val="AAFD91B3AD4F4032B8661CD945EE4F79"/>
                </w:placeholder>
                <w15:appearance w15:val="tags"/>
              </w:sdtPr>
              <w:sdtEndPr/>
              <w:sdtContent>
                <w:r>
                  <w:t>@</w:t>
                </w:r>
                <w:proofErr w:type="spellStart"/>
                <w:r>
                  <w:t>ToZipCode</w:t>
                </w:r>
                <w:proofErr w:type="spellEnd"/>
              </w:sdtContent>
            </w:sdt>
            <w:r w:rsidR="000C678F">
              <w:t xml:space="preserve">, </w:t>
            </w:r>
            <w:sdt>
              <w:sdtPr>
                <w:alias w:val="Field"/>
                <w:tag w:val="41542534-814451457"/>
                <w:id w:val="814451457"/>
                <w:placeholder>
                  <w:docPart w:val="08BFB39585D346D2AB3645163E0E1F70"/>
                </w:placeholder>
                <w15:appearance w15:val="tags"/>
              </w:sdtPr>
              <w:sdtEndPr/>
              <w:sdtContent>
                <w:r w:rsidR="000C678F">
                  <w:t>@</w:t>
                </w:r>
                <w:proofErr w:type="spellStart"/>
                <w:r w:rsidR="000C678F">
                  <w:t>FromCountry</w:t>
                </w:r>
                <w:proofErr w:type="spellEnd"/>
              </w:sdtContent>
            </w:sdt>
            <w:r>
              <w:t xml:space="preserve"> </w:t>
            </w:r>
          </w:p>
          <w:p w:rsidR="00AE1D8A" w:rsidRPr="00FB4C7E" w:rsidRDefault="00AE1D8A" w:rsidP="00F22EEA">
            <w:r>
              <w:t>CID#</w:t>
            </w:r>
            <w:r w:rsidRPr="00FB4C7E">
              <w:t>:</w:t>
            </w:r>
            <w:r>
              <w:t xml:space="preserve"> </w:t>
            </w:r>
            <w:sdt>
              <w:sdtPr>
                <w:alias w:val="Field"/>
                <w:tag w:val="41542534-1877813330"/>
                <w:id w:val="1877813330"/>
                <w:placeholder>
                  <w:docPart w:val="A0006964941C4E588E4F279E045CDA58"/>
                </w:placeholder>
                <w15:appearance w15:val="tags"/>
              </w:sdtPr>
              <w:sdtEndPr/>
              <w:sdtContent>
                <w:r w:rsidR="0029384A">
                  <w:t>@</w:t>
                </w:r>
                <w:proofErr w:type="spellStart"/>
                <w:r w:rsidR="0029384A">
                  <w:t>CustAccount</w:t>
                </w:r>
                <w:proofErr w:type="spellEnd"/>
              </w:sdtContent>
            </w:sdt>
          </w:p>
        </w:tc>
        <w:tc>
          <w:tcPr>
            <w:tcW w:w="5417" w:type="dxa"/>
            <w:gridSpan w:val="8"/>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Pr="00FB4C7E" w:rsidRDefault="00AE1D8A" w:rsidP="00B8500C"/>
        </w:tc>
      </w:tr>
      <w:tr w:rsidR="00AE1D8A" w:rsidRPr="00FB4C7E" w:rsidTr="005935CC">
        <w:trPr>
          <w:trHeight w:val="288"/>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AE1D8A" w:rsidRPr="00FB4C7E" w:rsidRDefault="00AE1D8A" w:rsidP="00B8500C">
            <w:pPr>
              <w:pStyle w:val="Heading3"/>
            </w:pPr>
            <w:r w:rsidRPr="00FB4C7E">
              <w:t>Thir</w:t>
            </w:r>
            <w:r>
              <w:t>d Party Freight Charges Bill to</w:t>
            </w:r>
          </w:p>
        </w:tc>
        <w:tc>
          <w:tcPr>
            <w:tcW w:w="5417" w:type="dxa"/>
            <w:gridSpan w:val="8"/>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vAlign w:val="center"/>
          </w:tcPr>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If"/>
              <w:tag w:val="41542534-1435327617"/>
              <w:id w:val="1435327617"/>
              <w:placeholder>
                <w:docPart w:val="7C949146E5AF41F2A6DA6019B806D891"/>
              </w:placeholder>
              <w15:color w:val="0000FF"/>
              <w15:appearance w15:val="tags"/>
            </w:sdtPr>
            <w:sdtEndPr>
              <w:rPr>
                <w:color w:val="auto"/>
              </w:rPr>
            </w:sdtEndPr>
            <w:sdtContent>
              <w:sdt>
                <w:sdtPr>
                  <w:rPr>
                    <w:b w:val="0"/>
                    <w:caps w:val="0"/>
                    <w:outline w:val="0"/>
                    <w:color w:val="000000"/>
                    <w:sz w:val="16"/>
                    <w14:textOutline w14:w="0" w14:cap="rnd" w14:cmpd="sng" w14:algn="ctr">
                      <w14:noFill/>
                      <w14:prstDash w14:val="solid"/>
                      <w14:bevel/>
                    </w14:textOutline>
                    <w14:textFill>
                      <w14:solidFill>
                        <w14:srgbClr w14:val="000000"/>
                      </w14:solidFill>
                    </w14:textFill>
                  </w:rPr>
                  <w:alias w:val="Barcode"/>
                  <w:tag w:val="41542534-2121412600"/>
                  <w:id w:val="2121412600"/>
                  <w:placeholder>
                    <w:docPart w:val="0733657E9C88444BBEE084EF5A18C1C5"/>
                  </w:placeholder>
                  <w15:appearance w15:val="tags"/>
                </w:sdtPr>
                <w:sdtEndPr/>
                <w:sdtContent>
                  <w:p w:rsidR="00AE1D8A" w:rsidRPr="00AE1D8A" w:rsidRDefault="00AE1D8A" w:rsidP="00AE1D8A">
                    <w:pPr>
                      <w:pStyle w:val="BarCode"/>
                      <w:spacing w:before="0" w:after="0"/>
                      <w:rPr>
                        <w:b w:val="0"/>
                        <w:caps w:val="0"/>
                        <w:outline w:val="0"/>
                        <w:color w:val="000000"/>
                        <w:sz w:val="16"/>
                        <w14:textOutline w14:w="0" w14:cap="rnd" w14:cmpd="sng" w14:algn="ctr">
                          <w14:noFill/>
                          <w14:prstDash w14:val="solid"/>
                          <w14:bevel/>
                        </w14:textOutline>
                        <w14:textFill>
                          <w14:solidFill>
                            <w14:srgbClr w14:val="000000"/>
                          </w14:solidFill>
                        </w14:textFill>
                      </w:rPr>
                    </w:pPr>
                    <w:r w:rsidRPr="00AE1D8A">
                      <w:rPr>
                        <w:b w:val="0"/>
                        <w:caps w:val="0"/>
                        <w:outline w:val="0"/>
                        <w:noProof/>
                        <w:color w:val="000000"/>
                        <w:sz w:val="16"/>
                        <w14:textOutline w14:w="0" w14:cap="rnd" w14:cmpd="sng" w14:algn="ctr">
                          <w14:noFill/>
                          <w14:prstDash w14:val="solid"/>
                          <w14:bevel/>
                        </w14:textOutline>
                        <w14:textFill>
                          <w14:solidFill>
                            <w14:srgbClr w14:val="000000"/>
                          </w14:solidFill>
                        </w14:textFill>
                      </w:rPr>
                      <mc:AlternateContent>
                        <mc:Choice Requires="wps">
                          <w:drawing>
                            <wp:inline distT="0" distB="0" distL="0" distR="0" wp14:anchorId="392E33C2" wp14:editId="3C845A71">
                              <wp:extent cx="2084832" cy="299923"/>
                              <wp:effectExtent l="0" t="0" r="0" b="5080"/>
                              <wp:docPr id="2" name="Ba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84832" cy="299923"/>
                                      </a:xfrm>
                                      <a:custGeom>
                                        <a:avLst/>
                                        <a:gdLst/>
                                        <a:ahLst/>
                                        <a:cxnLst/>
                                        <a:rect l="0" t="0" r="0" b="0"/>
                                        <a:pathLst>
                                          <a:path w="156" h="1">
                                            <a:moveTo>
                                              <a:pt x="0" y="0"/>
                                            </a:moveTo>
                                            <a:lnTo>
                                              <a:pt x="2" y="0"/>
                                            </a:lnTo>
                                            <a:lnTo>
                                              <a:pt x="2" y="1"/>
                                            </a:lnTo>
                                            <a:lnTo>
                                              <a:pt x="0" y="1"/>
                                            </a:lnTo>
                                            <a:close/>
                                          </a:path>
                                          <a:path w="156" h="1">
                                            <a:moveTo>
                                              <a:pt x="3" y="0"/>
                                            </a:moveTo>
                                            <a:lnTo>
                                              <a:pt x="4" y="0"/>
                                            </a:lnTo>
                                            <a:lnTo>
                                              <a:pt x="4" y="1"/>
                                            </a:lnTo>
                                            <a:lnTo>
                                              <a:pt x="3" y="1"/>
                                            </a:lnTo>
                                            <a:close/>
                                          </a:path>
                                          <a:path w="156" h="1">
                                            <a:moveTo>
                                              <a:pt x="6" y="0"/>
                                            </a:moveTo>
                                            <a:lnTo>
                                              <a:pt x="7" y="0"/>
                                            </a:lnTo>
                                            <a:lnTo>
                                              <a:pt x="7" y="1"/>
                                            </a:lnTo>
                                            <a:lnTo>
                                              <a:pt x="6" y="1"/>
                                            </a:lnTo>
                                            <a:close/>
                                          </a:path>
                                          <a:path w="156" h="1">
                                            <a:moveTo>
                                              <a:pt x="11" y="0"/>
                                            </a:moveTo>
                                            <a:lnTo>
                                              <a:pt x="12" y="0"/>
                                            </a:lnTo>
                                            <a:lnTo>
                                              <a:pt x="12" y="1"/>
                                            </a:lnTo>
                                            <a:lnTo>
                                              <a:pt x="11" y="1"/>
                                            </a:lnTo>
                                            <a:close/>
                                          </a:path>
                                          <a:path w="156" h="1">
                                            <a:moveTo>
                                              <a:pt x="13" y="0"/>
                                            </a:moveTo>
                                            <a:lnTo>
                                              <a:pt x="14" y="0"/>
                                            </a:lnTo>
                                            <a:lnTo>
                                              <a:pt x="14" y="1"/>
                                            </a:lnTo>
                                            <a:lnTo>
                                              <a:pt x="13" y="1"/>
                                            </a:lnTo>
                                            <a:close/>
                                          </a:path>
                                          <a:path w="156" h="1">
                                            <a:moveTo>
                                              <a:pt x="17" y="0"/>
                                            </a:moveTo>
                                            <a:lnTo>
                                              <a:pt x="19" y="0"/>
                                            </a:lnTo>
                                            <a:lnTo>
                                              <a:pt x="19" y="1"/>
                                            </a:lnTo>
                                            <a:lnTo>
                                              <a:pt x="17" y="1"/>
                                            </a:lnTo>
                                            <a:close/>
                                          </a:path>
                                          <a:path w="156" h="1">
                                            <a:moveTo>
                                              <a:pt x="22" y="0"/>
                                            </a:moveTo>
                                            <a:lnTo>
                                              <a:pt x="23" y="0"/>
                                            </a:lnTo>
                                            <a:lnTo>
                                              <a:pt x="23" y="1"/>
                                            </a:lnTo>
                                            <a:lnTo>
                                              <a:pt x="22" y="1"/>
                                            </a:lnTo>
                                            <a:close/>
                                          </a:path>
                                          <a:path w="156" h="1">
                                            <a:moveTo>
                                              <a:pt x="26" y="0"/>
                                            </a:moveTo>
                                            <a:lnTo>
                                              <a:pt x="27" y="0"/>
                                            </a:lnTo>
                                            <a:lnTo>
                                              <a:pt x="27" y="1"/>
                                            </a:lnTo>
                                            <a:lnTo>
                                              <a:pt x="26" y="1"/>
                                            </a:lnTo>
                                            <a:close/>
                                          </a:path>
                                          <a:path w="156" h="1">
                                            <a:moveTo>
                                              <a:pt x="28" y="0"/>
                                            </a:moveTo>
                                            <a:lnTo>
                                              <a:pt x="30" y="0"/>
                                            </a:lnTo>
                                            <a:lnTo>
                                              <a:pt x="30" y="1"/>
                                            </a:lnTo>
                                            <a:lnTo>
                                              <a:pt x="28" y="1"/>
                                            </a:lnTo>
                                            <a:close/>
                                          </a:path>
                                          <a:path w="156" h="1">
                                            <a:moveTo>
                                              <a:pt x="33" y="0"/>
                                            </a:moveTo>
                                            <a:lnTo>
                                              <a:pt x="34" y="0"/>
                                            </a:lnTo>
                                            <a:lnTo>
                                              <a:pt x="34" y="1"/>
                                            </a:lnTo>
                                            <a:lnTo>
                                              <a:pt x="33" y="1"/>
                                            </a:lnTo>
                                            <a:close/>
                                          </a:path>
                                          <a:path w="156" h="1">
                                            <a:moveTo>
                                              <a:pt x="37" y="0"/>
                                            </a:moveTo>
                                            <a:lnTo>
                                              <a:pt x="38" y="0"/>
                                            </a:lnTo>
                                            <a:lnTo>
                                              <a:pt x="38" y="1"/>
                                            </a:lnTo>
                                            <a:lnTo>
                                              <a:pt x="37" y="1"/>
                                            </a:lnTo>
                                            <a:close/>
                                          </a:path>
                                          <a:path w="156" h="1">
                                            <a:moveTo>
                                              <a:pt x="41" y="0"/>
                                            </a:moveTo>
                                            <a:lnTo>
                                              <a:pt x="43" y="0"/>
                                            </a:lnTo>
                                            <a:lnTo>
                                              <a:pt x="43" y="1"/>
                                            </a:lnTo>
                                            <a:lnTo>
                                              <a:pt x="41" y="1"/>
                                            </a:lnTo>
                                            <a:close/>
                                          </a:path>
                                          <a:path w="156" h="1">
                                            <a:moveTo>
                                              <a:pt x="44" y="0"/>
                                            </a:moveTo>
                                            <a:lnTo>
                                              <a:pt x="46" y="0"/>
                                            </a:lnTo>
                                            <a:lnTo>
                                              <a:pt x="46" y="1"/>
                                            </a:lnTo>
                                            <a:lnTo>
                                              <a:pt x="44" y="1"/>
                                            </a:lnTo>
                                            <a:close/>
                                          </a:path>
                                          <a:path w="156" h="1">
                                            <a:moveTo>
                                              <a:pt x="47" y="0"/>
                                            </a:moveTo>
                                            <a:lnTo>
                                              <a:pt x="49" y="0"/>
                                            </a:lnTo>
                                            <a:lnTo>
                                              <a:pt x="49" y="1"/>
                                            </a:lnTo>
                                            <a:lnTo>
                                              <a:pt x="47" y="1"/>
                                            </a:lnTo>
                                            <a:close/>
                                          </a:path>
                                          <a:path w="156" h="1">
                                            <a:moveTo>
                                              <a:pt x="51" y="0"/>
                                            </a:moveTo>
                                            <a:lnTo>
                                              <a:pt x="53" y="0"/>
                                            </a:lnTo>
                                            <a:lnTo>
                                              <a:pt x="53" y="1"/>
                                            </a:lnTo>
                                            <a:lnTo>
                                              <a:pt x="51" y="1"/>
                                            </a:lnTo>
                                            <a:close/>
                                          </a:path>
                                          <a:path w="156" h="1">
                                            <a:moveTo>
                                              <a:pt x="55" y="0"/>
                                            </a:moveTo>
                                            <a:lnTo>
                                              <a:pt x="56" y="0"/>
                                            </a:lnTo>
                                            <a:lnTo>
                                              <a:pt x="56" y="1"/>
                                            </a:lnTo>
                                            <a:lnTo>
                                              <a:pt x="55" y="1"/>
                                            </a:lnTo>
                                            <a:close/>
                                          </a:path>
                                          <a:path w="156" h="1">
                                            <a:moveTo>
                                              <a:pt x="57" y="0"/>
                                            </a:moveTo>
                                            <a:lnTo>
                                              <a:pt x="60" y="0"/>
                                            </a:lnTo>
                                            <a:lnTo>
                                              <a:pt x="60" y="1"/>
                                            </a:lnTo>
                                            <a:lnTo>
                                              <a:pt x="57" y="1"/>
                                            </a:lnTo>
                                            <a:close/>
                                          </a:path>
                                          <a:path w="156" h="1">
                                            <a:moveTo>
                                              <a:pt x="61" y="0"/>
                                            </a:moveTo>
                                            <a:lnTo>
                                              <a:pt x="65" y="0"/>
                                            </a:lnTo>
                                            <a:lnTo>
                                              <a:pt x="65" y="1"/>
                                            </a:lnTo>
                                            <a:lnTo>
                                              <a:pt x="61" y="1"/>
                                            </a:lnTo>
                                            <a:close/>
                                          </a:path>
                                          <a:path w="156" h="1">
                                            <a:moveTo>
                                              <a:pt x="66" y="0"/>
                                            </a:moveTo>
                                            <a:lnTo>
                                              <a:pt x="67" y="0"/>
                                            </a:lnTo>
                                            <a:lnTo>
                                              <a:pt x="67" y="1"/>
                                            </a:lnTo>
                                            <a:lnTo>
                                              <a:pt x="66" y="1"/>
                                            </a:lnTo>
                                            <a:close/>
                                          </a:path>
                                          <a:path w="156" h="1">
                                            <a:moveTo>
                                              <a:pt x="68" y="0"/>
                                            </a:moveTo>
                                            <a:lnTo>
                                              <a:pt x="70" y="0"/>
                                            </a:lnTo>
                                            <a:lnTo>
                                              <a:pt x="70" y="1"/>
                                            </a:lnTo>
                                            <a:lnTo>
                                              <a:pt x="68" y="1"/>
                                            </a:lnTo>
                                            <a:close/>
                                          </a:path>
                                          <a:path w="156" h="1">
                                            <a:moveTo>
                                              <a:pt x="72" y="0"/>
                                            </a:moveTo>
                                            <a:lnTo>
                                              <a:pt x="75" y="0"/>
                                            </a:lnTo>
                                            <a:lnTo>
                                              <a:pt x="75" y="1"/>
                                            </a:lnTo>
                                            <a:lnTo>
                                              <a:pt x="72" y="1"/>
                                            </a:lnTo>
                                            <a:close/>
                                          </a:path>
                                          <a:path w="156" h="1">
                                            <a:moveTo>
                                              <a:pt x="77" y="0"/>
                                            </a:moveTo>
                                            <a:lnTo>
                                              <a:pt x="78" y="0"/>
                                            </a:lnTo>
                                            <a:lnTo>
                                              <a:pt x="78" y="1"/>
                                            </a:lnTo>
                                            <a:lnTo>
                                              <a:pt x="77" y="1"/>
                                            </a:lnTo>
                                            <a:close/>
                                          </a:path>
                                          <a:path w="156" h="1">
                                            <a:moveTo>
                                              <a:pt x="81" y="0"/>
                                            </a:moveTo>
                                            <a:lnTo>
                                              <a:pt x="82" y="0"/>
                                            </a:lnTo>
                                            <a:lnTo>
                                              <a:pt x="82" y="1"/>
                                            </a:lnTo>
                                            <a:lnTo>
                                              <a:pt x="81" y="1"/>
                                            </a:lnTo>
                                            <a:close/>
                                          </a:path>
                                          <a:path w="156" h="1">
                                            <a:moveTo>
                                              <a:pt x="83" y="0"/>
                                            </a:moveTo>
                                            <a:lnTo>
                                              <a:pt x="85" y="0"/>
                                            </a:lnTo>
                                            <a:lnTo>
                                              <a:pt x="85" y="1"/>
                                            </a:lnTo>
                                            <a:lnTo>
                                              <a:pt x="83" y="1"/>
                                            </a:lnTo>
                                            <a:close/>
                                          </a:path>
                                          <a:path w="156" h="1">
                                            <a:moveTo>
                                              <a:pt x="88" y="0"/>
                                            </a:moveTo>
                                            <a:lnTo>
                                              <a:pt x="91" y="0"/>
                                            </a:lnTo>
                                            <a:lnTo>
                                              <a:pt x="91" y="1"/>
                                            </a:lnTo>
                                            <a:lnTo>
                                              <a:pt x="88" y="1"/>
                                            </a:lnTo>
                                            <a:close/>
                                          </a:path>
                                          <a:path w="156" h="1">
                                            <a:moveTo>
                                              <a:pt x="94" y="0"/>
                                            </a:moveTo>
                                            <a:lnTo>
                                              <a:pt x="95" y="0"/>
                                            </a:lnTo>
                                            <a:lnTo>
                                              <a:pt x="95" y="1"/>
                                            </a:lnTo>
                                            <a:lnTo>
                                              <a:pt x="94" y="1"/>
                                            </a:lnTo>
                                            <a:close/>
                                          </a:path>
                                          <a:path w="156" h="1">
                                            <a:moveTo>
                                              <a:pt x="96" y="0"/>
                                            </a:moveTo>
                                            <a:lnTo>
                                              <a:pt x="98" y="0"/>
                                            </a:lnTo>
                                            <a:lnTo>
                                              <a:pt x="98" y="1"/>
                                            </a:lnTo>
                                            <a:lnTo>
                                              <a:pt x="96" y="1"/>
                                            </a:lnTo>
                                            <a:close/>
                                          </a:path>
                                          <a:path w="156" h="1">
                                            <a:moveTo>
                                              <a:pt x="99" y="0"/>
                                            </a:moveTo>
                                            <a:lnTo>
                                              <a:pt x="101" y="0"/>
                                            </a:lnTo>
                                            <a:lnTo>
                                              <a:pt x="101" y="1"/>
                                            </a:lnTo>
                                            <a:lnTo>
                                              <a:pt x="99" y="1"/>
                                            </a:lnTo>
                                            <a:close/>
                                          </a:path>
                                          <a:path w="156" h="1">
                                            <a:moveTo>
                                              <a:pt x="105" y="0"/>
                                            </a:moveTo>
                                            <a:lnTo>
                                              <a:pt x="106" y="0"/>
                                            </a:lnTo>
                                            <a:lnTo>
                                              <a:pt x="106" y="1"/>
                                            </a:lnTo>
                                            <a:lnTo>
                                              <a:pt x="105" y="1"/>
                                            </a:lnTo>
                                            <a:close/>
                                          </a:path>
                                          <a:path w="156" h="1">
                                            <a:moveTo>
                                              <a:pt x="107" y="0"/>
                                            </a:moveTo>
                                            <a:lnTo>
                                              <a:pt x="108" y="0"/>
                                            </a:lnTo>
                                            <a:lnTo>
                                              <a:pt x="108" y="1"/>
                                            </a:lnTo>
                                            <a:lnTo>
                                              <a:pt x="107" y="1"/>
                                            </a:lnTo>
                                            <a:close/>
                                          </a:path>
                                          <a:path w="156" h="1">
                                            <a:moveTo>
                                              <a:pt x="110" y="0"/>
                                            </a:moveTo>
                                            <a:lnTo>
                                              <a:pt x="111" y="0"/>
                                            </a:lnTo>
                                            <a:lnTo>
                                              <a:pt x="111" y="1"/>
                                            </a:lnTo>
                                            <a:lnTo>
                                              <a:pt x="110" y="1"/>
                                            </a:lnTo>
                                            <a:close/>
                                          </a:path>
                                          <a:path w="156" h="1">
                                            <a:moveTo>
                                              <a:pt x="112" y="0"/>
                                            </a:moveTo>
                                            <a:lnTo>
                                              <a:pt x="116" y="0"/>
                                            </a:lnTo>
                                            <a:lnTo>
                                              <a:pt x="116" y="1"/>
                                            </a:lnTo>
                                            <a:lnTo>
                                              <a:pt x="112" y="1"/>
                                            </a:lnTo>
                                            <a:close/>
                                          </a:path>
                                          <a:path w="156" h="1">
                                            <a:moveTo>
                                              <a:pt x="117" y="0"/>
                                            </a:moveTo>
                                            <a:lnTo>
                                              <a:pt x="120" y="0"/>
                                            </a:lnTo>
                                            <a:lnTo>
                                              <a:pt x="120" y="1"/>
                                            </a:lnTo>
                                            <a:lnTo>
                                              <a:pt x="117" y="1"/>
                                            </a:lnTo>
                                            <a:close/>
                                          </a:path>
                                          <a:path w="156" h="1">
                                            <a:moveTo>
                                              <a:pt x="121" y="0"/>
                                            </a:moveTo>
                                            <a:lnTo>
                                              <a:pt x="124" y="0"/>
                                            </a:lnTo>
                                            <a:lnTo>
                                              <a:pt x="124" y="1"/>
                                            </a:lnTo>
                                            <a:lnTo>
                                              <a:pt x="121" y="1"/>
                                            </a:lnTo>
                                            <a:close/>
                                          </a:path>
                                          <a:path w="156" h="1">
                                            <a:moveTo>
                                              <a:pt x="126" y="0"/>
                                            </a:moveTo>
                                            <a:lnTo>
                                              <a:pt x="127" y="0"/>
                                            </a:lnTo>
                                            <a:lnTo>
                                              <a:pt x="127" y="1"/>
                                            </a:lnTo>
                                            <a:lnTo>
                                              <a:pt x="126" y="1"/>
                                            </a:lnTo>
                                            <a:close/>
                                          </a:path>
                                          <a:path w="156" h="1">
                                            <a:moveTo>
                                              <a:pt x="128" y="0"/>
                                            </a:moveTo>
                                            <a:lnTo>
                                              <a:pt x="130" y="0"/>
                                            </a:lnTo>
                                            <a:lnTo>
                                              <a:pt x="130" y="1"/>
                                            </a:lnTo>
                                            <a:lnTo>
                                              <a:pt x="128" y="1"/>
                                            </a:lnTo>
                                            <a:close/>
                                          </a:path>
                                          <a:path w="156" h="1">
                                            <a:moveTo>
                                              <a:pt x="132" y="0"/>
                                            </a:moveTo>
                                            <a:lnTo>
                                              <a:pt x="133" y="0"/>
                                            </a:lnTo>
                                            <a:lnTo>
                                              <a:pt x="133" y="1"/>
                                            </a:lnTo>
                                            <a:lnTo>
                                              <a:pt x="132" y="1"/>
                                            </a:lnTo>
                                            <a:close/>
                                          </a:path>
                                          <a:path w="156" h="1">
                                            <a:moveTo>
                                              <a:pt x="136" y="0"/>
                                            </a:moveTo>
                                            <a:lnTo>
                                              <a:pt x="138" y="0"/>
                                            </a:lnTo>
                                            <a:lnTo>
                                              <a:pt x="138" y="1"/>
                                            </a:lnTo>
                                            <a:lnTo>
                                              <a:pt x="136" y="1"/>
                                            </a:lnTo>
                                            <a:close/>
                                          </a:path>
                                          <a:path w="156" h="1">
                                            <a:moveTo>
                                              <a:pt x="141" y="0"/>
                                            </a:moveTo>
                                            <a:lnTo>
                                              <a:pt x="142" y="0"/>
                                            </a:lnTo>
                                            <a:lnTo>
                                              <a:pt x="142" y="1"/>
                                            </a:lnTo>
                                            <a:lnTo>
                                              <a:pt x="141" y="1"/>
                                            </a:lnTo>
                                            <a:close/>
                                          </a:path>
                                          <a:path w="156" h="1">
                                            <a:moveTo>
                                              <a:pt x="143" y="0"/>
                                            </a:moveTo>
                                            <a:lnTo>
                                              <a:pt x="145" y="0"/>
                                            </a:lnTo>
                                            <a:lnTo>
                                              <a:pt x="145" y="1"/>
                                            </a:lnTo>
                                            <a:lnTo>
                                              <a:pt x="143" y="1"/>
                                            </a:lnTo>
                                            <a:close/>
                                          </a:path>
                                          <a:path w="156" h="1">
                                            <a:moveTo>
                                              <a:pt x="148" y="0"/>
                                            </a:moveTo>
                                            <a:lnTo>
                                              <a:pt x="151" y="0"/>
                                            </a:lnTo>
                                            <a:lnTo>
                                              <a:pt x="151" y="1"/>
                                            </a:lnTo>
                                            <a:lnTo>
                                              <a:pt x="148" y="1"/>
                                            </a:lnTo>
                                            <a:close/>
                                          </a:path>
                                          <a:path w="156" h="1">
                                            <a:moveTo>
                                              <a:pt x="152" y="0"/>
                                            </a:moveTo>
                                            <a:lnTo>
                                              <a:pt x="153" y="0"/>
                                            </a:lnTo>
                                            <a:lnTo>
                                              <a:pt x="153" y="1"/>
                                            </a:lnTo>
                                            <a:lnTo>
                                              <a:pt x="152" y="1"/>
                                            </a:lnTo>
                                            <a:close/>
                                          </a:path>
                                          <a:path w="156" h="1">
                                            <a:moveTo>
                                              <a:pt x="154" y="0"/>
                                            </a:moveTo>
                                            <a:lnTo>
                                              <a:pt x="156" y="0"/>
                                            </a:lnTo>
                                            <a:lnTo>
                                              <a:pt x="156" y="1"/>
                                            </a:lnTo>
                                            <a:lnTo>
                                              <a:pt x="154" y="1"/>
                                            </a:lnTo>
                                            <a:close/>
                                          </a:path>
                                        </a:pathLst>
                                      </a:custGeom>
                                      <a:solidFill>
                                        <a:srgbClr val="000000"/>
                                      </a:solidFill>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68D50" id="Barcode" o:spid="_x0000_s1026" style="width:164.15pt;height:23.6pt;visibility:visible;mso-wrap-style:square;mso-left-percent:-10001;mso-top-percent:-10001;mso-position-horizontal:absolute;mso-position-horizontal-relative:char;mso-position-vertical:absolute;mso-position-vertical-relative:line;mso-left-percent:-10001;mso-top-percent:-10001;v-text-anchor:top" coordsize="1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" path="m,l2,r,1l,1,,xem3,l4,r,1l3,1,3,xem6,l7,r,1l6,1,6,xem11,r1,l12,1r-1,l11,xem13,r1,l14,1r-1,l13,xem17,r2,l19,1r-2,l17,xem22,r1,l23,1r-1,l22,xem26,r1,l27,1r-1,l26,xem28,r2,l30,1r-2,l28,xem33,r1,l34,1r-1,l33,xem37,r1,l38,1r-1,l37,xem41,r2,l43,1r-2,l41,xem44,r2,l46,1r-2,l44,xem47,r2,l49,1r-2,l47,xem51,r2,l53,1r-2,l51,xem55,r1,l56,1r-1,l55,xem57,r3,l60,1r-3,l57,xem61,r4,l65,1r-4,l61,xem66,r1,l67,1r-1,l66,xem68,r2,l70,1r-2,l68,xem72,r3,l75,1r-3,l72,xem77,r1,l78,1r-1,l77,xem81,r1,l82,1r-1,l81,xem83,r2,l85,1r-2,l83,xem88,r3,l91,1r-3,l88,xem94,r1,l95,1r-1,l94,xem96,r2,l98,1r-2,l96,xem99,r2,l101,1r-2,l99,xem105,r1,l106,1r-1,l105,xem107,r1,l108,1r-1,l107,xem110,r1,l111,1r-1,l110,xem112,r4,l116,1r-4,l112,xem117,r3,l120,1r-3,l117,xem121,r3,l124,1r-3,l121,xem126,r1,l127,1r-1,l126,xem128,r2,l130,1r-2,l128,xem132,r1,l133,1r-1,l132,xem136,r2,l138,1r-2,l136,xem141,r1,l142,1r-1,l141,xem143,r2,l145,1r-2,l143,xem148,r3,l151,1r-3,l148,xem152,r1,l153,1r-1,l152,xem154,r2,l156,1r-2,l154,xe" fillcolor="black" stroked="f">
                              <v:path arrowok="t" textboxrect="0,0,156,1"/>
                              <o:lock v:ext="edit" aspectratio="t"/>
                              <w10:anchorlock/>
                            </v:shape>
                          </w:pict>
                        </mc:Fallback>
                      </mc:AlternateContent>
                    </w:r>
                  </w:p>
                </w:sdtContent>
              </w:sdt>
              <w:sdt>
                <w:sdtPr>
                  <w:rPr>
                    <w:b w:val="0"/>
                  </w:rPr>
                  <w:alias w:val="Field"/>
                  <w:tag w:val="41542534-2121182273"/>
                  <w:id w:val="2121182273"/>
                  <w:placeholder>
                    <w:docPart w:val="FD880B50046D4AFF9EFAB2E82DE4C67C"/>
                  </w:placeholder>
                  <w15:appearance w15:val="tags"/>
                </w:sdtPr>
                <w:sdtEndPr/>
                <w:sdtContent>
                  <w:p w:rsidR="00AE1D8A" w:rsidRPr="00AE1D8A" w:rsidRDefault="007A0C29" w:rsidP="00AE1D8A">
                    <w:pPr>
                      <w:pStyle w:val="Heading4"/>
                      <w:jc w:val="center"/>
                      <w:rPr>
                        <w:b w:val="0"/>
                      </w:rPr>
                    </w:pPr>
                    <w:r>
                      <w:rPr>
                        <w:b w:val="0"/>
                      </w:rPr>
                      <w:t>@</w:t>
                    </w:r>
                    <w:proofErr w:type="spellStart"/>
                    <w:r>
                      <w:rPr>
                        <w:b w:val="0"/>
                      </w:rPr>
                      <w:t>ProNumShipment</w:t>
                    </w:r>
                    <w:proofErr w:type="spellEnd"/>
                    <w:r>
                      <w:rPr>
                        <w:b w:val="0"/>
                      </w:rPr>
                      <w:t>)</w:t>
                    </w:r>
                  </w:p>
                </w:sdtContent>
              </w:sdt>
            </w:sdtContent>
          </w:sdt>
        </w:tc>
      </w:tr>
      <w:tr w:rsidR="00AE1D8A" w:rsidRPr="00FB4C7E" w:rsidTr="005935CC">
        <w:trPr>
          <w:trHeight w:val="489"/>
        </w:trPr>
        <w:tc>
          <w:tcPr>
            <w:tcW w:w="5384"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Default="00643199" w:rsidP="00422668">
            <w:r>
              <w:t xml:space="preserve">Name: </w:t>
            </w:r>
            <w:sdt>
              <w:sdtPr>
                <w:alias w:val="Field"/>
                <w:tag w:val="41542534-2951043249"/>
                <w:id w:val="-1343924047"/>
                <w:placeholder>
                  <w:docPart w:val="6D98353D0ED3494794F7C2E1F00547D1"/>
                </w:placeholder>
                <w15:appearance w15:val="tags"/>
              </w:sdtPr>
              <w:sdtEndPr/>
              <w:sdtContent>
                <w:r>
                  <w:t>@</w:t>
                </w:r>
                <w:proofErr w:type="spellStart"/>
                <w:r>
                  <w:t>CompanyName</w:t>
                </w:r>
                <w:proofErr w:type="spellEnd"/>
              </w:sdtContent>
            </w:sdt>
          </w:p>
          <w:p w:rsidR="004D11E4" w:rsidRDefault="004D11E4" w:rsidP="004D11E4">
            <w:r>
              <w:t xml:space="preserve">Street: </w:t>
            </w:r>
            <w:sdt>
              <w:sdtPr>
                <w:alias w:val="Field"/>
                <w:tag w:val="41542534-1944103669"/>
                <w:id w:val="1944103669"/>
                <w:placeholder>
                  <w:docPart w:val="3886632AA3E84C02B8057D0AAFFA12E9"/>
                </w:placeholder>
                <w15:appearance w15:val="tags"/>
              </w:sdtPr>
              <w:sdtEndPr/>
              <w:sdtContent>
                <w:r>
                  <w:t>@</w:t>
                </w:r>
                <w:proofErr w:type="spellStart"/>
                <w:r>
                  <w:t>ThirdPartyStreet</w:t>
                </w:r>
                <w:proofErr w:type="spellEnd"/>
              </w:sdtContent>
            </w:sdt>
          </w:p>
          <w:p w:rsidR="00AE1D8A" w:rsidRPr="00FB4C7E" w:rsidRDefault="006C4588" w:rsidP="004D11E4">
            <w:r>
              <w:t xml:space="preserve">City/State/ZIP: </w:t>
            </w:r>
            <w:sdt>
              <w:sdtPr>
                <w:alias w:val="If"/>
                <w:tag w:val="41542534-4170492597"/>
                <w:id w:val="-124474699"/>
                <w:placeholder>
                  <w:docPart w:val="E6A107425CF54524A7F8C99DE6367A56"/>
                </w:placeholder>
                <w15:color w:val="0000FF"/>
                <w15:appearance w15:val="tags"/>
              </w:sdtPr>
              <w:sdtEndPr/>
              <w:sdtContent>
                <w:sdt>
                  <w:sdtPr>
                    <w:alias w:val="Field"/>
                    <w:tag w:val="41542534-447364580"/>
                    <w:id w:val="447364580"/>
                    <w:placeholder>
                      <w:docPart w:val="F862CCDB63414F39B57D897CF133475A"/>
                    </w:placeholder>
                    <w15:appearance w15:val="tags"/>
                  </w:sdtPr>
                  <w:sdtEndPr/>
                  <w:sdtContent>
                    <w:r>
                      <w:t>@</w:t>
                    </w:r>
                    <w:proofErr w:type="spellStart"/>
                    <w:r>
                      <w:t>ThirdPartyCity</w:t>
                    </w:r>
                    <w:proofErr w:type="spellEnd"/>
                  </w:sdtContent>
                </w:sdt>
                <w:r>
                  <w:t xml:space="preserve">, </w:t>
                </w:r>
                <w:sdt>
                  <w:sdtPr>
                    <w:alias w:val="Field"/>
                    <w:tag w:val="41542534-2507546976"/>
                    <w:id w:val="-1787420320"/>
                    <w:placeholder>
                      <w:docPart w:val="E32487828517484E921B83E852C88A3E"/>
                    </w:placeholder>
                    <w15:appearance w15:val="tags"/>
                  </w:sdtPr>
                  <w:sdtEndPr/>
                  <w:sdtContent>
                    <w:r w:rsidR="00B23704">
                      <w:t>@</w:t>
                    </w:r>
                    <w:proofErr w:type="spellStart"/>
                    <w:r w:rsidR="00B23704">
                      <w:t>ThirdPartyState</w:t>
                    </w:r>
                    <w:proofErr w:type="spellEnd"/>
                  </w:sdtContent>
                </w:sdt>
                <w:r>
                  <w:t xml:space="preserve">, </w:t>
                </w:r>
                <w:sdt>
                  <w:sdtPr>
                    <w:alias w:val="Field"/>
                    <w:tag w:val="41542534-3066056766"/>
                    <w:id w:val="-1228910530"/>
                    <w:placeholder>
                      <w:docPart w:val="76F9D99580604E4E911768EB6855B36A"/>
                    </w:placeholder>
                    <w15:appearance w15:val="tags"/>
                  </w:sdtPr>
                  <w:sdtEndPr/>
                  <w:sdtContent>
                    <w:r>
                      <w:t>@</w:t>
                    </w:r>
                    <w:proofErr w:type="spellStart"/>
                    <w:r>
                      <w:t>ThirdPartyZipCode</w:t>
                    </w:r>
                    <w:proofErr w:type="spellEnd"/>
                  </w:sdtContent>
                </w:sdt>
                <w:r>
                  <w:t xml:space="preserve">, </w:t>
                </w:r>
                <w:sdt>
                  <w:sdtPr>
                    <w:alias w:val="Field"/>
                    <w:tag w:val="41542534-3184454492"/>
                    <w:id w:val="-1110512804"/>
                    <w:placeholder>
                      <w:docPart w:val="BF7E9CD87D564D8BA48996346E81931D"/>
                    </w:placeholder>
                    <w15:appearance w15:val="tags"/>
                  </w:sdtPr>
                  <w:sdtEndPr/>
                  <w:sdtContent>
                    <w:r>
                      <w:t>@</w:t>
                    </w:r>
                    <w:proofErr w:type="spellStart"/>
                    <w:r>
                      <w:t>ThirdPartyCountry</w:t>
                    </w:r>
                    <w:proofErr w:type="spellEnd"/>
                  </w:sdtContent>
                </w:sdt>
              </w:sdtContent>
            </w:sdt>
            <w:r>
              <w:t xml:space="preserve"> </w:t>
            </w:r>
          </w:p>
        </w:tc>
        <w:tc>
          <w:tcPr>
            <w:tcW w:w="5417" w:type="dxa"/>
            <w:gridSpan w:val="8"/>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AE1D8A" w:rsidRPr="00FB4C7E" w:rsidRDefault="00AE1D8A" w:rsidP="00B8500C"/>
        </w:tc>
      </w:tr>
      <w:tr w:rsidR="00CA2CD6" w:rsidRPr="00FB4C7E" w:rsidTr="005935CC">
        <w:trPr>
          <w:trHeight w:val="176"/>
        </w:trPr>
        <w:tc>
          <w:tcPr>
            <w:tcW w:w="5384" w:type="dxa"/>
            <w:gridSpan w:val="9"/>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A2CD6" w:rsidRDefault="00CA2CD6" w:rsidP="00215591">
            <w:pPr>
              <w:pStyle w:val="Heading4"/>
              <w:rPr>
                <w:b w:val="0"/>
              </w:rPr>
            </w:pPr>
            <w:r w:rsidRPr="00FB4C7E">
              <w:t>Special Instructions</w:t>
            </w:r>
            <w:r w:rsidRPr="00FA58E3">
              <w:rPr>
                <w:b w:val="0"/>
              </w:rPr>
              <w:t>:</w:t>
            </w:r>
            <w:r w:rsidR="00FA58E3" w:rsidRPr="00FA58E3">
              <w:rPr>
                <w:b w:val="0"/>
              </w:rPr>
              <w:t xml:space="preserve"> </w:t>
            </w:r>
          </w:p>
          <w:sdt>
            <w:sdtPr>
              <w:alias w:val="If"/>
              <w:tag w:val="41542534-3739726727"/>
              <w:id w:val="-555240569"/>
              <w:placeholder>
                <w:docPart w:val="E1AC610714E044EBB527AB1EC55B418E"/>
              </w:placeholder>
              <w15:color w:val="0000FF"/>
              <w15:appearance w15:val="tags"/>
            </w:sdtPr>
            <w:sdtEndPr/>
            <w:sdtContent>
              <w:p w:rsidR="002A79DA" w:rsidRDefault="002A79DA" w:rsidP="002A79DA">
                <w:r w:rsidRPr="002A79DA">
                  <w:t>Master Bill of Lading Number:</w:t>
                </w:r>
                <w:r>
                  <w:t xml:space="preserve"> </w:t>
                </w:r>
                <w:sdt>
                  <w:sdtPr>
                    <w:alias w:val="Field"/>
                    <w:tag w:val="41542534-724492150"/>
                    <w:id w:val="724492150"/>
                    <w:placeholder>
                      <w:docPart w:val="47B0ABDA1EFF4F9B8A42103A4497F182"/>
                    </w:placeholder>
                    <w15:appearance w15:val="tags"/>
                  </w:sdtPr>
                  <w:sdtEndPr/>
                  <w:sdtContent>
                    <w:r>
                      <w:t>@</w:t>
                    </w:r>
                    <w:proofErr w:type="spellStart"/>
                    <w:r>
                      <w:t>MasterBillOfLadingId</w:t>
                    </w:r>
                    <w:proofErr w:type="spellEnd"/>
                  </w:sdtContent>
                </w:sdt>
              </w:p>
            </w:sdtContent>
          </w:sdt>
          <w:sdt>
            <w:sdtPr>
              <w:alias w:val="If"/>
              <w:tag w:val="41542534-2105381722"/>
              <w:id w:val="2105381722"/>
              <w:placeholder>
                <w:docPart w:val="6330A6A2527D4605B0C24E0091088288"/>
              </w:placeholder>
              <w15:color w:val="0000FF"/>
              <w15:appearance w15:val="tags"/>
            </w:sdtPr>
            <w:sdtEndPr/>
            <w:sdtContent>
              <w:p w:rsidR="002A79DA" w:rsidRPr="002A79DA" w:rsidRDefault="002A79DA" w:rsidP="002A79DA">
                <w:proofErr w:type="spellStart"/>
                <w:r w:rsidRPr="002A79DA">
                  <w:t>Underlaying</w:t>
                </w:r>
                <w:proofErr w:type="spellEnd"/>
                <w:r w:rsidRPr="002A79DA">
                  <w:t xml:space="preserve"> Bill of Lading Numbers:</w:t>
                </w:r>
                <w:sdt>
                  <w:sdtPr>
                    <w:alias w:val="Field"/>
                    <w:tag w:val="41542534-123288879"/>
                    <w:id w:val="123288879"/>
                    <w:placeholder>
                      <w:docPart w:val="F0FA8390DECA46F2B78AC47D3FF1C941"/>
                    </w:placeholder>
                    <w15:appearance w15:val="tags"/>
                  </w:sdtPr>
                  <w:sdtEndPr/>
                  <w:sdtContent>
                    <w:r>
                      <w:t>@</w:t>
                    </w:r>
                    <w:proofErr w:type="spellStart"/>
                    <w:r>
                      <w:t>SubBOLIds</w:t>
                    </w:r>
                    <w:proofErr w:type="spellEnd"/>
                  </w:sdtContent>
                </w:sdt>
              </w:p>
            </w:sdtContent>
          </w:sdt>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CA2CD6" w:rsidRPr="00A06691" w:rsidRDefault="00A06691" w:rsidP="00B8500C">
            <w:pPr>
              <w:pStyle w:val="Heading4"/>
              <w:rPr>
                <w:rStyle w:val="FinePrintChar"/>
              </w:rPr>
            </w:pPr>
            <w:r>
              <w:t xml:space="preserve">Freight Charge Terms </w:t>
            </w:r>
            <w:r w:rsidR="00CA2CD6" w:rsidRPr="00A06691">
              <w:rPr>
                <w:rStyle w:val="FinePrintChar"/>
              </w:rPr>
              <w:t>(Freight charges are prepaid unless marked otherwise)</w:t>
            </w:r>
            <w:r w:rsidR="00714325">
              <w:rPr>
                <w:rStyle w:val="FinePrintChar"/>
              </w:rPr>
              <w:t>:</w:t>
            </w:r>
          </w:p>
          <w:p w:rsidR="00CA2CD6" w:rsidRPr="00FB4C7E" w:rsidRDefault="00CA2CD6" w:rsidP="00B84D42">
            <w:pPr>
              <w:pStyle w:val="Terms"/>
            </w:pPr>
            <w:r w:rsidRPr="00FB4C7E">
              <w:t>Prepaid</w:t>
            </w:r>
            <w:r w:rsidR="00A06691">
              <w:t xml:space="preserve"> </w:t>
            </w:r>
            <w:sdt>
              <w:sdtPr>
                <w:alias w:val="If"/>
                <w:tag w:val="41542534-1197971614"/>
                <w:id w:val="1197971614"/>
                <w:placeholder>
                  <w:docPart w:val="02946F8CA6E84E21999C30766EA7AB38"/>
                </w:placeholder>
                <w15:color w:val="0000FF"/>
                <w15:appearance w15:val="tags"/>
              </w:sdtPr>
              <w:sdtEndPr>
                <w:rPr>
                  <w:rStyle w:val="CheckBoxChar"/>
                  <w:rFonts w:ascii="Wingdings" w:hAnsi="Wingdings"/>
                  <w:color w:val="333333"/>
                </w:rPr>
              </w:sdtEndPr>
              <w:sdtContent>
                <w:r w:rsidR="00F42C72">
                  <w:rPr>
                    <w:rStyle w:val="CheckBoxChar"/>
                  </w:rPr>
                  <w:sym w:font="Wingdings 2" w:char="F0A3"/>
                </w:r>
              </w:sdtContent>
            </w:sdt>
            <w:sdt>
              <w:sdtPr>
                <w:alias w:val="If"/>
                <w:tag w:val="41542534-3893358034"/>
                <w:id w:val="-401609262"/>
                <w:placeholder>
                  <w:docPart w:val="FE85B9E5756C4D4D8D650D2C3FE5B7B8"/>
                </w:placeholder>
                <w15:color w:val="0000FF"/>
                <w15:appearance w15:val="tags"/>
              </w:sdtPr>
              <w:sdtEndPr>
                <w:rPr>
                  <w:rStyle w:val="CheckBoxChar"/>
                  <w:rFonts w:ascii="Wingdings" w:hAnsi="Wingdings"/>
                  <w:color w:val="333333"/>
                </w:rPr>
              </w:sdtEndPr>
              <w:sdtContent>
                <w:r w:rsidR="00F42C72">
                  <w:rPr>
                    <w:rStyle w:val="CheckBoxChar"/>
                  </w:rPr>
                  <w:sym w:font="Wingdings 2" w:char="F053"/>
                </w:r>
              </w:sdtContent>
            </w:sdt>
            <w:r w:rsidR="00F42C72">
              <w:tab/>
            </w:r>
            <w:r w:rsidR="007F1635">
              <w:tab/>
            </w:r>
            <w:r w:rsidR="007F1635" w:rsidRPr="00FB4C7E">
              <w:t xml:space="preserve"> </w:t>
            </w:r>
            <w:r w:rsidRPr="00FB4C7E">
              <w:t>Collect</w:t>
            </w:r>
            <w:r w:rsidR="00A06691">
              <w:t xml:space="preserve"> </w:t>
            </w:r>
            <w:sdt>
              <w:sdtPr>
                <w:alias w:val="If"/>
                <w:tag w:val="41542534-4053482193"/>
                <w:id w:val="-241485103"/>
                <w:placeholder>
                  <w:docPart w:val="386B97885BA04737918FE623D7E908D4"/>
                </w:placeholder>
                <w15:color w:val="0000FF"/>
                <w15:appearance w15:val="tags"/>
              </w:sdtPr>
              <w:sdtEndPr>
                <w:rPr>
                  <w:rStyle w:val="CheckBoxChar"/>
                  <w:rFonts w:ascii="Wingdings" w:hAnsi="Wingdings"/>
                  <w:color w:val="333333"/>
                </w:rPr>
              </w:sdtEndPr>
              <w:sdtContent>
                <w:r w:rsidR="00F42C72">
                  <w:rPr>
                    <w:rStyle w:val="CheckBoxChar"/>
                  </w:rPr>
                  <w:sym w:font="Wingdings 2" w:char="F0A3"/>
                </w:r>
              </w:sdtContent>
            </w:sdt>
            <w:sdt>
              <w:sdtPr>
                <w:alias w:val="If"/>
                <w:tag w:val="41542534-2963836682"/>
                <w:id w:val="-1331130614"/>
                <w:placeholder>
                  <w:docPart w:val="EF282DDDC4DA478689EBC50B149FEFA7"/>
                </w:placeholder>
                <w15:color w:val="0000FF"/>
                <w15:appearance w15:val="tags"/>
              </w:sdtPr>
              <w:sdtEndPr>
                <w:rPr>
                  <w:rStyle w:val="CheckBoxChar"/>
                  <w:rFonts w:ascii="Wingdings" w:hAnsi="Wingdings"/>
                  <w:color w:val="333333"/>
                </w:rPr>
              </w:sdtEndPr>
              <w:sdtContent>
                <w:r w:rsidR="00F42C72">
                  <w:rPr>
                    <w:rStyle w:val="CheckBoxChar"/>
                  </w:rPr>
                  <w:sym w:font="Wingdings 2" w:char="F053"/>
                </w:r>
              </w:sdtContent>
            </w:sdt>
            <w:r w:rsidR="00F42C72">
              <w:tab/>
            </w:r>
            <w:r w:rsidR="008858DC">
              <w:tab/>
            </w:r>
            <w:r w:rsidR="008858DC" w:rsidRPr="00FB4C7E">
              <w:t xml:space="preserve"> </w:t>
            </w:r>
            <w:r w:rsidRPr="00FB4C7E">
              <w:t>3rd Party</w:t>
            </w:r>
            <w:r w:rsidR="00A06691">
              <w:t xml:space="preserve"> </w:t>
            </w:r>
            <w:sdt>
              <w:sdtPr>
                <w:alias w:val="If"/>
                <w:tag w:val="41542534-4008002113"/>
                <w:id w:val="-286965183"/>
                <w:placeholder>
                  <w:docPart w:val="C40E247FF23D4E36984876934BD02F22"/>
                </w:placeholder>
                <w15:color w:val="0000FF"/>
                <w15:appearance w15:val="tags"/>
              </w:sdtPr>
              <w:sdtEndPr>
                <w:rPr>
                  <w:rStyle w:val="CheckBoxChar"/>
                  <w:rFonts w:ascii="Wingdings" w:hAnsi="Wingdings"/>
                  <w:color w:val="333333"/>
                </w:rPr>
              </w:sdtEndPr>
              <w:sdtContent>
                <w:r w:rsidR="00F42C72">
                  <w:rPr>
                    <w:rStyle w:val="CheckBoxChar"/>
                  </w:rPr>
                  <w:sym w:font="Wingdings 2" w:char="F0A3"/>
                </w:r>
              </w:sdtContent>
            </w:sdt>
            <w:sdt>
              <w:sdtPr>
                <w:alias w:val="If"/>
                <w:tag w:val="41542534-283391889"/>
                <w:id w:val="283391889"/>
                <w:placeholder>
                  <w:docPart w:val="A7B0FE92488D4F0CBE093AE55DD1CF02"/>
                </w:placeholder>
                <w15:color w:val="0000FF"/>
                <w15:appearance w15:val="tags"/>
              </w:sdtPr>
              <w:sdtEndPr>
                <w:rPr>
                  <w:rStyle w:val="CheckBoxChar"/>
                  <w:rFonts w:ascii="Wingdings" w:hAnsi="Wingdings"/>
                  <w:color w:val="333333"/>
                </w:rPr>
              </w:sdtEndPr>
              <w:sdtContent>
                <w:r w:rsidR="00F42C72">
                  <w:rPr>
                    <w:rStyle w:val="CheckBoxChar"/>
                  </w:rPr>
                  <w:sym w:font="Wingdings 2" w:char="F053"/>
                </w:r>
              </w:sdtContent>
            </w:sdt>
          </w:p>
        </w:tc>
      </w:tr>
      <w:tr w:rsidR="00CA2CD6" w:rsidRPr="00FB4C7E" w:rsidTr="005935CC">
        <w:trPr>
          <w:trHeight w:val="288"/>
        </w:trPr>
        <w:tc>
          <w:tcPr>
            <w:tcW w:w="5384" w:type="dxa"/>
            <w:gridSpan w:val="9"/>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CA2CD6" w:rsidRPr="00FB4C7E" w:rsidRDefault="00CA2CD6" w:rsidP="00B8500C"/>
        </w:tc>
        <w:tc>
          <w:tcPr>
            <w:tcW w:w="5417"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58" w:type="dxa"/>
              <w:bottom w:w="43" w:type="dxa"/>
            </w:tcMar>
            <w:vAlign w:val="center"/>
          </w:tcPr>
          <w:p w:rsidR="00CA2CD6" w:rsidRPr="00FB4C7E" w:rsidRDefault="00170E49" w:rsidP="00B84D42">
            <w:sdt>
              <w:sdtPr>
                <w:alias w:val="If"/>
                <w:tag w:val="41542534-1473717770"/>
                <w:id w:val="1473717770"/>
                <w:placeholder>
                  <w:docPart w:val="C78EFFA0BB414CC880D35BA488D5B63B"/>
                </w:placeholder>
                <w15:color w:val="0000FF"/>
                <w15:appearance w15:val="tags"/>
              </w:sdtPr>
              <w:sdtEndPr>
                <w:rPr>
                  <w:rStyle w:val="CheckBoxChar"/>
                  <w:rFonts w:ascii="Wingdings" w:hAnsi="Wingdings"/>
                  <w:color w:val="333333"/>
                </w:rPr>
              </w:sdtEndPr>
              <w:sdtContent>
                <w:r w:rsidR="00F42C72">
                  <w:rPr>
                    <w:rStyle w:val="CheckBoxChar"/>
                  </w:rPr>
                  <w:sym w:font="Wingdings 2" w:char="F0A3"/>
                </w:r>
              </w:sdtContent>
            </w:sdt>
            <w:sdt>
              <w:sdtPr>
                <w:alias w:val="If"/>
                <w:tag w:val="41542534-2334798590"/>
                <w:id w:val="-1960168706"/>
                <w:placeholder>
                  <w:docPart w:val="BB85D0670DC44C2CB33479E3854A37CB"/>
                </w:placeholder>
                <w15:color w:val="0000FF"/>
                <w15:appearance w15:val="tags"/>
              </w:sdtPr>
              <w:sdtEndPr>
                <w:rPr>
                  <w:rStyle w:val="CheckBoxChar"/>
                  <w:rFonts w:ascii="Wingdings" w:hAnsi="Wingdings"/>
                  <w:color w:val="333333"/>
                </w:rPr>
              </w:sdtEndPr>
              <w:sdtContent>
                <w:r w:rsidR="00F42C72">
                  <w:rPr>
                    <w:rStyle w:val="CheckBoxChar"/>
                  </w:rPr>
                  <w:sym w:font="Wingdings 2" w:char="F053"/>
                </w:r>
              </w:sdtContent>
            </w:sdt>
            <w:r w:rsidR="00CA2CD6">
              <w:t xml:space="preserve"> </w:t>
            </w:r>
            <w:r w:rsidR="00CA2CD6" w:rsidRPr="00FB4C7E">
              <w:t>Master bill of lading with attached underlying bills of lading.</w:t>
            </w:r>
          </w:p>
        </w:tc>
      </w:tr>
      <w:tr w:rsidR="0036595F" w:rsidRPr="00FB4C7E" w:rsidTr="005935CC">
        <w:trPr>
          <w:trHeight w:val="288"/>
        </w:trPr>
        <w:tc>
          <w:tcPr>
            <w:tcW w:w="10801"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36595F" w:rsidRPr="00FB4C7E" w:rsidRDefault="0036595F" w:rsidP="00964A26">
            <w:pPr>
              <w:pStyle w:val="Heading3"/>
            </w:pPr>
            <w:r w:rsidRPr="00FB4C7E">
              <w:t>Customer Order Information</w:t>
            </w:r>
          </w:p>
        </w:tc>
      </w:tr>
      <w:tr w:rsidR="00A12C16" w:rsidRPr="00FB4C7E" w:rsidTr="005935CC">
        <w:trPr>
          <w:trHeight w:val="216"/>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FB4C7E" w:rsidRDefault="003F448C" w:rsidP="003F448C">
            <w:pPr>
              <w:pStyle w:val="Heading4"/>
            </w:pPr>
            <w:r>
              <w:t>Customer Order Number</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Packages</w:t>
            </w:r>
          </w:p>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Weight</w:t>
            </w:r>
          </w:p>
        </w:tc>
        <w:tc>
          <w:tcPr>
            <w:tcW w:w="115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C03670" w:rsidRDefault="0036595F" w:rsidP="00B8500C">
            <w:pPr>
              <w:pStyle w:val="Centered"/>
              <w:rPr>
                <w:b/>
              </w:rPr>
            </w:pPr>
            <w:r w:rsidRPr="00C03670">
              <w:rPr>
                <w:b/>
              </w:rPr>
              <w:t>Pallet/Slip</w:t>
            </w:r>
            <w:r w:rsidRPr="00C03670">
              <w:rPr>
                <w:b/>
              </w:rPr>
              <w:br/>
              <w:t>(circle one)</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36595F" w:rsidRPr="00FB4C7E" w:rsidRDefault="0036595F" w:rsidP="00B8500C">
            <w:pPr>
              <w:pStyle w:val="Heading4"/>
            </w:pPr>
            <w:r w:rsidRPr="00FB4C7E">
              <w:t>Additional Shipper Information</w:t>
            </w:r>
          </w:p>
        </w:tc>
      </w:tr>
      <w:sdt>
        <w:sdtPr>
          <w:alias w:val="If"/>
          <w:tag w:val="41542534-1772358850"/>
          <w:id w:val="1772358850"/>
          <w:placeholder>
            <w:docPart w:val="213DDA5B2B2349C9B03EC1B8CF93C3E0"/>
          </w:placeholder>
          <w15:color w:val="0000FF"/>
          <w15:appearance w15:val="tags"/>
          <w15:repeatingSection/>
        </w:sdtPr>
        <w:sdtEndPr/>
        <w:sdtContent>
          <w:sdt>
            <w:sdtPr>
              <w:id w:val="199134456"/>
              <w:placeholder>
                <w:docPart w:val="DefaultPlaceholder_-1854013436"/>
              </w:placeholder>
              <w15:color w:val="0000FF"/>
              <w15:appearance w15:val="tags"/>
              <w15:repeatingSectionItem/>
            </w:sdtPr>
            <w:sdtEndPr/>
            <w:sdtContent>
              <w:sdt>
                <w:sdtPr>
                  <w:alias w:val="List"/>
                  <w:tag w:val="41542534-1755784995"/>
                  <w:id w:val="1755784995"/>
                  <w:placeholder>
                    <w:docPart w:val="41CBD2118F8B486F813DC56C58E83644"/>
                  </w:placeholder>
                  <w15:color w:val="FF00FF"/>
                  <w15:appearance w15:val="tags"/>
                </w:sdtPr>
                <w:sdtEndPr/>
                <w:sdtContent>
                  <w:tr w:rsidR="00A12C16" w:rsidRPr="00FB4C7E" w:rsidTr="005935CC">
                    <w:trPr>
                      <w:trHeight w:val="288"/>
                    </w:trPr>
                    <w:sdt>
                      <w:sdtPr>
                        <w:alias w:val="Field"/>
                        <w:tag w:val="41542534-2773651712"/>
                        <w:id w:val="-1521315584"/>
                        <w:placeholder>
                          <w:docPart w:val="42CC11601AC54ED0A5AC755965FA0AD1"/>
                        </w:placeholder>
                        <w15:appearance w15:val="tags"/>
                      </w:sdtPr>
                      <w:sdtEndPr/>
                      <w:sdtContent>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B8500C">
                            <w:r>
                              <w:t>@</w:t>
                            </w:r>
                            <w:proofErr w:type="spellStart"/>
                            <w:r>
                              <w:t>PurchOrderFormNum</w:t>
                            </w:r>
                            <w:proofErr w:type="spellEnd"/>
                          </w:p>
                        </w:tc>
                      </w:sdtContent>
                    </w:sdt>
                    <w:sdt>
                      <w:sdtPr>
                        <w:alias w:val="Field"/>
                        <w:tag w:val="41542534-1327327067"/>
                        <w:id w:val="1327327067"/>
                        <w:placeholder>
                          <w:docPart w:val="0DA703797FD842DEBF9482CD56A6459D"/>
                        </w:placeholder>
                        <w15:appearance w15:val="tags"/>
                      </w:sdtPr>
                      <w:sdtEndPr/>
                      <w:sdtContent>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55187D">
                            <w:pPr>
                              <w:jc w:val="right"/>
                            </w:pPr>
                            <w:r>
                              <w:t>@</w:t>
                            </w:r>
                            <w:proofErr w:type="spellStart"/>
                            <w:r>
                              <w:t>CustOrderPackQty</w:t>
                            </w:r>
                            <w:proofErr w:type="spellEnd"/>
                          </w:p>
                        </w:tc>
                      </w:sdtContent>
                    </w:sdt>
                    <w:sdt>
                      <w:sdtPr>
                        <w:alias w:val="Field"/>
                        <w:tag w:val="41542534-2814353665"/>
                        <w:id w:val="-1480613631"/>
                        <w:placeholder>
                          <w:docPart w:val="4BA1F388F2474FCBAFC60FB717BB4B5A"/>
                        </w:placeholder>
                        <w15:appearance w15:val="tags"/>
                      </w:sdtPr>
                      <w:sdtEndPr/>
                      <w:sdtContent>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674FEA">
                            <w:pPr>
                              <w:jc w:val="right"/>
                            </w:pPr>
                            <w:r>
                              <w:t>@</w:t>
                            </w:r>
                            <w:proofErr w:type="spellStart"/>
                            <w:r>
                              <w:t>CustOrderWeight</w:t>
                            </w:r>
                            <w:proofErr w:type="spellEnd"/>
                          </w:p>
                        </w:tc>
                      </w:sdtContent>
                    </w:sdt>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170E49" w:rsidP="00D25BB1">
                        <w:pPr>
                          <w:pStyle w:val="Centered"/>
                        </w:pPr>
                        <w:sdt>
                          <w:sdtPr>
                            <w:alias w:val="If"/>
                            <w:tag w:val="41542534-2938620874"/>
                            <w:id w:val="-1356346422"/>
                            <w:placeholder>
                              <w:docPart w:val="773192C2B60E42FBB4B96CBC1E0A2959"/>
                            </w:placeholder>
                            <w15:color w:val="0000FF"/>
                            <w15:appearance w15:val="tags"/>
                          </w:sdtPr>
                          <w:sdtEndPr/>
                          <w:sdtContent>
                            <w:r w:rsidR="0072090A" w:rsidRPr="00AE6ADF">
                              <w:rPr>
                                <w:noProof/>
                              </w:rPr>
                              <mc:AlternateContent>
                                <mc:Choice Requires="wps">
                                  <w:drawing>
                                    <wp:inline distT="0" distB="0" distL="0" distR="0" wp14:anchorId="52BC7541" wp14:editId="22EB1156">
                                      <wp:extent cx="144780" cy="144780"/>
                                      <wp:effectExtent l="0" t="0" r="26670" b="26670"/>
                                      <wp:docPr id="6"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90A" w:rsidRPr="00894D5D" w:rsidRDefault="0072090A" w:rsidP="0072090A">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52BC7541" id="Oval 6"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" filled="f" strokecolor="black [3213]">
                                      <v:path arrowok="t"/>
                                      <o:lock v:ext="edit" aspectratio="t"/>
                                      <v:textbox inset="0,0,0,0">
                                        <w:txbxContent>
                                          <w:p w:rsidR="0072090A" w:rsidRPr="00894D5D" w:rsidRDefault="0072090A" w:rsidP="0072090A">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v:textbox>
                                      <w10:anchorlock/>
                                    </v:oval>
                                  </w:pict>
                                </mc:Fallback>
                              </mc:AlternateContent>
                            </w:r>
                          </w:sdtContent>
                        </w:sdt>
                        <w:sdt>
                          <w:sdtPr>
                            <w:alias w:val="If"/>
                            <w:tag w:val="41542534-1521199008"/>
                            <w:id w:val="1521199008"/>
                            <w:placeholder>
                              <w:docPart w:val="AEA9C5CED1C94851B1E7727D0DBBDD37"/>
                            </w:placeholder>
                            <w15:color w:val="0000FF"/>
                            <w15:appearance w15:val="tags"/>
                          </w:sdtPr>
                          <w:sdtEndPr/>
                          <w:sdtContent>
                            <w:r w:rsidR="0072090A" w:rsidRPr="00FB4C7E">
                              <w:t>Y</w:t>
                            </w:r>
                          </w:sdtContent>
                        </w:sdt>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170E49" w:rsidP="00B8500C">
                        <w:pPr>
                          <w:pStyle w:val="Centered"/>
                        </w:pPr>
                        <w:sdt>
                          <w:sdtPr>
                            <w:alias w:val="If"/>
                            <w:tag w:val="41542534-3710279423"/>
                            <w:id w:val="-584687873"/>
                            <w:placeholder>
                              <w:docPart w:val="8956E4548BC84776A436F8E8A88B3FFB"/>
                            </w:placeholder>
                            <w15:color w:val="0000FF"/>
                            <w15:appearance w15:val="tags"/>
                          </w:sdtPr>
                          <w:sdtEndPr/>
                          <w:sdtContent>
                            <w:r w:rsidR="0072090A" w:rsidRPr="00AE6ADF">
                              <w:rPr>
                                <w:noProof/>
                              </w:rPr>
                              <mc:AlternateContent>
                                <mc:Choice Requires="wps">
                                  <w:drawing>
                                    <wp:inline distT="0" distB="0" distL="0" distR="0" wp14:anchorId="57B578A0" wp14:editId="67E171CE">
                                      <wp:extent cx="144780" cy="144780"/>
                                      <wp:effectExtent l="0" t="0" r="26670" b="26670"/>
                                      <wp:docPr id="7" name="Oval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090A" w:rsidRPr="00497011" w:rsidRDefault="0072090A" w:rsidP="0072090A">
                                                  <w:pPr>
                                                    <w:jc w:val="center"/>
                                                    <w:rPr>
                                                      <w:rFonts w:ascii="Arial" w:hAnsi="Arial" w:cs="Arial"/>
                                                      <w:color w:val="000000" w:themeColor="text1"/>
                                                      <w:szCs w:val="16"/>
                                                      <w:lang w:val="sl-SI"/>
                                                    </w:rPr>
                                                  </w:pPr>
                                                  <w:r>
                                                    <w:rPr>
                                                      <w:rFonts w:ascii="Arial" w:hAnsi="Arial" w:cs="Arial"/>
                                                      <w:color w:val="000000" w:themeColor="text1"/>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57B578A0" id="Oval 7" o:spid="_x0000_s1027"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" filled="f" strokecolor="black [3213]">
                                      <v:path arrowok="t"/>
                                      <o:lock v:ext="edit" aspectratio="t"/>
                                      <v:textbox inset="0,0,0,0">
                                        <w:txbxContent>
                                          <w:p w:rsidR="0072090A" w:rsidRPr="00497011" w:rsidRDefault="0072090A" w:rsidP="0072090A">
                                            <w:pPr>
                                              <w:jc w:val="center"/>
                                              <w:rPr>
                                                <w:rFonts w:ascii="Arial" w:hAnsi="Arial" w:cs="Arial"/>
                                                <w:color w:val="000000" w:themeColor="text1"/>
                                                <w:szCs w:val="16"/>
                                                <w:lang w:val="sl-SI"/>
                                              </w:rPr>
                                            </w:pPr>
                                            <w:r>
                                              <w:rPr>
                                                <w:rFonts w:ascii="Arial" w:hAnsi="Arial" w:cs="Arial"/>
                                                <w:color w:val="000000" w:themeColor="text1"/>
                                                <w:szCs w:val="16"/>
                                              </w:rPr>
                                              <w:t>N</w:t>
                                            </w:r>
                                          </w:p>
                                        </w:txbxContent>
                                      </v:textbox>
                                      <w10:anchorlock/>
                                    </v:oval>
                                  </w:pict>
                                </mc:Fallback>
                              </mc:AlternateContent>
                            </w:r>
                          </w:sdtContent>
                        </w:sdt>
                        <w:sdt>
                          <w:sdtPr>
                            <w:alias w:val="If"/>
                            <w:tag w:val="41542534-3107914084"/>
                            <w:id w:val="-1187053212"/>
                            <w:placeholder>
                              <w:docPart w:val="4B0C56945A374FC2930993F05651741E"/>
                            </w:placeholder>
                            <w15:color w:val="0000FF"/>
                            <w15:appearance w15:val="tags"/>
                          </w:sdtPr>
                          <w:sdtEndPr/>
                          <w:sdtContent>
                            <w:r w:rsidR="0072090A">
                              <w:t>N</w:t>
                            </w:r>
                          </w:sdtContent>
                        </w:sdt>
                      </w:p>
                    </w:tc>
                    <w:sdt>
                      <w:sdtPr>
                        <w:alias w:val="Field"/>
                        <w:tag w:val="41542534-856159719"/>
                        <w:id w:val="856159719"/>
                        <w:placeholder>
                          <w:docPart w:val="6843020525F74AF7BEAE4BF54DC65B8E"/>
                        </w:placeholder>
                        <w15:appearance w15:val="tags"/>
                      </w:sdtPr>
                      <w:sdtEndPr/>
                      <w:sdtContent>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DC13C8" w:rsidP="00B8500C">
                            <w:r>
                              <w:t>@</w:t>
                            </w:r>
                            <w:proofErr w:type="spellStart"/>
                            <w:r>
                              <w:t>AdditionalInfo</w:t>
                            </w:r>
                            <w:proofErr w:type="spellEnd"/>
                          </w:p>
                        </w:tc>
                      </w:sdtContent>
                    </w:sdt>
                  </w:tr>
                </w:sdtContent>
              </w:sdt>
              <w:sdt>
                <w:sdtPr>
                  <w:alias w:val="If"/>
                  <w:tag w:val="41542534-3165956475"/>
                  <w:id w:val="-1129010821"/>
                  <w:placeholder>
                    <w:docPart w:val="83898CC4499E40BC8054E9286ECACDC4"/>
                  </w:placeholder>
                  <w15:color w:val="0000FF"/>
                  <w15:appearance w15:val="tags"/>
                </w:sdtPr>
                <w:sdtEndPr/>
                <w:sdtContent>
                  <w:tr w:rsidR="00A12C16"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1542534-2495832386"/>
                  <w:id w:val="-1799134910"/>
                  <w:placeholder>
                    <w:docPart w:val="D63AD17EE5B340FDA23A4F378684DEC5"/>
                  </w:placeholder>
                  <w15:color w:val="0000FF"/>
                  <w15:appearance w15:val="tags"/>
                </w:sdtPr>
                <w:sdtEndPr/>
                <w:sdtContent>
                  <w:tr w:rsidR="00A12C16"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1542534-411437201"/>
                  <w:id w:val="411437201"/>
                  <w:placeholder>
                    <w:docPart w:val="A51A318F02904D17A6246A73DB58D4A5"/>
                  </w:placeholder>
                  <w15:color w:val="0000FF"/>
                  <w15:appearance w15:val="tags"/>
                </w:sdtPr>
                <w:sdtEndPr/>
                <w:sdtContent>
                  <w:tr w:rsidR="00A12C16"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6595F" w:rsidRPr="00FB4C7E" w:rsidRDefault="0036595F" w:rsidP="00B8500C"/>
                    </w:tc>
                  </w:tr>
                </w:sdtContent>
              </w:sdt>
              <w:sdt>
                <w:sdtPr>
                  <w:alias w:val="If"/>
                  <w:tag w:val="41542534-1816294230"/>
                  <w:id w:val="1816294230"/>
                  <w:placeholder>
                    <w:docPart w:val="7C356CB945BC4AA88229493E719B3C4E"/>
                  </w:placeholder>
                  <w15:color w:val="0000FF"/>
                  <w15:appearance w15:val="tags"/>
                </w:sdtPr>
                <w:sdtEndPr/>
                <w:sdtContent>
                  <w:tr w:rsidR="003F4422"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r w:rsidRPr="00FB4C7E">
                          <w:t>Y</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r w:rsidRPr="00FB4C7E">
                          <w:t>N</w:t>
                        </w: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r>
                </w:sdtContent>
              </w:sdt>
            </w:sdtContent>
          </w:sdt>
        </w:sdtContent>
      </w:sdt>
      <w:sdt>
        <w:sdtPr>
          <w:alias w:val="If"/>
          <w:tag w:val="41542534-1385213724"/>
          <w:id w:val="1385213724"/>
          <w:placeholder>
            <w:docPart w:val="B63EB671053E49A98F6508EFE21BC581"/>
          </w:placeholder>
          <w15:color w:val="0000FF"/>
          <w15:appearance w15:val="tags"/>
          <w15:repeatingSection/>
        </w:sdtPr>
        <w:sdtEndPr/>
        <w:sdtContent>
          <w:sdt>
            <w:sdtPr>
              <w:id w:val="1708148568"/>
              <w:placeholder>
                <w:docPart w:val="DefaultPlaceholder_-1854013436"/>
              </w:placeholder>
              <w15:color w:val="0000FF"/>
              <w15:appearance w15:val="tags"/>
              <w15:repeatingSectionItem/>
            </w:sdtPr>
            <w:sdtEndPr/>
            <w:sdtContent>
              <w:tr w:rsidR="00C414EB"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402701" w:rsidP="00402701">
                    <w:r>
                      <w:t xml:space="preserve">SEE ATTACHED </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402701" w:rsidP="003F4422">
                    <w:r>
                      <w:lastRenderedPageBreak/>
                      <w:t>SUPLEMENT PAGE</w:t>
                    </w:r>
                  </w:p>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tr w:rsidR="00C414EB"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tc>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Pr="00FB4C7E" w:rsidRDefault="00C414EB" w:rsidP="003F4422">
                    <w:pPr>
                      <w:pStyle w:val="Centered"/>
                    </w:pPr>
                  </w:p>
                </w:tc>
                <w:tc>
                  <w:tcPr>
                    <w:tcW w:w="355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C414EB" w:rsidRDefault="00C414EB" w:rsidP="003F4422"/>
                </w:tc>
              </w:tr>
            </w:sdtContent>
          </w:sdt>
        </w:sdtContent>
      </w:sdt>
      <w:tr w:rsidR="003F4422" w:rsidRPr="00FB4C7E" w:rsidTr="005935CC">
        <w:trPr>
          <w:trHeight w:val="288"/>
        </w:trPr>
        <w:tc>
          <w:tcPr>
            <w:tcW w:w="4146"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Heading4"/>
            </w:pPr>
            <w:r w:rsidRPr="00FB4C7E">
              <w:t>Grand Total</w:t>
            </w:r>
          </w:p>
        </w:tc>
        <w:sdt>
          <w:sdtPr>
            <w:alias w:val="Field"/>
            <w:tag w:val="41542534-288010619"/>
            <w:id w:val="288010619"/>
            <w:placeholder>
              <w:docPart w:val="3ADFE6CDA740487B8B8EFAA6FF4D994D"/>
            </w:placeholder>
            <w15:appearance w15:val="tags"/>
          </w:sdtPr>
          <w:sdtEndPr/>
          <w:sdtContent>
            <w:tc>
              <w:tcPr>
                <w:tcW w:w="123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TotalQty</w:t>
                </w:r>
                <w:proofErr w:type="spellEnd"/>
              </w:p>
            </w:tc>
          </w:sdtContent>
        </w:sdt>
        <w:sdt>
          <w:sdtPr>
            <w:alias w:val="Field"/>
            <w:tag w:val="41542534-3385820049"/>
            <w:id w:val="-909147247"/>
            <w:placeholder>
              <w:docPart w:val="B45DF7C8CBE44038BF10CD475065CE00"/>
            </w:placeholder>
            <w15:appearance w15:val="tags"/>
          </w:sdtPr>
          <w:sdtEndPr/>
          <w:sdtContent>
            <w:tc>
              <w:tcPr>
                <w:tcW w:w="7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TotalWeight</w:t>
                </w:r>
                <w:proofErr w:type="spellEnd"/>
              </w:p>
            </w:tc>
          </w:sdtContent>
        </w:sdt>
        <w:tc>
          <w:tcPr>
            <w:tcW w:w="470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r>
      <w:tr w:rsidR="003F4422" w:rsidRPr="00FB4C7E" w:rsidTr="005935CC">
        <w:trPr>
          <w:trHeight w:val="288"/>
        </w:trPr>
        <w:tc>
          <w:tcPr>
            <w:tcW w:w="10801"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3F4422" w:rsidRPr="00FB4C7E" w:rsidRDefault="003F4422" w:rsidP="003F4422">
            <w:pPr>
              <w:pStyle w:val="Heading3"/>
            </w:pPr>
            <w:r w:rsidRPr="00FB4C7E">
              <w:t>Carrier Information</w:t>
            </w:r>
          </w:p>
        </w:tc>
      </w:tr>
      <w:tr w:rsidR="003F4422" w:rsidRPr="00FB4C7E" w:rsidTr="005935CC">
        <w:trPr>
          <w:trHeight w:val="288"/>
        </w:trPr>
        <w:tc>
          <w:tcPr>
            <w:tcW w:w="132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Handling Unit</w:t>
            </w:r>
          </w:p>
        </w:tc>
        <w:tc>
          <w:tcPr>
            <w:tcW w:w="133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Package</w:t>
            </w:r>
          </w:p>
        </w:tc>
        <w:tc>
          <w:tcPr>
            <w:tcW w:w="6296"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184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9152A8" w:rsidRDefault="003F4422" w:rsidP="003F4422">
            <w:pPr>
              <w:pStyle w:val="Heading5"/>
            </w:pPr>
            <w:r w:rsidRPr="009152A8">
              <w:t>LTL Only</w:t>
            </w:r>
          </w:p>
        </w:tc>
      </w:tr>
      <w:tr w:rsidR="003F4422"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proofErr w:type="spellStart"/>
            <w:r w:rsidRPr="00C03670">
              <w:rPr>
                <w:b/>
              </w:rPr>
              <w:t>Qty</w:t>
            </w:r>
            <w:proofErr w:type="spellEnd"/>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Type</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proofErr w:type="spellStart"/>
            <w:r w:rsidRPr="00C03670">
              <w:rPr>
                <w:b/>
              </w:rPr>
              <w:t>Qty</w:t>
            </w:r>
            <w:proofErr w:type="spellEnd"/>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Type</w:t>
            </w: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Weight</w:t>
            </w: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HM (X)</w:t>
            </w: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Heading4"/>
            </w:pPr>
            <w:r w:rsidRPr="00FB4C7E">
              <w:t>Commodity Description</w:t>
            </w:r>
            <w:r>
              <w:t xml:space="preserve"> </w:t>
            </w:r>
          </w:p>
          <w:p w:rsidR="003F4422" w:rsidRPr="00FB4C7E" w:rsidRDefault="003F4422" w:rsidP="003F4422">
            <w:pPr>
              <w:pStyle w:val="FinePrint"/>
            </w:pPr>
            <w:r w:rsidRPr="009C4A98">
              <w:t>Commodities requiring special or additional care or attention in handling or stowing must be so marked and packaged as to ensure safe transportation with ordinary care. See Section 2(e) of NMFC item 360</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8C">
            <w:pPr>
              <w:pStyle w:val="Centered"/>
              <w:rPr>
                <w:b/>
              </w:rPr>
            </w:pPr>
            <w:r w:rsidRPr="00C03670">
              <w:rPr>
                <w:b/>
              </w:rPr>
              <w:t>NMFC</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C03670" w:rsidRDefault="003F4422" w:rsidP="003F4422">
            <w:pPr>
              <w:pStyle w:val="Centered"/>
              <w:rPr>
                <w:b/>
              </w:rPr>
            </w:pPr>
            <w:r w:rsidRPr="00C03670">
              <w:rPr>
                <w:b/>
              </w:rPr>
              <w:t>Class</w:t>
            </w:r>
          </w:p>
        </w:tc>
      </w:tr>
      <w:sdt>
        <w:sdtPr>
          <w:alias w:val="If"/>
          <w:tag w:val="41542534-1283764785"/>
          <w:id w:val="1283764785"/>
          <w:placeholder>
            <w:docPart w:val="93E3C96BDF7E495C8199A13FC5CBA00D"/>
          </w:placeholder>
          <w15:color w:val="0000FF"/>
          <w15:appearance w15:val="tags"/>
          <w15:repeatingSection/>
        </w:sdtPr>
        <w:sdtEndPr/>
        <w:sdtContent>
          <w:sdt>
            <w:sdtPr>
              <w:id w:val="370738040"/>
              <w:placeholder>
                <w:docPart w:val="DefaultPlaceholder_-1854013436"/>
              </w:placeholder>
              <w15:color w:val="0000FF"/>
              <w15:appearance w15:val="tags"/>
              <w15:repeatingSectionItem/>
            </w:sdtPr>
            <w:sdtEndPr/>
            <w:sdtContent>
              <w:sdt>
                <w:sdtPr>
                  <w:alias w:val="List"/>
                  <w:tag w:val="41542534-4268470964"/>
                  <w:id w:val="-26496332"/>
                  <w:placeholder>
                    <w:docPart w:val="CD2EDCA51D1943E18F86CF546C12E531"/>
                  </w:placeholder>
                  <w15:color w:val="FF00FF"/>
                  <w15:appearance w15:val="tags"/>
                </w:sdtPr>
                <w:sdtEndPr/>
                <w:sdtContent>
                  <w:tr w:rsidR="003F4422" w:rsidRPr="00FB4C7E" w:rsidTr="004A544B">
                    <w:trPr>
                      <w:trHeight w:val="288"/>
                    </w:trPr>
                    <w:bookmarkStart w:id="0" w:name="_GoBack" w:displacedByCustomXml="next"/>
                    <w:bookmarkEnd w:id="0" w:displacedByCustomXml="next"/>
                    <w:sdt>
                      <w:sdtPr>
                        <w:alias w:val="Field"/>
                        <w:tag w:val="41542534-639461405"/>
                        <w:id w:val="639461405"/>
                        <w:placeholder>
                          <w:docPart w:val="C9E6B84FF4C74095A0BFDDB9597B9D08"/>
                        </w:placeholder>
                        <w15:appearance w15:val="tags"/>
                      </w:sdtPr>
                      <w:sdtEndPr/>
                      <w:sdtContent>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LineQty</w:t>
                            </w:r>
                            <w:proofErr w:type="spellEnd"/>
                          </w:p>
                        </w:tc>
                      </w:sdtContent>
                    </w:sdt>
                    <w:sdt>
                      <w:sdtPr>
                        <w:alias w:val="Field"/>
                        <w:tag w:val="41542534-3207892349"/>
                        <w:id w:val="-1087074947"/>
                        <w:placeholder>
                          <w:docPart w:val="E00FE0E4A36A45EDB2CCFE433585832F"/>
                        </w:placeholder>
                        <w15:appearance w15:val="tags"/>
                      </w:sdtPr>
                      <w:sdtEndPr/>
                      <w:sdtConten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left w:w="29" w:type="dxa"/>
                            </w:tcMar>
                            <w:vAlign w:val="center"/>
                          </w:tcPr>
                          <w:p w:rsidR="003F4422" w:rsidRPr="00D36075" w:rsidRDefault="003F4422" w:rsidP="003F4422">
                            <w:pPr>
                              <w:jc w:val="right"/>
                            </w:pPr>
                            <w:r w:rsidRPr="00D36075">
                              <w:t>@</w:t>
                            </w:r>
                            <w:proofErr w:type="spellStart"/>
                            <w:r w:rsidRPr="00D36075">
                              <w:t>DefaultHandlingType</w:t>
                            </w:r>
                            <w:proofErr w:type="spellEnd"/>
                          </w:p>
                        </w:tc>
                      </w:sdtContent>
                    </w:sdt>
                    <w:sdt>
                      <w:sdtPr>
                        <w:alias w:val="Field"/>
                        <w:tag w:val="41542534-1203134476"/>
                        <w:id w:val="1203134476"/>
                        <w:placeholder>
                          <w:docPart w:val="64B1DBCACE5C440AAAB33C8272669A67"/>
                        </w:placeholder>
                        <w15:appearance w15:val="tags"/>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Qty</w:t>
                            </w:r>
                            <w:proofErr w:type="spellEnd"/>
                          </w:p>
                        </w:tc>
                      </w:sdtContent>
                    </w:sdt>
                    <w:sdt>
                      <w:sdtPr>
                        <w:alias w:val="Field"/>
                        <w:tag w:val="41542534-852924746"/>
                        <w:id w:val="852924746"/>
                        <w:placeholder>
                          <w:docPart w:val="81BD5C5226B542188025B31402F6217A"/>
                        </w:placeholder>
                        <w15:appearance w15:val="tags"/>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left w:w="29" w:type="dxa"/>
                            </w:tcMar>
                            <w:vAlign w:val="center"/>
                          </w:tcPr>
                          <w:p w:rsidR="003F4422" w:rsidRPr="00FB4C7E" w:rsidRDefault="003F4422" w:rsidP="003F4422">
                            <w:pPr>
                              <w:jc w:val="right"/>
                            </w:pPr>
                            <w:r>
                              <w:t>@</w:t>
                            </w:r>
                            <w:proofErr w:type="spellStart"/>
                            <w:r>
                              <w:t>PackingType</w:t>
                            </w:r>
                            <w:proofErr w:type="spellEnd"/>
                          </w:p>
                        </w:tc>
                      </w:sdtContent>
                    </w:sdt>
                    <w:sdt>
                      <w:sdtPr>
                        <w:alias w:val="Field"/>
                        <w:tag w:val="41542534-2360307312"/>
                        <w:id w:val="-1934659984"/>
                        <w:placeholder>
                          <w:docPart w:val="CD0C36D16B0448FB8A9488CA470BB400"/>
                        </w:placeholder>
                        <w15:appearance w15:val="tags"/>
                      </w:sdtPr>
                      <w:sdtEndPr/>
                      <w:sdtContent>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grossWeight</w:t>
                            </w:r>
                            <w:proofErr w:type="spellEnd"/>
                          </w:p>
                        </w:tc>
                      </w:sdtContent>
                    </w:sdt>
                    <w:sdt>
                      <w:sdtPr>
                        <w:alias w:val="Field"/>
                        <w:tag w:val="41542534-3438621549"/>
                        <w:id w:val="-856345747"/>
                        <w:placeholder>
                          <w:docPart w:val="ADDEB8F9B9F34AB2BD40A0129BD90510"/>
                        </w:placeholder>
                        <w15:appearance w15:val="tags"/>
                      </w:sdtPr>
                      <w:sdtEndPr/>
                      <w:sdtContent>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center"/>
                            </w:pPr>
                            <w:r>
                              <w:t>@</w:t>
                            </w:r>
                            <w:proofErr w:type="spellStart"/>
                            <w:r>
                              <w:t>HazardousMaterial</w:t>
                            </w:r>
                            <w:proofErr w:type="spellEnd"/>
                          </w:p>
                        </w:tc>
                      </w:sdtContent>
                    </w:sdt>
                    <w:sdt>
                      <w:sdtPr>
                        <w:alias w:val="Field"/>
                        <w:tag w:val="41542534-3048711399"/>
                        <w:id w:val="-1246255897"/>
                        <w:placeholder>
                          <w:docPart w:val="EE3C5F00F93A4AF096EE6CF56DEAF9C0"/>
                        </w:placeholder>
                        <w15:appearance w15:val="tags"/>
                      </w:sdtPr>
                      <w:sdtEndPr/>
                      <w:sdtContent>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r>
                              <w:t>@</w:t>
                            </w:r>
                            <w:proofErr w:type="spellStart"/>
                            <w:r>
                              <w:t>nmfcName</w:t>
                            </w:r>
                            <w:proofErr w:type="spellEnd"/>
                          </w:p>
                        </w:tc>
                      </w:sdtContent>
                    </w:sdt>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1542534-1839738314"/>
                  <w:id w:val="1839738314"/>
                  <w:placeholder>
                    <w:docPart w:val="6AE3C653AAD04581BDA95F9991330EE3"/>
                  </w:placeholder>
                  <w15:color w:val="0000FF"/>
                  <w15:appearance w15:val="tags"/>
                </w:sdtPr>
                <w:sdtEndPr/>
                <w:sdtContent>
                  <w:tr w:rsidR="003F4422" w:rsidRPr="00FB4C7E" w:rsidTr="005935CC">
                    <w:trPr>
                      <w:trHeight w:val="288"/>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1542534-889228017"/>
                  <w:id w:val="889228017"/>
                  <w:placeholder>
                    <w:docPart w:val="EB8FA5AD3B334407B007A8A2B069FF21"/>
                  </w:placeholder>
                  <w15:color w:val="0000FF"/>
                  <w15:appearance w15:val="tags"/>
                </w:sdtPr>
                <w:sdtEndPr/>
                <w:sdtContent>
                  <w:tr w:rsidR="003F4422" w:rsidRPr="00FB4C7E" w:rsidTr="005935CC">
                    <w:trPr>
                      <w:trHeight w:val="288"/>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1542534-4151461228"/>
                  <w:id w:val="-143506068"/>
                  <w:placeholder>
                    <w:docPart w:val="F0BEED17C0D34BD9A2B19C04C5B2BB8C"/>
                  </w:placeholder>
                  <w15:color w:val="0000FF"/>
                  <w15:appearance w15:val="tags"/>
                </w:sdtPr>
                <w:sdtEndPr/>
                <w:sdtContent>
                  <w:tr w:rsidR="003F4422" w:rsidRPr="00FB4C7E" w:rsidTr="005935CC">
                    <w:trPr>
                      <w:trHeight w:val="288"/>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
                <w:sdtPr>
                  <w:alias w:val="If"/>
                  <w:tag w:val="41542534-2512560656"/>
                  <w:id w:val="-1782406640"/>
                  <w:placeholder>
                    <w:docPart w:val="E3F06F90268F401B87CEEC56CB7ED458"/>
                  </w:placeholder>
                  <w15:color w:val="0000FF"/>
                  <w15:appearance w15:val="tags"/>
                </w:sdtPr>
                <w:sdtEndPr/>
                <w:sdtContent>
                  <w:tr w:rsidR="003F4422" w:rsidRPr="00FB4C7E" w:rsidTr="005935CC">
                    <w:trPr>
                      <w:trHeight w:val="288"/>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pStyle w:val="Centered"/>
                        </w:pPr>
                      </w:p>
                    </w:tc>
                  </w:tr>
                </w:sdtContent>
              </w:sdt>
            </w:sdtContent>
          </w:sdt>
        </w:sdtContent>
      </w:sdt>
      <w:sdt>
        <w:sdtPr>
          <w:rPr>
            <w:b/>
          </w:rPr>
          <w:alias w:val="If"/>
          <w:tag w:val="41542534-842209747"/>
          <w:id w:val="842209747"/>
          <w:placeholder>
            <w:docPart w:val="640E75A159BA4A928234A5038AE4C02A"/>
          </w:placeholder>
          <w15:color w:val="0000FF"/>
          <w15:appearance w15:val="tags"/>
          <w15:repeatingSection/>
        </w:sdtPr>
        <w:sdtEndPr/>
        <w:sdtContent>
          <w:sdt>
            <w:sdtPr>
              <w:rPr>
                <w:b/>
              </w:rPr>
              <w:id w:val="1157894145"/>
              <w:placeholder>
                <w:docPart w:val="DefaultPlaceholder_-1854013436"/>
              </w:placeholder>
              <w15:color w:val="0000FF"/>
              <w15:appearance w15:val="tags"/>
              <w15:repeatingSectionItem/>
            </w:sdtPr>
            <w:sdtEndPr/>
            <w:sdtContent>
              <w:tr w:rsidR="00C414EB"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D53F89" w:rsidRDefault="00402701" w:rsidP="00C734D4">
                    <w:pPr>
                      <w:pStyle w:val="FinePrint"/>
                      <w:rPr>
                        <w:sz w:val="16"/>
                        <w:szCs w:val="16"/>
                      </w:rPr>
                    </w:pPr>
                    <w:r w:rsidRPr="00D53F89">
                      <w:rPr>
                        <w:sz w:val="16"/>
                        <w:szCs w:val="16"/>
                      </w:rPr>
                      <w:t>SEE ATTACHED SUPLEMENT PAGE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tr w:rsidR="00C414EB" w:rsidRPr="00FB4C7E" w:rsidTr="005935CC">
                <w:trPr>
                  <w:trHeight w:val="176"/>
                </w:trPr>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FB4C7E" w:rsidRDefault="00C414EB" w:rsidP="00C734D4">
                    <w:pPr>
                      <w:pStyle w:val="FinePrint"/>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C414EB" w:rsidRPr="00C03670" w:rsidRDefault="00C414EB" w:rsidP="00C734D4">
                    <w:pPr>
                      <w:pStyle w:val="Centered"/>
                      <w:rPr>
                        <w:b/>
                      </w:rPr>
                    </w:pPr>
                  </w:p>
                </w:tc>
              </w:tr>
            </w:sdtContent>
          </w:sdt>
        </w:sdtContent>
      </w:sdt>
      <w:tr w:rsidR="003F4422" w:rsidRPr="00FB4C7E" w:rsidTr="005935CC">
        <w:trPr>
          <w:trHeight w:val="288"/>
        </w:trPr>
        <w:sdt>
          <w:sdtPr>
            <w:alias w:val="Field"/>
            <w:tag w:val="41542534-205146119"/>
            <w:id w:val="205146119"/>
            <w:placeholder>
              <w:docPart w:val="4B8E33511AD84ECDA560275FDF5B0207"/>
            </w:placeholder>
            <w15:appearance w15:val="tags"/>
          </w:sdtPr>
          <w:sdtEndPr/>
          <w:sdtContent>
            <w:tc>
              <w:tcPr>
                <w:tcW w:w="6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TotalHandlingQty</w:t>
                </w:r>
                <w:proofErr w:type="spellEnd"/>
              </w:p>
            </w:tc>
          </w:sdtContent>
        </w:sd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sdt>
          <w:sdtPr>
            <w:alias w:val="Field"/>
            <w:tag w:val="41542534-1457061446"/>
            <w:id w:val="1457061446"/>
            <w:placeholder>
              <w:docPart w:val="85418FA7EE4F42C1BBFC54C3FC405F54"/>
            </w:placeholder>
            <w15:appearance w15:val="tags"/>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TotalPackingQty</w:t>
                </w:r>
                <w:proofErr w:type="spellEnd"/>
              </w:p>
            </w:tc>
          </w:sdtContent>
        </w:sd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sdt>
          <w:sdtPr>
            <w:alias w:val="Field"/>
            <w:tag w:val="41542534-2420896014"/>
            <w:id w:val="-1874071282"/>
            <w:placeholder>
              <w:docPart w:val="690952B07AB741518BA708B8E76286E9"/>
            </w:placeholder>
            <w15:appearance w15:val="tags"/>
          </w:sdtPr>
          <w:sdtEndPr/>
          <w:sdtContent>
            <w:tc>
              <w:tcPr>
                <w:tcW w:w="7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FB4C7E" w:rsidRDefault="003F4422" w:rsidP="003F4422">
                <w:pPr>
                  <w:jc w:val="right"/>
                </w:pPr>
                <w:r>
                  <w:t>@</w:t>
                </w:r>
                <w:proofErr w:type="spellStart"/>
                <w:r>
                  <w:t>TotalCarrierWeight</w:t>
                </w:r>
                <w:proofErr w:type="spellEnd"/>
              </w:p>
            </w:tc>
          </w:sdtContent>
        </w:sdt>
        <w:tc>
          <w:tcPr>
            <w:tcW w:w="7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c>
          <w:tcPr>
            <w:tcW w:w="4877"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3F4422" w:rsidRPr="00C03670" w:rsidRDefault="003F4422" w:rsidP="003F4422">
            <w:pPr>
              <w:rPr>
                <w:b/>
              </w:rPr>
            </w:pPr>
            <w:r w:rsidRPr="00C03670">
              <w:rPr>
                <w:b/>
              </w:rPr>
              <w:t>Grand Total</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3F4422" w:rsidRPr="00FB4C7E" w:rsidRDefault="003F4422" w:rsidP="003F4422">
            <w:pPr>
              <w:pStyle w:val="Centered"/>
            </w:pPr>
          </w:p>
        </w:tc>
      </w:tr>
      <w:tr w:rsidR="003F4422" w:rsidRPr="00FB4C7E" w:rsidTr="005935CC">
        <w:trPr>
          <w:trHeight w:val="176"/>
        </w:trPr>
        <w:tc>
          <w:tcPr>
            <w:tcW w:w="5828" w:type="dxa"/>
            <w:gridSpan w:val="10"/>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72" w:type="dxa"/>
              <w:bottom w:w="72" w:type="dxa"/>
            </w:tcMar>
          </w:tcPr>
          <w:p w:rsidR="003F4422" w:rsidRPr="00FB4C7E" w:rsidRDefault="003F4422" w:rsidP="003F4422">
            <w:pPr>
              <w:pStyle w:val="FinePrint"/>
            </w:pPr>
            <w:r w:rsidRPr="00FB4C7E">
              <w:t>Where the rate is dependent on value, shippers are required to state specifically in writing the agreed or declared value of the property as follows: “The agreed or declared value of the property is specifically stated by the shipper to be not exceeding</w:t>
            </w:r>
            <w:r w:rsidRPr="009C4A98">
              <w:rPr>
                <w:rStyle w:val="LinesChar"/>
              </w:rPr>
              <w:t xml:space="preserve"> ___________</w:t>
            </w:r>
            <w:r>
              <w:rPr>
                <w:rStyle w:val="LinesChar"/>
              </w:rPr>
              <w:t>__</w:t>
            </w:r>
            <w:r w:rsidRPr="009C4A98">
              <w:rPr>
                <w:rStyle w:val="LinesChar"/>
              </w:rPr>
              <w:t>__</w:t>
            </w:r>
            <w:r w:rsidRPr="00FB4C7E">
              <w:t xml:space="preserve"> per </w:t>
            </w:r>
            <w:r>
              <w:rPr>
                <w:rStyle w:val="LinesChar"/>
              </w:rPr>
              <w:t>_</w:t>
            </w:r>
            <w:r w:rsidRPr="009C4A98">
              <w:rPr>
                <w:rStyle w:val="LinesChar"/>
              </w:rPr>
              <w:t>______________</w:t>
            </w:r>
            <w:r w:rsidRPr="00FB4C7E">
              <w:t>.</w:t>
            </w:r>
          </w:p>
        </w:tc>
        <w:tc>
          <w:tcPr>
            <w:tcW w:w="497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72" w:type="dxa"/>
              <w:bottom w:w="72" w:type="dxa"/>
            </w:tcMar>
            <w:vAlign w:val="center"/>
          </w:tcPr>
          <w:p w:rsidR="003F4422" w:rsidRPr="00FB4C7E" w:rsidRDefault="003F4422" w:rsidP="003F4422">
            <w:pPr>
              <w:pStyle w:val="Heading4"/>
              <w:tabs>
                <w:tab w:val="right" w:leader="underscore" w:pos="3086"/>
              </w:tabs>
            </w:pPr>
            <w:r w:rsidRPr="00FB4C7E">
              <w:t>COD Amount: $</w:t>
            </w:r>
            <w:r>
              <w:t xml:space="preserve"> </w:t>
            </w:r>
            <w:r>
              <w:rPr>
                <w:rStyle w:val="LinesChar"/>
              </w:rPr>
              <w:tab/>
            </w:r>
          </w:p>
          <w:p w:rsidR="003F4422" w:rsidRPr="00FB4C7E" w:rsidRDefault="003F4422" w:rsidP="003F4422">
            <w:pPr>
              <w:pStyle w:val="Terms"/>
            </w:pPr>
            <w:r>
              <w:t>F</w:t>
            </w:r>
            <w:r w:rsidRPr="00FB4C7E">
              <w:t>ee terms: Collect</w:t>
            </w:r>
            <w:r>
              <w:t xml:space="preserve"> </w:t>
            </w:r>
            <w:r w:rsidRPr="00CA2CD6">
              <w:rPr>
                <w:rStyle w:val="CheckBoxChar"/>
              </w:rPr>
              <w:t></w:t>
            </w:r>
            <w:r w:rsidRPr="00FB4C7E">
              <w:t xml:space="preserve"> </w:t>
            </w:r>
            <w:r>
              <w:t xml:space="preserve">    </w:t>
            </w:r>
            <w:r w:rsidRPr="00FB4C7E">
              <w:t>Prepaid</w:t>
            </w:r>
            <w:r>
              <w:t xml:space="preserve"> </w:t>
            </w:r>
            <w:r w:rsidRPr="00CA2CD6">
              <w:rPr>
                <w:rStyle w:val="CheckBoxChar"/>
              </w:rPr>
              <w:t></w:t>
            </w:r>
            <w:r w:rsidRPr="00FB4C7E">
              <w:t xml:space="preserve"> </w:t>
            </w:r>
            <w:r>
              <w:t xml:space="preserve">    </w:t>
            </w:r>
            <w:r w:rsidRPr="00FB4C7E">
              <w:t>Customer check acceptable</w:t>
            </w:r>
            <w:r>
              <w:t xml:space="preserve"> </w:t>
            </w:r>
            <w:r w:rsidRPr="00CA2CD6">
              <w:rPr>
                <w:rStyle w:val="CheckBoxChar"/>
              </w:rPr>
              <w:t></w:t>
            </w:r>
          </w:p>
        </w:tc>
      </w:tr>
      <w:tr w:rsidR="003F4422" w:rsidRPr="00FB4C7E" w:rsidTr="005935CC">
        <w:trPr>
          <w:trHeight w:val="216"/>
        </w:trPr>
        <w:tc>
          <w:tcPr>
            <w:tcW w:w="10801" w:type="dxa"/>
            <w:gridSpan w:val="1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Pr="009152A8" w:rsidRDefault="003F4422" w:rsidP="003F4422">
            <w:pPr>
              <w:pStyle w:val="Heading5"/>
            </w:pPr>
            <w:r w:rsidRPr="009152A8">
              <w:t>Note: Liability limitation for loss or damage in this shipment may be applicable. See 49 USC § 14706(c</w:t>
            </w:r>
            <w:proofErr w:type="gramStart"/>
            <w:r w:rsidRPr="009152A8">
              <w:t>)(</w:t>
            </w:r>
            <w:proofErr w:type="gramEnd"/>
            <w:r w:rsidRPr="009152A8">
              <w:t>1)(A) and (B).</w:t>
            </w:r>
          </w:p>
        </w:tc>
      </w:tr>
      <w:tr w:rsidR="003F4422" w:rsidRPr="00FB4C7E" w:rsidTr="005935CC">
        <w:trPr>
          <w:trHeight w:val="720"/>
        </w:trPr>
        <w:tc>
          <w:tcPr>
            <w:tcW w:w="4766"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Pr="00FB4C7E" w:rsidRDefault="003F4422" w:rsidP="003F4422">
            <w:pPr>
              <w:pStyle w:val="FinePrint"/>
            </w:pPr>
            <w:r w:rsidRPr="00FB4C7E">
              <w:lastRenderedPageBreak/>
              <w:t>Received, subject to individually determined rates or contracts that have been agreed upon in writing between the carrier and shipper, if applicable, otherwise to the rates, classifications</w:t>
            </w:r>
            <w:r>
              <w:t>,</w:t>
            </w:r>
            <w:r w:rsidRPr="00FB4C7E">
              <w:t xml:space="preserve"> and rules that have been established by the carrier and are available to the shipper, on request, and to all applicable state and federal regulations.</w:t>
            </w:r>
          </w:p>
        </w:tc>
        <w:tc>
          <w:tcPr>
            <w:tcW w:w="6035"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vAlign w:val="center"/>
          </w:tcPr>
          <w:p w:rsidR="003F4422" w:rsidRDefault="003F4422" w:rsidP="003F4422">
            <w:r w:rsidRPr="00FB4C7E">
              <w:t xml:space="preserve">The carrier shall not make delivery of this shipment without payment of </w:t>
            </w:r>
            <w:r>
              <w:t xml:space="preserve">charges </w:t>
            </w:r>
            <w:r w:rsidRPr="00FB4C7E">
              <w:t xml:space="preserve">and all other lawful </w:t>
            </w:r>
            <w:r>
              <w:t>fees</w:t>
            </w:r>
            <w:r w:rsidRPr="00FB4C7E">
              <w:t>.</w:t>
            </w:r>
          </w:p>
          <w:p w:rsidR="003F4422" w:rsidRPr="00FB4C7E" w:rsidRDefault="003F4422" w:rsidP="003F4422">
            <w:pPr>
              <w:pStyle w:val="ShipperSignature"/>
              <w:tabs>
                <w:tab w:val="right" w:leader="underscore" w:pos="5962"/>
              </w:tabs>
            </w:pPr>
            <w:r w:rsidRPr="00A06691">
              <w:t>Shipper Signature</w:t>
            </w:r>
            <w:r>
              <w:t xml:space="preserve">  </w:t>
            </w:r>
            <w:r w:rsidRPr="009152A8">
              <w:tab/>
            </w:r>
          </w:p>
        </w:tc>
      </w:tr>
      <w:tr w:rsidR="003F4422" w:rsidRPr="00FB4C7E" w:rsidTr="005935CC">
        <w:trPr>
          <w:trHeight w:val="1070"/>
        </w:trPr>
        <w:tc>
          <w:tcPr>
            <w:tcW w:w="3366"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Signatureheading"/>
            </w:pPr>
            <w:r w:rsidRPr="00FB4C7E">
              <w:t>Shipper Signature/Date</w:t>
            </w:r>
          </w:p>
          <w:p w:rsidR="003F4422" w:rsidRPr="009152A8" w:rsidRDefault="003F4422" w:rsidP="003F4422">
            <w:pPr>
              <w:pStyle w:val="SignatureLine"/>
            </w:pPr>
            <w:r w:rsidRPr="009152A8">
              <w:tab/>
            </w:r>
          </w:p>
          <w:p w:rsidR="003F4422" w:rsidRPr="00FB4C7E" w:rsidRDefault="003F4422" w:rsidP="003F4422">
            <w:pPr>
              <w:pStyle w:val="FinePrint"/>
            </w:pPr>
            <w:r w:rsidRPr="00FB4C7E">
              <w:t>This is to certify that the above named materials are properly classified, packaged, marked</w:t>
            </w:r>
            <w:r>
              <w:t>,</w:t>
            </w:r>
            <w:r w:rsidRPr="00FB4C7E">
              <w:t xml:space="preserve"> and labeled, and are in proper condition for transportation according to the applicable regulations of the DOT.</w:t>
            </w:r>
          </w:p>
        </w:tc>
        <w:tc>
          <w:tcPr>
            <w:tcW w:w="140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FB4C7E" w:rsidRDefault="003F4422" w:rsidP="003F4422">
            <w:pPr>
              <w:pStyle w:val="Heading4"/>
            </w:pPr>
            <w:r w:rsidRPr="00FB4C7E">
              <w:t>Trailer Loaded:</w:t>
            </w:r>
          </w:p>
          <w:p w:rsidR="003F4422" w:rsidRPr="00FB4C7E" w:rsidRDefault="00170E49" w:rsidP="003F4422">
            <w:sdt>
              <w:sdtPr>
                <w:alias w:val="If"/>
                <w:tag w:val="41542534-805131769"/>
                <w:id w:val="805131769"/>
                <w:placeholder>
                  <w:docPart w:val="2844DDF5886B49748663B895B180F6F3"/>
                </w:placeholder>
                <w15:color w:val="0000FF"/>
                <w15:appearance w15:val="tags"/>
              </w:sdtPr>
              <w:sdtEndPr>
                <w:rPr>
                  <w:rStyle w:val="CheckBoxChar"/>
                  <w:rFonts w:ascii="Wingdings" w:hAnsi="Wingdings"/>
                  <w:color w:val="333333"/>
                </w:rPr>
              </w:sdtEndPr>
              <w:sdtContent>
                <w:r w:rsidR="003F4422">
                  <w:rPr>
                    <w:rStyle w:val="CheckBoxChar"/>
                  </w:rPr>
                  <w:sym w:font="Wingdings 2" w:char="F0A3"/>
                </w:r>
              </w:sdtContent>
            </w:sdt>
            <w:sdt>
              <w:sdtPr>
                <w:alias w:val="If"/>
                <w:tag w:val="41542534-2437855096"/>
                <w:id w:val="-1857112200"/>
                <w:placeholder>
                  <w:docPart w:val="3AA391FE944F45239048AC4E097419AD"/>
                </w:placeholder>
                <w15:color w:val="0000FF"/>
                <w15:appearance w15:val="tags"/>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shipper</w:t>
            </w:r>
          </w:p>
          <w:p w:rsidR="003F4422" w:rsidRPr="00FB4C7E" w:rsidRDefault="00170E49" w:rsidP="003F4422">
            <w:sdt>
              <w:sdtPr>
                <w:alias w:val="If"/>
                <w:tag w:val="41542534-3296087823"/>
                <w:id w:val="-998879473"/>
                <w:placeholder>
                  <w:docPart w:val="296D3DFE4FE944CEB2673FB012EC639B"/>
                </w:placeholder>
                <w15:color w:val="0000FF"/>
                <w15:appearance w15:val="tags"/>
              </w:sdtPr>
              <w:sdtEndPr>
                <w:rPr>
                  <w:rStyle w:val="CheckBoxChar"/>
                  <w:rFonts w:ascii="Wingdings" w:hAnsi="Wingdings"/>
                  <w:color w:val="333333"/>
                </w:rPr>
              </w:sdtEndPr>
              <w:sdtContent>
                <w:r w:rsidR="003F4422">
                  <w:rPr>
                    <w:rStyle w:val="CheckBoxChar"/>
                  </w:rPr>
                  <w:sym w:font="Wingdings 2" w:char="F0A3"/>
                </w:r>
              </w:sdtContent>
            </w:sdt>
            <w:sdt>
              <w:sdtPr>
                <w:alias w:val="If"/>
                <w:tag w:val="41542534-1497221445"/>
                <w:id w:val="1497221445"/>
                <w:placeholder>
                  <w:docPart w:val="6A31CC1624434C22ADF6F5BD6654668E"/>
                </w:placeholder>
                <w15:color w:val="0000FF"/>
                <w15:appearance w15:val="tags"/>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w:t>
            </w:r>
          </w:p>
        </w:tc>
        <w:tc>
          <w:tcPr>
            <w:tcW w:w="2713"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Pr="00FB4C7E" w:rsidRDefault="003F4422" w:rsidP="003F4422">
            <w:pPr>
              <w:pStyle w:val="Heading4"/>
            </w:pPr>
            <w:r w:rsidRPr="00FB4C7E">
              <w:t>Freight Counted:</w:t>
            </w:r>
          </w:p>
          <w:p w:rsidR="003F4422" w:rsidRPr="00FB4C7E" w:rsidRDefault="00170E49" w:rsidP="003F4422">
            <w:sdt>
              <w:sdtPr>
                <w:alias w:val="If"/>
                <w:tag w:val="41542534-224809087"/>
                <w:id w:val="224809087"/>
                <w:placeholder>
                  <w:docPart w:val="2A70070E7D4240E084450578111A82BC"/>
                </w:placeholder>
                <w15:color w:val="0000FF"/>
                <w15:appearance w15:val="tags"/>
              </w:sdtPr>
              <w:sdtEndPr>
                <w:rPr>
                  <w:rStyle w:val="CheckBoxChar"/>
                  <w:rFonts w:ascii="Wingdings" w:hAnsi="Wingdings"/>
                  <w:color w:val="333333"/>
                </w:rPr>
              </w:sdtEndPr>
              <w:sdtContent>
                <w:r w:rsidR="003F4422">
                  <w:rPr>
                    <w:rStyle w:val="CheckBoxChar"/>
                  </w:rPr>
                  <w:sym w:font="Wingdings 2" w:char="F0A3"/>
                </w:r>
              </w:sdtContent>
            </w:sdt>
            <w:sdt>
              <w:sdtPr>
                <w:alias w:val="If"/>
                <w:tag w:val="41542534-2016109240"/>
                <w:id w:val="2016109240"/>
                <w:placeholder>
                  <w:docPart w:val="189B54A1C00642CEA42B3B9E753E92CC"/>
                </w:placeholder>
                <w15:color w:val="0000FF"/>
                <w15:appearance w15:val="tags"/>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shipper</w:t>
            </w:r>
          </w:p>
          <w:p w:rsidR="003F4422" w:rsidRPr="00FB4C7E" w:rsidRDefault="00170E49" w:rsidP="003F4422">
            <w:sdt>
              <w:sdtPr>
                <w:alias w:val="If"/>
                <w:tag w:val="41542534-1930775302"/>
                <w:id w:val="1930775302"/>
                <w:placeholder>
                  <w:docPart w:val="62E0CCB89FA74570AD7B44CDF2DCFA41"/>
                </w:placeholder>
                <w15:color w:val="0000FF"/>
                <w15:appearance w15:val="tags"/>
              </w:sdtPr>
              <w:sdtEndPr>
                <w:rPr>
                  <w:rStyle w:val="CheckBoxChar"/>
                  <w:rFonts w:ascii="Wingdings" w:hAnsi="Wingdings"/>
                  <w:color w:val="333333"/>
                </w:rPr>
              </w:sdtEndPr>
              <w:sdtContent>
                <w:r w:rsidR="003F4422">
                  <w:rPr>
                    <w:rStyle w:val="CheckBoxChar"/>
                  </w:rPr>
                  <w:sym w:font="Wingdings 2" w:char="F0A3"/>
                </w:r>
              </w:sdtContent>
            </w:sdt>
            <w:sdt>
              <w:sdtPr>
                <w:alias w:val="If"/>
                <w:tag w:val="41542534-2085408729"/>
                <w:id w:val="2085408729"/>
                <w:placeholder>
                  <w:docPart w:val="54C431549D7045E295827E5CF976578C"/>
                </w:placeholder>
                <w15:color w:val="0000FF"/>
                <w15:appearance w15:val="tags"/>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driver/pallets said to contain</w:t>
            </w:r>
          </w:p>
          <w:p w:rsidR="003F4422" w:rsidRPr="00FB4C7E" w:rsidRDefault="00170E49" w:rsidP="003F4422">
            <w:sdt>
              <w:sdtPr>
                <w:alias w:val="If"/>
                <w:tag w:val="41542534-2775273694"/>
                <w:id w:val="-1519693602"/>
                <w:placeholder>
                  <w:docPart w:val="C42429B107874D8594A881654B5EEC02"/>
                </w:placeholder>
                <w15:color w:val="0000FF"/>
                <w15:appearance w15:val="tags"/>
              </w:sdtPr>
              <w:sdtEndPr>
                <w:rPr>
                  <w:rStyle w:val="CheckBoxChar"/>
                  <w:rFonts w:ascii="Wingdings" w:hAnsi="Wingdings"/>
                  <w:color w:val="333333"/>
                </w:rPr>
              </w:sdtEndPr>
              <w:sdtContent>
                <w:r w:rsidR="003F4422">
                  <w:rPr>
                    <w:rStyle w:val="CheckBoxChar"/>
                  </w:rPr>
                  <w:sym w:font="Wingdings 2" w:char="F0A3"/>
                </w:r>
              </w:sdtContent>
            </w:sdt>
            <w:sdt>
              <w:sdtPr>
                <w:alias w:val="If"/>
                <w:tag w:val="41542534-2678912602"/>
                <w:id w:val="-1616054694"/>
                <w:placeholder>
                  <w:docPart w:val="F74EE6597F67467C9FFB7663F54EC6D4"/>
                </w:placeholder>
                <w15:color w:val="0000FF"/>
                <w15:appearance w15:val="tags"/>
              </w:sdtPr>
              <w:sdtEndPr>
                <w:rPr>
                  <w:rStyle w:val="CheckBoxChar"/>
                  <w:rFonts w:ascii="Wingdings" w:hAnsi="Wingdings"/>
                  <w:color w:val="333333"/>
                </w:rPr>
              </w:sdtEndPr>
              <w:sdtContent>
                <w:r w:rsidR="003F4422">
                  <w:rPr>
                    <w:rStyle w:val="CheckBoxChar"/>
                  </w:rPr>
                  <w:sym w:font="Wingdings 2" w:char="F053"/>
                </w:r>
              </w:sdtContent>
            </w:sdt>
            <w:r w:rsidR="003F4422" w:rsidRPr="00FB4C7E">
              <w:t xml:space="preserve"> By driver/pieces</w:t>
            </w:r>
          </w:p>
        </w:tc>
        <w:tc>
          <w:tcPr>
            <w:tcW w:w="332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3F4422" w:rsidRDefault="003F4422" w:rsidP="003F4422">
            <w:pPr>
              <w:pStyle w:val="Signatureheading"/>
            </w:pPr>
            <w:r w:rsidRPr="00FB4C7E">
              <w:t>Carrier Signature/Pickup Date</w:t>
            </w:r>
          </w:p>
          <w:p w:rsidR="003F4422" w:rsidRPr="009152A8" w:rsidRDefault="003F4422" w:rsidP="003F4422">
            <w:pPr>
              <w:pStyle w:val="SignatureLine"/>
            </w:pPr>
            <w:r w:rsidRPr="009152A8">
              <w:tab/>
            </w:r>
          </w:p>
          <w:p w:rsidR="003F4422" w:rsidRPr="00FB4C7E" w:rsidRDefault="003F4422" w:rsidP="003F4422">
            <w:pPr>
              <w:pStyle w:val="FinePrint"/>
            </w:pPr>
            <w:r w:rsidRPr="00FB4C7E">
              <w:t>Carrier acknowledges receipt of packages and required placards. Carrier certifies emergency response information was made available and/or carrier has the DOT emergency response guidebook or equivalent documentation in the vehicle. Property described above is received in good order, except as noted.</w:t>
            </w:r>
          </w:p>
        </w:tc>
      </w:tr>
    </w:tbl>
    <w:sdt>
      <w:sdtPr>
        <w:rPr>
          <w:rFonts w:asciiTheme="minorHAnsi" w:hAnsiTheme="minorHAnsi"/>
          <w:b w:val="0"/>
          <w:caps w:val="0"/>
        </w:rPr>
        <w:alias w:val="If"/>
        <w:tag w:val="41542534-4204339203"/>
        <w:id w:val="-90628093"/>
        <w:placeholder>
          <w:docPart w:val="43F3176665BC4541907430F0F631F632"/>
        </w:placeholder>
        <w15:color w:val="0000FF"/>
        <w15:appearance w15:val="tags"/>
      </w:sdtPr>
      <w:sdtEndPr>
        <w:rPr>
          <w:sz w:val="14"/>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4142"/>
            <w:gridCol w:w="1237"/>
            <w:gridCol w:w="709"/>
            <w:gridCol w:w="533"/>
            <w:gridCol w:w="620"/>
            <w:gridCol w:w="3549"/>
          </w:tblGrid>
          <w:tr w:rsidR="006F137F" w:rsidRPr="00FB4C7E" w:rsidTr="003E5026">
            <w:trPr>
              <w:trHeight w:val="288"/>
              <w:tblHeader/>
            </w:trPr>
            <w:tc>
              <w:tcPr>
                <w:tcW w:w="107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6F137F" w:rsidRPr="00FB4C7E" w:rsidRDefault="006F137F" w:rsidP="00964A26">
                <w:pPr>
                  <w:pStyle w:val="Heading3"/>
                </w:pPr>
                <w:r w:rsidRPr="00FB4C7E">
                  <w:t>Customer Order Information</w:t>
                </w:r>
              </w:p>
            </w:tc>
          </w:tr>
          <w:tr w:rsidR="006F137F" w:rsidRPr="00FB4C7E" w:rsidTr="003E5026">
            <w:trPr>
              <w:trHeight w:val="216"/>
              <w:tblHeader/>
            </w:trPr>
            <w:tc>
              <w:tcPr>
                <w:tcW w:w="41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FB4C7E" w:rsidRDefault="003F448C" w:rsidP="003E5026">
                <w:pPr>
                  <w:pStyle w:val="Heading4"/>
                </w:pPr>
                <w:r>
                  <w:t>Customer Order Number</w:t>
                </w:r>
                <w:r w:rsidR="006F137F" w:rsidRPr="00FB4C7E">
                  <w:t>.</w:t>
                </w:r>
              </w:p>
            </w:tc>
            <w:tc>
              <w:tcPr>
                <w:tcW w:w="12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Packages</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Weight</w:t>
                </w:r>
              </w:p>
            </w:tc>
            <w:tc>
              <w:tcPr>
                <w:tcW w:w="115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C03670" w:rsidRDefault="006F137F" w:rsidP="003E5026">
                <w:pPr>
                  <w:pStyle w:val="Centered"/>
                  <w:rPr>
                    <w:b/>
                  </w:rPr>
                </w:pPr>
                <w:r w:rsidRPr="00C03670">
                  <w:rPr>
                    <w:b/>
                  </w:rPr>
                  <w:t>Pallet/Slip</w:t>
                </w:r>
                <w:r w:rsidRPr="00C03670">
                  <w:rPr>
                    <w:b/>
                  </w:rPr>
                  <w:br/>
                  <w:t>(circle one)</w:t>
                </w:r>
              </w:p>
            </w:tc>
            <w:tc>
              <w:tcPr>
                <w:tcW w:w="354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bottom w:w="43" w:type="dxa"/>
                </w:tcMar>
                <w:vAlign w:val="center"/>
              </w:tcPr>
              <w:p w:rsidR="006F137F" w:rsidRPr="00FB4C7E" w:rsidRDefault="006F137F" w:rsidP="003E5026">
                <w:pPr>
                  <w:pStyle w:val="Heading4"/>
                </w:pPr>
                <w:r w:rsidRPr="00FB4C7E">
                  <w:t>Additional Shipper Information</w:t>
                </w:r>
              </w:p>
            </w:tc>
          </w:tr>
          <w:sdt>
            <w:sdtPr>
              <w:alias w:val="List"/>
              <w:tag w:val="41542534-633609689"/>
              <w:id w:val="633609689"/>
              <w:placeholder>
                <w:docPart w:val="EA5339E2D74C44039510AAC3611E32ED"/>
              </w:placeholder>
              <w15:color w:val="FF00FF"/>
              <w15:appearance w15:val="tags"/>
            </w:sdtPr>
            <w:sdtEndPr/>
            <w:sdtContent>
              <w:tr w:rsidR="006F137F" w:rsidRPr="00FB4C7E" w:rsidTr="003E5026">
                <w:trPr>
                  <w:trHeight w:val="288"/>
                </w:trPr>
                <w:sdt>
                  <w:sdtPr>
                    <w:alias w:val="Field"/>
                    <w:tag w:val="41542534-1565292110"/>
                    <w:id w:val="1565292110"/>
                    <w:placeholder>
                      <w:docPart w:val="490BF1BE31464623B2089846F7F26BFD"/>
                    </w:placeholder>
                    <w15:appearance w15:val="tags"/>
                  </w:sdtPr>
                  <w:sdtEndPr/>
                  <w:sdtContent>
                    <w:tc>
                      <w:tcPr>
                        <w:tcW w:w="41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PurchOrderFormNum</w:t>
                        </w:r>
                        <w:proofErr w:type="spellEnd"/>
                      </w:p>
                    </w:tc>
                  </w:sdtContent>
                </w:sdt>
                <w:sdt>
                  <w:sdtPr>
                    <w:alias w:val="Field"/>
                    <w:tag w:val="41542534-3750365770"/>
                    <w:id w:val="-544601526"/>
                    <w:placeholder>
                      <w:docPart w:val="3789800AD42A409EA0893D79782B7A53"/>
                    </w:placeholder>
                    <w15:appearance w15:val="tags"/>
                  </w:sdtPr>
                  <w:sdtEndPr/>
                  <w:sdtContent>
                    <w:tc>
                      <w:tcPr>
                        <w:tcW w:w="123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CustOrderPackQty</w:t>
                        </w:r>
                        <w:proofErr w:type="spellEnd"/>
                      </w:p>
                    </w:tc>
                  </w:sdtContent>
                </w:sdt>
                <w:sdt>
                  <w:sdtPr>
                    <w:alias w:val="Field"/>
                    <w:tag w:val="41542534-4294608089"/>
                    <w:id w:val="-359207"/>
                    <w:placeholder>
                      <w:docPart w:val="DF1BD49ACC474647BC085C0782E67549"/>
                    </w:placeholder>
                    <w15:appearance w15:val="tags"/>
                  </w:sdtPr>
                  <w:sdtEndPr/>
                  <w:sdtContent>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CustOrderWeight</w:t>
                        </w:r>
                        <w:proofErr w:type="spellEnd"/>
                      </w:p>
                    </w:tc>
                  </w:sdtContent>
                </w:sdt>
                <w:tc>
                  <w:tcPr>
                    <w:tcW w:w="53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170E49" w:rsidP="003E5026">
                    <w:pPr>
                      <w:pStyle w:val="Centered"/>
                    </w:pPr>
                    <w:sdt>
                      <w:sdtPr>
                        <w:alias w:val="If"/>
                        <w:tag w:val="41542534-3427133522"/>
                        <w:id w:val="-867833774"/>
                        <w:placeholder>
                          <w:docPart w:val="E6FAAF2167DD4D37835CC199A05A3678"/>
                        </w:placeholder>
                        <w15:color w:val="0000FF"/>
                        <w15:appearance w15:val="tags"/>
                      </w:sdtPr>
                      <w:sdtEndPr/>
                      <w:sdtContent>
                        <w:r w:rsidR="006F137F" w:rsidRPr="00AE6ADF">
                          <w:rPr>
                            <w:noProof/>
                          </w:rPr>
                          <mc:AlternateContent>
                            <mc:Choice Requires="wps">
                              <w:drawing>
                                <wp:inline distT="0" distB="0" distL="0" distR="0" wp14:anchorId="2609BAF3" wp14:editId="5E55CCC0">
                                  <wp:extent cx="144780" cy="144780"/>
                                  <wp:effectExtent l="0" t="0" r="26670" b="26670"/>
                                  <wp:docPr id="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37F" w:rsidRPr="00894D5D" w:rsidRDefault="006F137F" w:rsidP="006F137F">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2609BAF3" id="Oval 4" o:spid="_x0000_s1028"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" filled="f" strokecolor="black [3213]">
                                  <v:path arrowok="t"/>
                                  <o:lock v:ext="edit" aspectratio="t"/>
                                  <v:textbox inset="0,0,0,0">
                                    <w:txbxContent>
                                      <w:p w:rsidR="006F137F" w:rsidRPr="00894D5D" w:rsidRDefault="006F137F" w:rsidP="006F137F">
                                        <w:pPr>
                                          <w:jc w:val="center"/>
                                          <w:rPr>
                                            <w:rFonts w:ascii="Arial" w:hAnsi="Arial" w:cs="Arial"/>
                                            <w:color w:val="000000" w:themeColor="text1"/>
                                            <w:position w:val="-2"/>
                                            <w:szCs w:val="16"/>
                                            <w:lang w:val="sl-SI"/>
                                          </w:rPr>
                                        </w:pPr>
                                        <w:r w:rsidRPr="00894D5D">
                                          <w:rPr>
                                            <w:rFonts w:ascii="Arial" w:hAnsi="Arial" w:cs="Arial"/>
                                            <w:color w:val="000000" w:themeColor="text1"/>
                                            <w:position w:val="-2"/>
                                            <w:szCs w:val="16"/>
                                          </w:rPr>
                                          <w:t>Y</w:t>
                                        </w:r>
                                      </w:p>
                                    </w:txbxContent>
                                  </v:textbox>
                                  <w10:anchorlock/>
                                </v:oval>
                              </w:pict>
                            </mc:Fallback>
                          </mc:AlternateContent>
                        </w:r>
                      </w:sdtContent>
                    </w:sdt>
                    <w:sdt>
                      <w:sdtPr>
                        <w:alias w:val="If"/>
                        <w:tag w:val="41542534-4099809904"/>
                        <w:id w:val="-195157392"/>
                        <w:placeholder>
                          <w:docPart w:val="53516787F0BB4257831B3CE94D58E9DD"/>
                        </w:placeholder>
                        <w15:color w:val="0000FF"/>
                        <w15:appearance w15:val="tags"/>
                      </w:sdtPr>
                      <w:sdtEndPr/>
                      <w:sdtContent>
                        <w:r w:rsidR="006F137F" w:rsidRPr="00FB4C7E">
                          <w:t>Y</w:t>
                        </w:r>
                      </w:sdtContent>
                    </w:sdt>
                  </w:p>
                </w:tc>
                <w:tc>
                  <w:tcPr>
                    <w:tcW w:w="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170E49" w:rsidP="003E5026">
                    <w:pPr>
                      <w:pStyle w:val="Centered"/>
                    </w:pPr>
                    <w:sdt>
                      <w:sdtPr>
                        <w:alias w:val="If"/>
                        <w:tag w:val="41542534-3390437830"/>
                        <w:id w:val="-904529466"/>
                        <w:placeholder>
                          <w:docPart w:val="EE35AF24D85C49838CE5ECECEC16C9FA"/>
                        </w:placeholder>
                        <w15:color w:val="0000FF"/>
                        <w15:appearance w15:val="tags"/>
                      </w:sdtPr>
                      <w:sdtEndPr/>
                      <w:sdtContent>
                        <w:r w:rsidR="000765BB" w:rsidRPr="00AE6ADF">
                          <w:rPr>
                            <w:noProof/>
                          </w:rPr>
                          <mc:AlternateContent>
                            <mc:Choice Requires="wps">
                              <w:drawing>
                                <wp:inline distT="0" distB="0" distL="0" distR="0" wp14:anchorId="4F715D75" wp14:editId="4B1B4472">
                                  <wp:extent cx="144780" cy="144780"/>
                                  <wp:effectExtent l="0" t="0" r="26670" b="2667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780" cy="14478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65BB" w:rsidRPr="00497011" w:rsidRDefault="000765BB" w:rsidP="000765BB">
                                              <w:pPr>
                                                <w:jc w:val="center"/>
                                                <w:rPr>
                                                  <w:rFonts w:ascii="Arial" w:hAnsi="Arial" w:cs="Arial"/>
                                                  <w:color w:val="000000" w:themeColor="text1"/>
                                                  <w:szCs w:val="16"/>
                                                  <w:lang w:val="sl-SI"/>
                                                </w:rPr>
                                              </w:pPr>
                                              <w:r>
                                                <w:rPr>
                                                  <w:rFonts w:ascii="Arial" w:hAnsi="Arial" w:cs="Arial"/>
                                                  <w:color w:val="000000" w:themeColor="text1"/>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4F715D75" id="Oval 5" o:spid="_x0000_s1029" style="width:11.4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" filled="f" strokecolor="black [3213]">
                                  <v:path arrowok="t"/>
                                  <o:lock v:ext="edit" aspectratio="t"/>
                                  <v:textbox inset="0,0,0,0">
                                    <w:txbxContent>
                                      <w:p w:rsidR="000765BB" w:rsidRPr="00497011" w:rsidRDefault="000765BB" w:rsidP="000765BB">
                                        <w:pPr>
                                          <w:jc w:val="center"/>
                                          <w:rPr>
                                            <w:rFonts w:ascii="Arial" w:hAnsi="Arial" w:cs="Arial"/>
                                            <w:color w:val="000000" w:themeColor="text1"/>
                                            <w:szCs w:val="16"/>
                                            <w:lang w:val="sl-SI"/>
                                          </w:rPr>
                                        </w:pPr>
                                        <w:r>
                                          <w:rPr>
                                            <w:rFonts w:ascii="Arial" w:hAnsi="Arial" w:cs="Arial"/>
                                            <w:color w:val="000000" w:themeColor="text1"/>
                                            <w:szCs w:val="16"/>
                                          </w:rPr>
                                          <w:t>N</w:t>
                                        </w:r>
                                      </w:p>
                                    </w:txbxContent>
                                  </v:textbox>
                                  <w10:anchorlock/>
                                </v:oval>
                              </w:pict>
                            </mc:Fallback>
                          </mc:AlternateContent>
                        </w:r>
                      </w:sdtContent>
                    </w:sdt>
                    <w:sdt>
                      <w:sdtPr>
                        <w:alias w:val="If"/>
                        <w:tag w:val="41542534-2233112537"/>
                        <w:id w:val="-2061854759"/>
                        <w:placeholder>
                          <w:docPart w:val="D532D3804B0F4471BCA40D0D6C54D761"/>
                        </w:placeholder>
                        <w15:color w:val="0000FF"/>
                        <w15:appearance w15:val="tags"/>
                      </w:sdtPr>
                      <w:sdtEndPr/>
                      <w:sdtContent>
                        <w:r w:rsidR="000765BB">
                          <w:t>N</w:t>
                        </w:r>
                      </w:sdtContent>
                    </w:sdt>
                  </w:p>
                </w:tc>
                <w:sdt>
                  <w:sdtPr>
                    <w:alias w:val="Field"/>
                    <w:tag w:val="41542534-1673520447"/>
                    <w:id w:val="1673520447"/>
                    <w:placeholder>
                      <w:docPart w:val="43A1FCF4DD0D46858DAFE22D75544AED"/>
                    </w:placeholder>
                    <w15:appearance w15:val="tags"/>
                  </w:sdtPr>
                  <w:sdtEndPr/>
                  <w:sdtContent>
                    <w:tc>
                      <w:tcPr>
                        <w:tcW w:w="354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AdditionalInfo</w:t>
                        </w:r>
                        <w:proofErr w:type="spellEnd"/>
                      </w:p>
                    </w:tc>
                  </w:sdtContent>
                </w:sdt>
              </w:tr>
            </w:sdtContent>
          </w:sdt>
        </w:tbl>
        <w:p w:rsidR="006F137F" w:rsidRDefault="00170E49" w:rsidP="006F137F">
          <w:pPr>
            <w:rPr>
              <w:sz w:val="14"/>
            </w:rPr>
          </w:pPr>
        </w:p>
      </w:sdtContent>
    </w:sd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618"/>
        <w:gridCol w:w="710"/>
        <w:gridCol w:w="621"/>
        <w:gridCol w:w="708"/>
        <w:gridCol w:w="706"/>
        <w:gridCol w:w="711"/>
        <w:gridCol w:w="4872"/>
        <w:gridCol w:w="922"/>
        <w:gridCol w:w="922"/>
      </w:tblGrid>
      <w:sdt>
        <w:sdtPr>
          <w:rPr>
            <w:rFonts w:asciiTheme="minorHAnsi" w:hAnsiTheme="minorHAnsi"/>
            <w:b w:val="0"/>
            <w:caps w:val="0"/>
          </w:rPr>
          <w:alias w:val="If"/>
          <w:tag w:val="41542534-2029439622"/>
          <w:id w:val="2029439622"/>
          <w:placeholder>
            <w:docPart w:val="61178380D8FE473AAD59191932F8D087"/>
          </w:placeholder>
          <w15:color w:val="0000FF"/>
          <w15:appearance w15:val="tags"/>
          <w15:repeatingSection/>
        </w:sdtPr>
        <w:sdtEndPr/>
        <w:sdtContent>
          <w:sdt>
            <w:sdtPr>
              <w:rPr>
                <w:rFonts w:asciiTheme="minorHAnsi" w:hAnsiTheme="minorHAnsi"/>
                <w:b w:val="0"/>
                <w:caps w:val="0"/>
              </w:rPr>
              <w:id w:val="119649845"/>
              <w:placeholder>
                <w:docPart w:val="7794A1B629AC4E1DB9CD58556F6B6542"/>
              </w:placeholder>
              <w15:color w:val="0000FF"/>
              <w15:appearance w15:val="tags"/>
              <w15:repeatingSectionItem/>
            </w:sdtPr>
            <w:sdtEndPr/>
            <w:sdtContent>
              <w:tr w:rsidR="006F137F" w:rsidRPr="00FB4C7E" w:rsidTr="003E5026">
                <w:trPr>
                  <w:trHeight w:val="288"/>
                  <w:tblHeader/>
                </w:trPr>
                <w:tc>
                  <w:tcPr>
                    <w:tcW w:w="10790"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center"/>
                  </w:tcPr>
                  <w:p w:rsidR="006F137F" w:rsidRPr="00FB4C7E" w:rsidRDefault="006F137F" w:rsidP="003E5026">
                    <w:pPr>
                      <w:pStyle w:val="Heading3"/>
                    </w:pPr>
                    <w:r w:rsidRPr="00FB4C7E">
                      <w:t>Carrier Information</w:t>
                    </w:r>
                  </w:p>
                </w:tc>
              </w:tr>
              <w:tr w:rsidR="006F137F" w:rsidRPr="00FB4C7E" w:rsidTr="003E5026">
                <w:trPr>
                  <w:trHeight w:val="288"/>
                  <w:tblHeader/>
                </w:trPr>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Handling Unit</w:t>
                    </w:r>
                  </w:p>
                </w:tc>
                <w:tc>
                  <w:tcPr>
                    <w:tcW w:w="132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Package</w:t>
                    </w:r>
                  </w:p>
                </w:tc>
                <w:tc>
                  <w:tcPr>
                    <w:tcW w:w="628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tc>
                <w:tc>
                  <w:tcPr>
                    <w:tcW w:w="184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9152A8" w:rsidRDefault="006F137F" w:rsidP="003E5026">
                    <w:pPr>
                      <w:pStyle w:val="Heading5"/>
                    </w:pPr>
                    <w:r w:rsidRPr="009152A8">
                      <w:t>LTL Only</w:t>
                    </w:r>
                  </w:p>
                </w:tc>
              </w:tr>
              <w:tr w:rsidR="006F137F" w:rsidRPr="00FB4C7E" w:rsidTr="003E5026">
                <w:trPr>
                  <w:trHeight w:val="176"/>
                  <w:tblHeader/>
                </w:trPr>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proofErr w:type="spellStart"/>
                    <w:r w:rsidRPr="00C03670">
                      <w:rPr>
                        <w:b/>
                      </w:rPr>
                      <w:t>Qty</w:t>
                    </w:r>
                    <w:proofErr w:type="spellEnd"/>
                  </w:p>
                </w:tc>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Type</w:t>
                    </w:r>
                  </w:p>
                </w:tc>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proofErr w:type="spellStart"/>
                    <w:r w:rsidRPr="00C03670">
                      <w:rPr>
                        <w:b/>
                      </w:rPr>
                      <w:t>Qty</w:t>
                    </w:r>
                    <w:proofErr w:type="spellEnd"/>
                  </w:p>
                </w:tc>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Type</w:t>
                    </w:r>
                  </w:p>
                </w:tc>
                <w:tc>
                  <w:tcPr>
                    <w:tcW w:w="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Weight</w:t>
                    </w:r>
                  </w:p>
                </w:tc>
                <w:tc>
                  <w:tcPr>
                    <w:tcW w:w="7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HM (X)</w:t>
                    </w:r>
                  </w:p>
                </w:tc>
                <w:tc>
                  <w:tcPr>
                    <w:tcW w:w="4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Default="006F137F" w:rsidP="003E5026">
                    <w:pPr>
                      <w:pStyle w:val="Heading4"/>
                    </w:pPr>
                    <w:r w:rsidRPr="00FB4C7E">
                      <w:t>Commodity Description</w:t>
                    </w:r>
                    <w:r>
                      <w:t xml:space="preserve"> </w:t>
                    </w:r>
                  </w:p>
                  <w:p w:rsidR="006F137F" w:rsidRPr="00FB4C7E" w:rsidRDefault="006F137F" w:rsidP="003E5026">
                    <w:pPr>
                      <w:pStyle w:val="FinePrint"/>
                    </w:pPr>
                    <w:r w:rsidRPr="009C4A98">
                      <w:t>Commodities requiring special or additional care or attention in handling or stowing must be so marked and packaged as to ensure safe transportation with ordinary care. See Section 2(e) of NMFC item 360</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3F448C" w:rsidP="003F448C">
                    <w:pPr>
                      <w:pStyle w:val="Centered"/>
                      <w:rPr>
                        <w:b/>
                      </w:rPr>
                    </w:pPr>
                    <w:r>
                      <w:rPr>
                        <w:b/>
                      </w:rPr>
                      <w:t>NMFC</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43" w:type="dxa"/>
                      <w:bottom w:w="43" w:type="dxa"/>
                    </w:tcMar>
                  </w:tcPr>
                  <w:p w:rsidR="006F137F" w:rsidRPr="00C03670" w:rsidRDefault="006F137F" w:rsidP="003E5026">
                    <w:pPr>
                      <w:pStyle w:val="Centered"/>
                      <w:rPr>
                        <w:b/>
                      </w:rPr>
                    </w:pPr>
                    <w:r w:rsidRPr="00C03670">
                      <w:rPr>
                        <w:b/>
                      </w:rPr>
                      <w:t>Class</w:t>
                    </w:r>
                  </w:p>
                </w:tc>
              </w:tr>
              <w:sdt>
                <w:sdtPr>
                  <w:alias w:val="List"/>
                  <w:tag w:val="41542534-380836424"/>
                  <w:id w:val="380836424"/>
                  <w:placeholder>
                    <w:docPart w:val="E3C281A994A84806A98CC93F5EEED2E6"/>
                  </w:placeholder>
                  <w15:color w:val="FF00FF"/>
                  <w15:appearance w15:val="tags"/>
                </w:sdtPr>
                <w:sdtEndPr/>
                <w:sdtContent>
                  <w:tr w:rsidR="006F137F" w:rsidRPr="00FB4C7E" w:rsidTr="003E5026">
                    <w:trPr>
                      <w:trHeight w:val="288"/>
                    </w:trPr>
                    <w:sdt>
                      <w:sdtPr>
                        <w:alias w:val="Field"/>
                        <w:tag w:val="41542534-2254077492"/>
                        <w:id w:val="-2040889804"/>
                        <w:placeholder>
                          <w:docPart w:val="7454AE323EC84E6EB80267512C8084DC"/>
                        </w:placeholder>
                        <w15:appearance w15:val="tags"/>
                      </w:sdtPr>
                      <w:sdtEndPr/>
                      <w:sdtContent>
                        <w:tc>
                          <w:tcPr>
                            <w:tcW w:w="6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LineQty</w:t>
                            </w:r>
                            <w:proofErr w:type="spellEnd"/>
                          </w:p>
                        </w:tc>
                      </w:sdtContent>
                    </w:sdt>
                    <w:sdt>
                      <w:sdtPr>
                        <w:alias w:val="Field"/>
                        <w:tag w:val="41542534-3745740513"/>
                        <w:id w:val="-549226783"/>
                        <w:placeholder>
                          <w:docPart w:val="102A3E899B6D4C5CB2E7EE994267601F"/>
                        </w:placeholder>
                        <w15:appearance w15:val="tags"/>
                      </w:sdtPr>
                      <w:sdtEndPr/>
                      <w:sdtContent>
                        <w:tc>
                          <w:tcPr>
                            <w:tcW w:w="7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DefaultHandlingType</w:t>
                            </w:r>
                            <w:proofErr w:type="spellEnd"/>
                          </w:p>
                        </w:tc>
                      </w:sdtContent>
                    </w:sdt>
                    <w:sdt>
                      <w:sdtPr>
                        <w:alias w:val="Field"/>
                        <w:tag w:val="41542534-4097190757"/>
                        <w:id w:val="-197776539"/>
                        <w:placeholder>
                          <w:docPart w:val="85BAAAA32EFD4FFDB64DF4774145AD75"/>
                        </w:placeholder>
                        <w15:appearance w15:val="tags"/>
                      </w:sdtPr>
                      <w:sdtEndPr/>
                      <w:sdtContent>
                        <w:tc>
                          <w:tcPr>
                            <w:tcW w:w="6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Qty</w:t>
                            </w:r>
                            <w:proofErr w:type="spellEnd"/>
                          </w:p>
                        </w:tc>
                      </w:sdtContent>
                    </w:sdt>
                    <w:sdt>
                      <w:sdtPr>
                        <w:alias w:val="Field"/>
                        <w:tag w:val="41542534-164361248"/>
                        <w:id w:val="164361248"/>
                        <w:placeholder>
                          <w:docPart w:val="56E532A602F44CABA606B526D08F779F"/>
                        </w:placeholder>
                        <w15:appearance w15:val="tags"/>
                      </w:sdtPr>
                      <w:sdtEndPr/>
                      <w:sdtContent>
                        <w:tc>
                          <w:tcPr>
                            <w:tcW w:w="70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PackingType</w:t>
                            </w:r>
                            <w:proofErr w:type="spellEnd"/>
                          </w:p>
                        </w:tc>
                      </w:sdtContent>
                    </w:sdt>
                    <w:sdt>
                      <w:sdtPr>
                        <w:alias w:val="Field"/>
                        <w:tag w:val="41542534-3579617473"/>
                        <w:id w:val="-715349823"/>
                        <w:placeholder>
                          <w:docPart w:val="F1C555005C674FA3BF02B2319D112652"/>
                        </w:placeholder>
                        <w15:appearance w15:val="tags"/>
                      </w:sdtPr>
                      <w:sdtEndPr/>
                      <w:sdtContent>
                        <w:tc>
                          <w:tcPr>
                            <w:tcW w:w="70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r>
                              <w:t>@</w:t>
                            </w:r>
                            <w:proofErr w:type="spellStart"/>
                            <w:r>
                              <w:t>grossWeight</w:t>
                            </w:r>
                            <w:proofErr w:type="spellEnd"/>
                          </w:p>
                        </w:tc>
                      </w:sdtContent>
                    </w:sdt>
                    <w:sdt>
                      <w:sdtPr>
                        <w:alias w:val="Field"/>
                        <w:tag w:val="41542534-1786318526"/>
                        <w:id w:val="1786318526"/>
                        <w:placeholder>
                          <w:docPart w:val="6A9306AEE6F04495AC03C25E912A573A"/>
                        </w:placeholder>
                        <w15:appearance w15:val="tags"/>
                      </w:sdtPr>
                      <w:sdtEndPr/>
                      <w:sdtContent>
                        <w:tc>
                          <w:tcPr>
                            <w:tcW w:w="7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center"/>
                            </w:pPr>
                            <w:r>
                              <w:t>@</w:t>
                            </w:r>
                            <w:proofErr w:type="spellStart"/>
                            <w:r>
                              <w:t>HazardousMaterial</w:t>
                            </w:r>
                            <w:proofErr w:type="spellEnd"/>
                          </w:p>
                        </w:tc>
                      </w:sdtContent>
                    </w:sdt>
                    <w:sdt>
                      <w:sdtPr>
                        <w:alias w:val="Field"/>
                        <w:tag w:val="41542534-3627486560"/>
                        <w:id w:val="-667480736"/>
                        <w:placeholder>
                          <w:docPart w:val="B9AD47CA60694389B2663A1422CBF5F8"/>
                        </w:placeholder>
                        <w15:appearance w15:val="tags"/>
                      </w:sdtPr>
                      <w:sdtEndPr/>
                      <w:sdtContent>
                        <w:tc>
                          <w:tcPr>
                            <w:tcW w:w="4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r>
                              <w:t>@</w:t>
                            </w:r>
                            <w:proofErr w:type="spellStart"/>
                            <w:r>
                              <w:t>nmfcName</w:t>
                            </w:r>
                            <w:proofErr w:type="spellEnd"/>
                          </w:p>
                        </w:tc>
                      </w:sdtContent>
                    </w:sdt>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jc w:val="right"/>
                        </w:pP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6F137F" w:rsidRPr="00FB4C7E" w:rsidRDefault="006F137F" w:rsidP="003E5026">
                        <w:pPr>
                          <w:pStyle w:val="Centered"/>
                        </w:pPr>
                      </w:p>
                    </w:tc>
                  </w:tr>
                </w:sdtContent>
              </w:sdt>
            </w:sdtContent>
          </w:sdt>
        </w:sdtContent>
      </w:sdt>
    </w:tbl>
    <w:p w:rsidR="00512384" w:rsidRDefault="00512384" w:rsidP="00141159"/>
    <w:sectPr w:rsidR="00512384" w:rsidSect="00A76D1B">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E49" w:rsidRDefault="00170E49" w:rsidP="004567CF">
      <w:r>
        <w:separator/>
      </w:r>
    </w:p>
  </w:endnote>
  <w:endnote w:type="continuationSeparator" w:id="0">
    <w:p w:rsidR="00170E49" w:rsidRDefault="00170E49" w:rsidP="0045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96" w:rsidRDefault="00DC4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96" w:rsidRDefault="00DC4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96" w:rsidRDefault="00DC4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E49" w:rsidRDefault="00170E49" w:rsidP="004567CF">
      <w:r>
        <w:separator/>
      </w:r>
    </w:p>
  </w:footnote>
  <w:footnote w:type="continuationSeparator" w:id="0">
    <w:p w:rsidR="00170E49" w:rsidRDefault="00170E49" w:rsidP="0045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096" w:rsidRDefault="00DC4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4" w:type="dxa"/>
        <w:left w:w="86" w:type="dxa"/>
        <w:bottom w:w="14" w:type="dxa"/>
        <w:right w:w="86" w:type="dxa"/>
      </w:tblCellMar>
      <w:tblLook w:val="0000" w:firstRow="0" w:lastRow="0" w:firstColumn="0" w:lastColumn="0" w:noHBand="0" w:noVBand="0"/>
    </w:tblPr>
    <w:tblGrid>
      <w:gridCol w:w="2304"/>
      <w:gridCol w:w="6199"/>
      <w:gridCol w:w="2297"/>
    </w:tblGrid>
    <w:tr w:rsidR="001B3B84" w:rsidRPr="00FB4C7E" w:rsidTr="00146BF8">
      <w:trPr>
        <w:trHeight w:val="461"/>
      </w:trPr>
      <w:tc>
        <w:tcPr>
          <w:tcW w:w="2304" w:type="dxa"/>
          <w:tcBorders>
            <w:top w:val="nil"/>
            <w:left w:val="nil"/>
            <w:bottom w:val="nil"/>
            <w:right w:val="nil"/>
          </w:tcBorders>
          <w:shd w:val="clear" w:color="auto" w:fill="auto"/>
          <w:vAlign w:val="center"/>
        </w:tcPr>
        <w:p w:rsidR="001B3B84" w:rsidRPr="00FB4C7E" w:rsidRDefault="001B3B84" w:rsidP="001B3B84">
          <w:pPr>
            <w:pStyle w:val="Date"/>
          </w:pPr>
          <w:r>
            <w:t xml:space="preserve">Date: </w:t>
          </w:r>
          <w:sdt>
            <w:sdtPr>
              <w:alias w:val="Field"/>
              <w:tag w:val="41542534-2951959744"/>
              <w:id w:val="-1343007552"/>
              <w:placeholder>
                <w:docPart w:val="A0829ADB50184A61B0CBBFA26A212F3E"/>
              </w:placeholder>
              <w15:appearance w15:val="tags"/>
            </w:sdtPr>
            <w:sdtEndPr/>
            <w:sdtContent>
              <w:r>
                <w:t>@</w:t>
              </w:r>
              <w:proofErr w:type="spellStart"/>
              <w:r>
                <w:t>SessionDate</w:t>
              </w:r>
              <w:proofErr w:type="spellEnd"/>
            </w:sdtContent>
          </w:sdt>
        </w:p>
      </w:tc>
      <w:tc>
        <w:tcPr>
          <w:tcW w:w="6199" w:type="dxa"/>
          <w:tcBorders>
            <w:top w:val="nil"/>
            <w:left w:val="nil"/>
            <w:bottom w:val="nil"/>
            <w:right w:val="nil"/>
          </w:tcBorders>
          <w:shd w:val="clear" w:color="auto" w:fill="auto"/>
          <w:vAlign w:val="center"/>
        </w:tcPr>
        <w:p w:rsidR="001B3B84" w:rsidRPr="00FB4C7E" w:rsidRDefault="001B3B84" w:rsidP="00DE5228">
          <w:pPr>
            <w:pStyle w:val="Heading1"/>
          </w:pPr>
          <w:r>
            <w:t xml:space="preserve">SUPPLEMENT TO </w:t>
          </w:r>
          <w:r w:rsidR="00B85DB9">
            <w:t>T</w:t>
          </w:r>
          <w:r>
            <w:t xml:space="preserve">HE </w:t>
          </w:r>
          <w:r w:rsidRPr="00FB4C7E">
            <w:t>Bill of Lading</w:t>
          </w:r>
        </w:p>
      </w:tc>
      <w:tc>
        <w:tcPr>
          <w:tcW w:w="2297" w:type="dxa"/>
          <w:tcBorders>
            <w:top w:val="nil"/>
            <w:left w:val="nil"/>
            <w:bottom w:val="nil"/>
            <w:right w:val="nil"/>
          </w:tcBorders>
          <w:shd w:val="clear" w:color="auto" w:fill="auto"/>
          <w:vAlign w:val="center"/>
        </w:tcPr>
        <w:p w:rsidR="001B3B84" w:rsidRPr="00FB4C7E" w:rsidRDefault="001B3B84" w:rsidP="001B3B84">
          <w:pPr>
            <w:pStyle w:val="Heading2"/>
          </w:pPr>
          <w:r>
            <w:t>Page</w:t>
          </w:r>
          <w:r w:rsidR="00D73F1A">
            <w:t xml:space="preserve"> </w:t>
          </w:r>
          <w:r w:rsidR="00D73F1A">
            <w:fldChar w:fldCharType="begin"/>
          </w:r>
          <w:r w:rsidR="00D73F1A">
            <w:instrText xml:space="preserve"> PAGE  \* Arabic  \* MERGEFORMAT </w:instrText>
          </w:r>
          <w:r w:rsidR="00D73F1A">
            <w:fldChar w:fldCharType="separate"/>
          </w:r>
          <w:r w:rsidR="001D1517">
            <w:rPr>
              <w:noProof/>
            </w:rPr>
            <w:t>3</w:t>
          </w:r>
          <w:r w:rsidR="00D73F1A">
            <w:fldChar w:fldCharType="end"/>
          </w:r>
          <w:r w:rsidRPr="00FB4C7E">
            <w:t xml:space="preserve"> of </w:t>
          </w:r>
          <w:r w:rsidR="00170E49">
            <w:rPr>
              <w:noProof/>
            </w:rPr>
            <w:fldChar w:fldCharType="begin"/>
          </w:r>
          <w:r w:rsidR="00170E49">
            <w:rPr>
              <w:noProof/>
            </w:rPr>
            <w:instrText xml:space="preserve"> NUMPAGES   \* MERGEFORMAT </w:instrText>
          </w:r>
          <w:r w:rsidR="00170E49">
            <w:rPr>
              <w:noProof/>
            </w:rPr>
            <w:fldChar w:fldCharType="separate"/>
          </w:r>
          <w:r w:rsidR="001D1517">
            <w:rPr>
              <w:noProof/>
            </w:rPr>
            <w:t>3</w:t>
          </w:r>
          <w:r w:rsidR="00170E49">
            <w:rPr>
              <w:noProof/>
            </w:rPr>
            <w:fldChar w:fldCharType="end"/>
          </w:r>
        </w:p>
      </w:tc>
    </w:tr>
    <w:tr w:rsidR="00141159" w:rsidRPr="00FB4C7E" w:rsidTr="00146BF8">
      <w:trPr>
        <w:trHeight w:val="288"/>
      </w:trPr>
      <w:tc>
        <w:tcPr>
          <w:tcW w:w="2304" w:type="dxa"/>
          <w:tcBorders>
            <w:top w:val="nil"/>
            <w:left w:val="nil"/>
            <w:bottom w:val="nil"/>
            <w:right w:val="nil"/>
          </w:tcBorders>
          <w:shd w:val="clear" w:color="auto" w:fill="auto"/>
          <w:vAlign w:val="center"/>
        </w:tcPr>
        <w:p w:rsidR="00141159" w:rsidRDefault="00141159" w:rsidP="00141159">
          <w:pPr>
            <w:pStyle w:val="Date"/>
          </w:pPr>
        </w:p>
      </w:tc>
      <w:tc>
        <w:tcPr>
          <w:tcW w:w="8496" w:type="dxa"/>
          <w:gridSpan w:val="2"/>
          <w:tcBorders>
            <w:top w:val="nil"/>
            <w:left w:val="nil"/>
            <w:bottom w:val="nil"/>
            <w:right w:val="nil"/>
          </w:tcBorders>
          <w:shd w:val="clear" w:color="auto" w:fill="auto"/>
          <w:vAlign w:val="center"/>
        </w:tcPr>
        <w:p w:rsidR="00141159" w:rsidRPr="00141159" w:rsidRDefault="00141159" w:rsidP="00141159">
          <w:pPr>
            <w:pStyle w:val="Heading4"/>
            <w:jc w:val="right"/>
            <w:rPr>
              <w:b w:val="0"/>
            </w:rPr>
          </w:pPr>
          <w:r w:rsidRPr="00141159">
            <w:rPr>
              <w:b w:val="0"/>
              <w:sz w:val="20"/>
            </w:rPr>
            <w:t xml:space="preserve">Bill of Lading Number: </w:t>
          </w:r>
          <w:sdt>
            <w:sdtPr>
              <w:rPr>
                <w:b w:val="0"/>
                <w:sz w:val="20"/>
              </w:rPr>
              <w:alias w:val="Field"/>
              <w:tag w:val="41542534-2568296308"/>
              <w:id w:val="-1726670988"/>
              <w:placeholder>
                <w:docPart w:val="19CE5CAB418D4569AC83B70517A25ADF"/>
              </w:placeholder>
              <w15:appearance w15:val="tags"/>
            </w:sdtPr>
            <w:sdtEndPr/>
            <w:sdtContent>
              <w:r w:rsidRPr="00141159">
                <w:rPr>
                  <w:b w:val="0"/>
                  <w:sz w:val="20"/>
                </w:rPr>
                <w:t>@</w:t>
              </w:r>
              <w:proofErr w:type="spellStart"/>
              <w:r w:rsidRPr="00141159">
                <w:rPr>
                  <w:b w:val="0"/>
                  <w:sz w:val="20"/>
                </w:rPr>
                <w:t>BillOfLadingId</w:t>
              </w:r>
              <w:proofErr w:type="spellEnd"/>
            </w:sdtContent>
          </w:sdt>
        </w:p>
      </w:tc>
    </w:tr>
  </w:tbl>
  <w:p w:rsidR="001B3B84" w:rsidRPr="006F137F" w:rsidRDefault="001B3B84" w:rsidP="00141159">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top w:w="14" w:type="dxa"/>
        <w:left w:w="86" w:type="dxa"/>
        <w:bottom w:w="14" w:type="dxa"/>
        <w:right w:w="86" w:type="dxa"/>
      </w:tblCellMar>
      <w:tblLook w:val="0000" w:firstRow="0" w:lastRow="0" w:firstColumn="0" w:lastColumn="0" w:noHBand="0" w:noVBand="0"/>
    </w:tblPr>
    <w:tblGrid>
      <w:gridCol w:w="2304"/>
      <w:gridCol w:w="6199"/>
      <w:gridCol w:w="2297"/>
    </w:tblGrid>
    <w:tr w:rsidR="00A76D1B" w:rsidRPr="00FB4C7E" w:rsidTr="00A76D1B">
      <w:trPr>
        <w:trHeight w:val="461"/>
      </w:trPr>
      <w:tc>
        <w:tcPr>
          <w:tcW w:w="2304" w:type="dxa"/>
          <w:shd w:val="clear" w:color="auto" w:fill="auto"/>
          <w:vAlign w:val="center"/>
        </w:tcPr>
        <w:p w:rsidR="00A76D1B" w:rsidRPr="00FB4C7E" w:rsidRDefault="00A76D1B" w:rsidP="00A76D1B">
          <w:pPr>
            <w:pStyle w:val="Date"/>
          </w:pPr>
          <w:r>
            <w:t xml:space="preserve">Date: </w:t>
          </w:r>
          <w:sdt>
            <w:sdtPr>
              <w:alias w:val="Field"/>
              <w:tag w:val="41542534-3458899015"/>
              <w:id w:val="-836068281"/>
              <w:placeholder>
                <w:docPart w:val="B9B7798D09A84C32B3FA4C298649B258"/>
              </w:placeholder>
              <w15:appearance w15:val="tags"/>
            </w:sdtPr>
            <w:sdtEndPr/>
            <w:sdtContent>
              <w:r>
                <w:t>@</w:t>
              </w:r>
              <w:proofErr w:type="spellStart"/>
              <w:r>
                <w:t>SessionDate</w:t>
              </w:r>
              <w:proofErr w:type="spellEnd"/>
            </w:sdtContent>
          </w:sdt>
        </w:p>
      </w:tc>
      <w:tc>
        <w:tcPr>
          <w:tcW w:w="6199" w:type="dxa"/>
          <w:shd w:val="clear" w:color="auto" w:fill="auto"/>
          <w:vAlign w:val="center"/>
        </w:tcPr>
        <w:p w:rsidR="00A76D1B" w:rsidRPr="00FB4C7E" w:rsidRDefault="00A76D1B" w:rsidP="00A76D1B">
          <w:pPr>
            <w:pStyle w:val="Heading1"/>
          </w:pPr>
          <w:r w:rsidRPr="00FB4C7E">
            <w:t>Bill of Lading</w:t>
          </w:r>
        </w:p>
      </w:tc>
      <w:tc>
        <w:tcPr>
          <w:tcW w:w="2297" w:type="dxa"/>
          <w:shd w:val="clear" w:color="auto" w:fill="auto"/>
          <w:vAlign w:val="center"/>
        </w:tcPr>
        <w:p w:rsidR="00A76D1B" w:rsidRPr="00FB4C7E" w:rsidRDefault="00A76D1B" w:rsidP="00A76D1B">
          <w:pPr>
            <w:pStyle w:val="Heading2"/>
          </w:pPr>
          <w:r>
            <w:t>Page</w:t>
          </w:r>
          <w:r w:rsidRPr="00FB4C7E">
            <w:t xml:space="preserve"> 1 of </w:t>
          </w:r>
          <w:fldSimple w:instr=" NUMPAGES   \* MERGEFORMAT ">
            <w:r w:rsidR="001D1517">
              <w:rPr>
                <w:noProof/>
              </w:rPr>
              <w:t>3</w:t>
            </w:r>
          </w:fldSimple>
        </w:p>
      </w:tc>
    </w:tr>
  </w:tbl>
  <w:p w:rsidR="00A14EBA" w:rsidRPr="00A76D1B" w:rsidRDefault="00A14EB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90"/>
    <w:rsid w:val="00054E67"/>
    <w:rsid w:val="000765BB"/>
    <w:rsid w:val="00086182"/>
    <w:rsid w:val="000A5352"/>
    <w:rsid w:val="000B2810"/>
    <w:rsid w:val="000B3AA5"/>
    <w:rsid w:val="000C678F"/>
    <w:rsid w:val="000D5F7F"/>
    <w:rsid w:val="000E7AF5"/>
    <w:rsid w:val="00140593"/>
    <w:rsid w:val="00141159"/>
    <w:rsid w:val="00146BF8"/>
    <w:rsid w:val="001576E4"/>
    <w:rsid w:val="00170E49"/>
    <w:rsid w:val="001831DB"/>
    <w:rsid w:val="00192158"/>
    <w:rsid w:val="001958ED"/>
    <w:rsid w:val="001A6AA7"/>
    <w:rsid w:val="001B3B84"/>
    <w:rsid w:val="001D0CFF"/>
    <w:rsid w:val="001D1517"/>
    <w:rsid w:val="002122A8"/>
    <w:rsid w:val="00215591"/>
    <w:rsid w:val="00263E51"/>
    <w:rsid w:val="0029384A"/>
    <w:rsid w:val="002A45FC"/>
    <w:rsid w:val="002A75D2"/>
    <w:rsid w:val="002A79DA"/>
    <w:rsid w:val="002A7E21"/>
    <w:rsid w:val="002C7395"/>
    <w:rsid w:val="002F295F"/>
    <w:rsid w:val="00306567"/>
    <w:rsid w:val="00350F9A"/>
    <w:rsid w:val="0036595F"/>
    <w:rsid w:val="003758D7"/>
    <w:rsid w:val="00394B8A"/>
    <w:rsid w:val="003950C1"/>
    <w:rsid w:val="003A3219"/>
    <w:rsid w:val="003B008D"/>
    <w:rsid w:val="003C5EA5"/>
    <w:rsid w:val="003E558D"/>
    <w:rsid w:val="003F4422"/>
    <w:rsid w:val="003F448C"/>
    <w:rsid w:val="003F787D"/>
    <w:rsid w:val="00402701"/>
    <w:rsid w:val="00405EC8"/>
    <w:rsid w:val="00412E83"/>
    <w:rsid w:val="00422583"/>
    <w:rsid w:val="00422668"/>
    <w:rsid w:val="00430A14"/>
    <w:rsid w:val="004567CF"/>
    <w:rsid w:val="00492BF1"/>
    <w:rsid w:val="00497011"/>
    <w:rsid w:val="004A544B"/>
    <w:rsid w:val="004D11E4"/>
    <w:rsid w:val="004D59AF"/>
    <w:rsid w:val="004F485D"/>
    <w:rsid w:val="00511E3A"/>
    <w:rsid w:val="00512384"/>
    <w:rsid w:val="00523898"/>
    <w:rsid w:val="0055187D"/>
    <w:rsid w:val="005573B3"/>
    <w:rsid w:val="005721B2"/>
    <w:rsid w:val="005844EB"/>
    <w:rsid w:val="005859E0"/>
    <w:rsid w:val="005935CC"/>
    <w:rsid w:val="005A6C03"/>
    <w:rsid w:val="005D7910"/>
    <w:rsid w:val="005E5155"/>
    <w:rsid w:val="005E79E8"/>
    <w:rsid w:val="005F5ABE"/>
    <w:rsid w:val="00616690"/>
    <w:rsid w:val="00643199"/>
    <w:rsid w:val="0067097A"/>
    <w:rsid w:val="00674FEA"/>
    <w:rsid w:val="00696562"/>
    <w:rsid w:val="006A0C52"/>
    <w:rsid w:val="006C4588"/>
    <w:rsid w:val="006D32DC"/>
    <w:rsid w:val="006F137F"/>
    <w:rsid w:val="006F6B3E"/>
    <w:rsid w:val="00710EF6"/>
    <w:rsid w:val="00714325"/>
    <w:rsid w:val="0072090A"/>
    <w:rsid w:val="00732C44"/>
    <w:rsid w:val="00734DC4"/>
    <w:rsid w:val="00741BE1"/>
    <w:rsid w:val="007456B0"/>
    <w:rsid w:val="00751937"/>
    <w:rsid w:val="007612CB"/>
    <w:rsid w:val="00772A27"/>
    <w:rsid w:val="00774101"/>
    <w:rsid w:val="0078197E"/>
    <w:rsid w:val="007943C6"/>
    <w:rsid w:val="00796EEA"/>
    <w:rsid w:val="007A0C29"/>
    <w:rsid w:val="007C3261"/>
    <w:rsid w:val="007E55AC"/>
    <w:rsid w:val="007F08AA"/>
    <w:rsid w:val="007F1635"/>
    <w:rsid w:val="008350B3"/>
    <w:rsid w:val="008610D1"/>
    <w:rsid w:val="00881DC9"/>
    <w:rsid w:val="008858DC"/>
    <w:rsid w:val="00887CEA"/>
    <w:rsid w:val="00894D5D"/>
    <w:rsid w:val="00897B3B"/>
    <w:rsid w:val="008F0F82"/>
    <w:rsid w:val="00905976"/>
    <w:rsid w:val="009152A8"/>
    <w:rsid w:val="00942BD8"/>
    <w:rsid w:val="00964A26"/>
    <w:rsid w:val="00974889"/>
    <w:rsid w:val="00975773"/>
    <w:rsid w:val="009C2E35"/>
    <w:rsid w:val="009C4A98"/>
    <w:rsid w:val="009E5284"/>
    <w:rsid w:val="009E71D3"/>
    <w:rsid w:val="00A06691"/>
    <w:rsid w:val="00A12C16"/>
    <w:rsid w:val="00A14EBA"/>
    <w:rsid w:val="00A27542"/>
    <w:rsid w:val="00A50E4D"/>
    <w:rsid w:val="00A54BCB"/>
    <w:rsid w:val="00A66A2F"/>
    <w:rsid w:val="00A757A8"/>
    <w:rsid w:val="00A76D1B"/>
    <w:rsid w:val="00A8407F"/>
    <w:rsid w:val="00A9197A"/>
    <w:rsid w:val="00AB2A4A"/>
    <w:rsid w:val="00AD5522"/>
    <w:rsid w:val="00AD6BD4"/>
    <w:rsid w:val="00AE1D8A"/>
    <w:rsid w:val="00AE596B"/>
    <w:rsid w:val="00AE6ADF"/>
    <w:rsid w:val="00AF07D7"/>
    <w:rsid w:val="00AF628C"/>
    <w:rsid w:val="00B23704"/>
    <w:rsid w:val="00B3140E"/>
    <w:rsid w:val="00B76F06"/>
    <w:rsid w:val="00B84D42"/>
    <w:rsid w:val="00B8500C"/>
    <w:rsid w:val="00B85DB9"/>
    <w:rsid w:val="00BB18FB"/>
    <w:rsid w:val="00BC0770"/>
    <w:rsid w:val="00BF737E"/>
    <w:rsid w:val="00C03670"/>
    <w:rsid w:val="00C16818"/>
    <w:rsid w:val="00C24591"/>
    <w:rsid w:val="00C377E3"/>
    <w:rsid w:val="00C414EB"/>
    <w:rsid w:val="00C463CC"/>
    <w:rsid w:val="00C46B79"/>
    <w:rsid w:val="00C5074A"/>
    <w:rsid w:val="00CA2CD6"/>
    <w:rsid w:val="00CB7790"/>
    <w:rsid w:val="00D25BB1"/>
    <w:rsid w:val="00D30C0F"/>
    <w:rsid w:val="00D34E15"/>
    <w:rsid w:val="00D36075"/>
    <w:rsid w:val="00D517B4"/>
    <w:rsid w:val="00D53F89"/>
    <w:rsid w:val="00D73F1A"/>
    <w:rsid w:val="00D75116"/>
    <w:rsid w:val="00D829CD"/>
    <w:rsid w:val="00D859FC"/>
    <w:rsid w:val="00DA2F16"/>
    <w:rsid w:val="00DA3F1F"/>
    <w:rsid w:val="00DC13C8"/>
    <w:rsid w:val="00DC4096"/>
    <w:rsid w:val="00DE5228"/>
    <w:rsid w:val="00DF12B9"/>
    <w:rsid w:val="00DF519C"/>
    <w:rsid w:val="00E16F24"/>
    <w:rsid w:val="00E43BF8"/>
    <w:rsid w:val="00E44D60"/>
    <w:rsid w:val="00E4547B"/>
    <w:rsid w:val="00E62BF6"/>
    <w:rsid w:val="00E73CE1"/>
    <w:rsid w:val="00E76387"/>
    <w:rsid w:val="00E81B65"/>
    <w:rsid w:val="00EA4AF9"/>
    <w:rsid w:val="00EB23F8"/>
    <w:rsid w:val="00F22EEA"/>
    <w:rsid w:val="00F37384"/>
    <w:rsid w:val="00F402BC"/>
    <w:rsid w:val="00F42C72"/>
    <w:rsid w:val="00F45641"/>
    <w:rsid w:val="00F67DD4"/>
    <w:rsid w:val="00F8632A"/>
    <w:rsid w:val="00FA3341"/>
    <w:rsid w:val="00FA58E3"/>
    <w:rsid w:val="00FB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2F18E-ABFD-4625-A922-885F47DB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B8500C"/>
    <w:pPr>
      <w:jc w:val="center"/>
      <w:outlineLvl w:val="0"/>
    </w:pPr>
    <w:rPr>
      <w:rFonts w:asciiTheme="majorHAnsi" w:hAnsiTheme="majorHAnsi"/>
      <w:b/>
      <w:caps/>
      <w:sz w:val="20"/>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qFormat/>
    <w:rsid w:val="00422668"/>
    <w:pPr>
      <w:jc w:val="center"/>
      <w:outlineLvl w:val="2"/>
    </w:pPr>
    <w:rPr>
      <w:rFonts w:asciiTheme="majorHAnsi" w:hAnsiTheme="majorHAnsi"/>
      <w:b/>
      <w:caps/>
    </w:rPr>
  </w:style>
  <w:style w:type="paragraph" w:styleId="Heading4">
    <w:name w:val="heading 4"/>
    <w:basedOn w:val="Normal"/>
    <w:next w:val="Normal"/>
    <w:qFormat/>
    <w:rsid w:val="00B8500C"/>
    <w:pPr>
      <w:outlineLvl w:val="3"/>
    </w:pPr>
    <w:rPr>
      <w:b/>
    </w:rPr>
  </w:style>
  <w:style w:type="paragraph" w:styleId="Heading5">
    <w:name w:val="heading 5"/>
    <w:basedOn w:val="Normal"/>
    <w:next w:val="Normal"/>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natureLine">
    <w:name w:val="Signature Line"/>
    <w:basedOn w:val="Normal"/>
    <w:qFormat/>
    <w:rsid w:val="00B8500C"/>
    <w:pPr>
      <w:tabs>
        <w:tab w:val="right" w:leader="underscore" w:pos="3120"/>
      </w:tabs>
    </w:pPr>
  </w:style>
  <w:style w:type="paragraph" w:styleId="BalloonText">
    <w:name w:val="Balloon Text"/>
    <w:basedOn w:val="Normal"/>
    <w:semiHidden/>
    <w:rsid w:val="00FB4C7E"/>
    <w:rPr>
      <w:rFonts w:cs="Tahoma"/>
      <w:szCs w:val="16"/>
    </w:rPr>
  </w:style>
  <w:style w:type="paragraph" w:customStyle="1" w:styleId="FinePrint">
    <w:name w:val="Fine Print"/>
    <w:basedOn w:val="Normal"/>
    <w:link w:val="FinePrintChar"/>
    <w:qFormat/>
    <w:rsid w:val="008350B3"/>
    <w:rPr>
      <w:sz w:val="12"/>
    </w:rPr>
  </w:style>
  <w:style w:type="character" w:customStyle="1" w:styleId="FinePrintChar">
    <w:name w:val="Fine Print Char"/>
    <w:basedOn w:val="DefaultParagraphFont"/>
    <w:link w:val="FinePrint"/>
    <w:rsid w:val="008350B3"/>
    <w:rPr>
      <w:rFonts w:ascii="Tahoma" w:hAnsi="Tahoma"/>
      <w:sz w:val="12"/>
      <w:szCs w:val="24"/>
      <w:lang w:val="en-US" w:eastAsia="en-US" w:bidi="ar-SA"/>
    </w:rPr>
  </w:style>
  <w:style w:type="paragraph" w:customStyle="1" w:styleId="Centered">
    <w:name w:val="Centered"/>
    <w:basedOn w:val="Normal"/>
    <w:qFormat/>
    <w:rsid w:val="003758D7"/>
    <w:pPr>
      <w:jc w:val="center"/>
    </w:pPr>
  </w:style>
  <w:style w:type="paragraph" w:customStyle="1" w:styleId="CheckBox">
    <w:name w:val="Check Box"/>
    <w:basedOn w:val="Normal"/>
    <w:link w:val="CheckBoxChar"/>
    <w:qFormat/>
    <w:rsid w:val="00A06691"/>
    <w:rPr>
      <w:rFonts w:ascii="Wingdings" w:hAnsi="Wingdings"/>
      <w:color w:val="333333"/>
      <w:sz w:val="20"/>
    </w:rPr>
  </w:style>
  <w:style w:type="character" w:customStyle="1" w:styleId="CheckBoxChar">
    <w:name w:val="Check Box Char"/>
    <w:basedOn w:val="DefaultParagraphFont"/>
    <w:link w:val="CheckBox"/>
    <w:rsid w:val="00A06691"/>
    <w:rPr>
      <w:rFonts w:ascii="Wingdings" w:hAnsi="Wingdings"/>
      <w:color w:val="333333"/>
      <w:szCs w:val="24"/>
      <w:lang w:val="en-US" w:eastAsia="en-US" w:bidi="ar-SA"/>
    </w:rPr>
  </w:style>
  <w:style w:type="paragraph" w:customStyle="1" w:styleId="Lines">
    <w:name w:val="Lines"/>
    <w:basedOn w:val="Normal"/>
    <w:link w:val="LinesChar"/>
    <w:unhideWhenUsed/>
    <w:qFormat/>
    <w:rsid w:val="009152A8"/>
    <w:rPr>
      <w:color w:val="7F7F7F" w:themeColor="text1" w:themeTint="80"/>
      <w:sz w:val="12"/>
    </w:rPr>
  </w:style>
  <w:style w:type="character" w:customStyle="1" w:styleId="LinesChar">
    <w:name w:val="Lines Char"/>
    <w:basedOn w:val="DefaultParagraphFont"/>
    <w:link w:val="Lines"/>
    <w:rsid w:val="00422668"/>
    <w:rPr>
      <w:rFonts w:asciiTheme="minorHAnsi" w:hAnsiTheme="minorHAnsi"/>
      <w:color w:val="7F7F7F" w:themeColor="text1" w:themeTint="80"/>
      <w:sz w:val="12"/>
      <w:szCs w:val="24"/>
    </w:rPr>
  </w:style>
  <w:style w:type="paragraph" w:customStyle="1" w:styleId="Terms">
    <w:name w:val="Terms"/>
    <w:basedOn w:val="Normal"/>
    <w:unhideWhenUsed/>
    <w:qFormat/>
    <w:rsid w:val="009C4A98"/>
    <w:pPr>
      <w:spacing w:before="40"/>
    </w:pPr>
  </w:style>
  <w:style w:type="paragraph" w:customStyle="1" w:styleId="ShipperSignature">
    <w:name w:val="Shipper Signature"/>
    <w:basedOn w:val="Normal"/>
    <w:link w:val="ShipperSignatureChar"/>
    <w:qFormat/>
    <w:rsid w:val="00A06691"/>
    <w:pPr>
      <w:spacing w:before="40"/>
    </w:pPr>
    <w:rPr>
      <w:b/>
    </w:rPr>
  </w:style>
  <w:style w:type="character" w:customStyle="1" w:styleId="ShipperSignatureChar">
    <w:name w:val="Shipper Signature Char"/>
    <w:basedOn w:val="DefaultParagraphFont"/>
    <w:link w:val="ShipperSignature"/>
    <w:rsid w:val="00A06691"/>
    <w:rPr>
      <w:rFonts w:ascii="Tahoma" w:hAnsi="Tahoma"/>
      <w:b/>
      <w:sz w:val="16"/>
      <w:szCs w:val="24"/>
      <w:lang w:val="en-US" w:eastAsia="en-US" w:bidi="ar-SA"/>
    </w:rPr>
  </w:style>
  <w:style w:type="paragraph" w:customStyle="1" w:styleId="BarCode">
    <w:name w:val="Bar Code"/>
    <w:basedOn w:val="Normal"/>
    <w:qFormat/>
    <w:rsid w:val="00B8500C"/>
    <w:pPr>
      <w:spacing w:before="80" w:after="80"/>
      <w:jc w:val="center"/>
    </w:pPr>
    <w:rPr>
      <w:b/>
      <w:caps/>
      <w:outline/>
      <w:color w:val="FFFFFF" w:themeColor="background1"/>
      <w:sz w:val="24"/>
      <w14:textOutline w14:w="9525" w14:cap="flat" w14:cmpd="sng" w14:algn="ctr">
        <w14:solidFill>
          <w14:schemeClr w14:val="bg1">
            <w14:lumMod w14:val="50000"/>
          </w14:schemeClr>
        </w14:solidFill>
        <w14:prstDash w14:val="solid"/>
        <w14:round/>
      </w14:textOutline>
      <w14:textFill>
        <w14:noFill/>
      </w14:textFill>
    </w:rPr>
  </w:style>
  <w:style w:type="paragraph" w:customStyle="1" w:styleId="Signatureheading">
    <w:name w:val="Signature heading"/>
    <w:basedOn w:val="Normal"/>
    <w:qFormat/>
    <w:rsid w:val="00B8500C"/>
    <w:pPr>
      <w:spacing w:after="120"/>
    </w:pPr>
    <w:rPr>
      <w:b/>
      <w:bCs/>
      <w:szCs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paragraph" w:styleId="Header">
    <w:name w:val="header"/>
    <w:basedOn w:val="Normal"/>
    <w:link w:val="HeaderChar"/>
    <w:unhideWhenUsed/>
    <w:rsid w:val="004567CF"/>
    <w:pPr>
      <w:tabs>
        <w:tab w:val="center" w:pos="4680"/>
        <w:tab w:val="right" w:pos="9360"/>
      </w:tabs>
    </w:pPr>
  </w:style>
  <w:style w:type="character" w:customStyle="1" w:styleId="HeaderChar">
    <w:name w:val="Header Char"/>
    <w:basedOn w:val="DefaultParagraphFont"/>
    <w:link w:val="Header"/>
    <w:rsid w:val="004567CF"/>
    <w:rPr>
      <w:rFonts w:asciiTheme="minorHAnsi" w:hAnsiTheme="minorHAnsi"/>
      <w:sz w:val="16"/>
      <w:szCs w:val="24"/>
    </w:rPr>
  </w:style>
  <w:style w:type="paragraph" w:styleId="Footer">
    <w:name w:val="footer"/>
    <w:basedOn w:val="Normal"/>
    <w:link w:val="FooterChar"/>
    <w:unhideWhenUsed/>
    <w:rsid w:val="004567CF"/>
    <w:pPr>
      <w:tabs>
        <w:tab w:val="center" w:pos="4680"/>
        <w:tab w:val="right" w:pos="9360"/>
      </w:tabs>
    </w:pPr>
  </w:style>
  <w:style w:type="character" w:customStyle="1" w:styleId="FooterChar">
    <w:name w:val="Footer Char"/>
    <w:basedOn w:val="DefaultParagraphFont"/>
    <w:link w:val="Footer"/>
    <w:rsid w:val="004567CF"/>
    <w:rPr>
      <w:rFonts w:asciiTheme="minorHAnsi" w:hAnsiTheme="minorHAns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AX\WorkingMaterial\DevelopmentTasks\BOL\BOL_Microsof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EDF672BA4543FE8665A6044A9ABEE8"/>
        <w:category>
          <w:name w:val="General"/>
          <w:gallery w:val="placeholder"/>
        </w:category>
        <w:types>
          <w:type w:val="bbPlcHdr"/>
        </w:types>
        <w:behaviors>
          <w:behavior w:val="content"/>
        </w:behaviors>
        <w:guid w:val="{5425E9EC-3BCD-4F41-BCAC-35F70F6AA483}"/>
      </w:docPartPr>
      <w:docPartBody>
        <w:p w:rsidR="00F77C86" w:rsidRDefault="001F5C07">
          <w:r w:rsidRPr="001A6B4A">
            <w:rPr>
              <w:rStyle w:val="PlaceholderText"/>
            </w:rPr>
            <w:t>Empty</w:t>
          </w:r>
        </w:p>
      </w:docPartBody>
    </w:docPart>
    <w:docPart>
      <w:docPartPr>
        <w:name w:val="30FF4230DF6C40C584C71D65A4DBAEEB"/>
        <w:category>
          <w:name w:val="General"/>
          <w:gallery w:val="placeholder"/>
        </w:category>
        <w:types>
          <w:type w:val="bbPlcHdr"/>
        </w:types>
        <w:behaviors>
          <w:behavior w:val="content"/>
        </w:behaviors>
        <w:guid w:val="{DDD4302F-D993-4EC8-BE69-2F6B80E7AE06}"/>
      </w:docPartPr>
      <w:docPartBody>
        <w:p w:rsidR="00F77C86" w:rsidRDefault="001F5C07">
          <w:r w:rsidRPr="001A6B4A">
            <w:rPr>
              <w:rStyle w:val="PlaceholderText"/>
            </w:rPr>
            <w:t>Empty</w:t>
          </w:r>
        </w:p>
      </w:docPartBody>
    </w:docPart>
    <w:docPart>
      <w:docPartPr>
        <w:name w:val="3C875F9AF54648E2BCBE3C1A06593F53"/>
        <w:category>
          <w:name w:val="General"/>
          <w:gallery w:val="placeholder"/>
        </w:category>
        <w:types>
          <w:type w:val="bbPlcHdr"/>
        </w:types>
        <w:behaviors>
          <w:behavior w:val="content"/>
        </w:behaviors>
        <w:guid w:val="{4EA891D3-9FB0-4FB3-A19A-20DED222C5D0}"/>
      </w:docPartPr>
      <w:docPartBody>
        <w:p w:rsidR="00F77C86" w:rsidRDefault="001F5C07">
          <w:r w:rsidRPr="001A6B4A">
            <w:rPr>
              <w:rStyle w:val="PlaceholderText"/>
            </w:rPr>
            <w:t>Empty</w:t>
          </w:r>
        </w:p>
      </w:docPartBody>
    </w:docPart>
    <w:docPart>
      <w:docPartPr>
        <w:name w:val="1BEAB9308BA14154AD9A714BF8CD7C0B"/>
        <w:category>
          <w:name w:val="General"/>
          <w:gallery w:val="placeholder"/>
        </w:category>
        <w:types>
          <w:type w:val="bbPlcHdr"/>
        </w:types>
        <w:behaviors>
          <w:behavior w:val="content"/>
        </w:behaviors>
        <w:guid w:val="{68C3632E-C315-4EFA-B8A8-D3AB1122313A}"/>
      </w:docPartPr>
      <w:docPartBody>
        <w:p w:rsidR="00F77C86" w:rsidRDefault="001F5C07">
          <w:r w:rsidRPr="001A6B4A">
            <w:rPr>
              <w:rStyle w:val="PlaceholderText"/>
            </w:rPr>
            <w:t>Empty</w:t>
          </w:r>
        </w:p>
      </w:docPartBody>
    </w:docPart>
    <w:docPart>
      <w:docPartPr>
        <w:name w:val="0FD1D36D73D144CC982713C76C90C464"/>
        <w:category>
          <w:name w:val="General"/>
          <w:gallery w:val="placeholder"/>
        </w:category>
        <w:types>
          <w:type w:val="bbPlcHdr"/>
        </w:types>
        <w:behaviors>
          <w:behavior w:val="content"/>
        </w:behaviors>
        <w:guid w:val="{709311A7-2278-4EC5-84DE-A218962E03C9}"/>
      </w:docPartPr>
      <w:docPartBody>
        <w:p w:rsidR="00F77C86" w:rsidRDefault="001F5C07">
          <w:r w:rsidRPr="001A6B4A">
            <w:rPr>
              <w:rStyle w:val="PlaceholderText"/>
            </w:rPr>
            <w:t>Empty</w:t>
          </w:r>
        </w:p>
      </w:docPartBody>
    </w:docPart>
    <w:docPart>
      <w:docPartPr>
        <w:name w:val="5170E50891204F2D9AFE1F392AC0FDEE"/>
        <w:category>
          <w:name w:val="General"/>
          <w:gallery w:val="placeholder"/>
        </w:category>
        <w:types>
          <w:type w:val="bbPlcHdr"/>
        </w:types>
        <w:behaviors>
          <w:behavior w:val="content"/>
        </w:behaviors>
        <w:guid w:val="{0C7041F4-BE00-472D-BC13-0D7529BD0315}"/>
      </w:docPartPr>
      <w:docPartBody>
        <w:p w:rsidR="00F77C86" w:rsidRDefault="001F5C07">
          <w:r w:rsidRPr="001A6B4A">
            <w:rPr>
              <w:rStyle w:val="PlaceholderText"/>
            </w:rPr>
            <w:t>Empty</w:t>
          </w:r>
        </w:p>
      </w:docPartBody>
    </w:docPart>
    <w:docPart>
      <w:docPartPr>
        <w:name w:val="530E8B3EE0444E13B7BF6AE0CBBB7A31"/>
        <w:category>
          <w:name w:val="General"/>
          <w:gallery w:val="placeholder"/>
        </w:category>
        <w:types>
          <w:type w:val="bbPlcHdr"/>
        </w:types>
        <w:behaviors>
          <w:behavior w:val="content"/>
        </w:behaviors>
        <w:guid w:val="{7E0435A7-99A7-4EE2-9E76-E26E0CBCFAFD}"/>
      </w:docPartPr>
      <w:docPartBody>
        <w:p w:rsidR="00F77C86" w:rsidRDefault="001F5C07">
          <w:r w:rsidRPr="001A6B4A">
            <w:rPr>
              <w:rStyle w:val="PlaceholderText"/>
            </w:rPr>
            <w:t>Empty</w:t>
          </w:r>
        </w:p>
      </w:docPartBody>
    </w:docPart>
    <w:docPart>
      <w:docPartPr>
        <w:name w:val="9815956B41E6495DB30598788621C1D2"/>
        <w:category>
          <w:name w:val="General"/>
          <w:gallery w:val="placeholder"/>
        </w:category>
        <w:types>
          <w:type w:val="bbPlcHdr"/>
        </w:types>
        <w:behaviors>
          <w:behavior w:val="content"/>
        </w:behaviors>
        <w:guid w:val="{EE333E0C-8153-4FB0-AB9B-D33F7B74DAF9}"/>
      </w:docPartPr>
      <w:docPartBody>
        <w:p w:rsidR="00F77C86" w:rsidRDefault="001F5C07">
          <w:r w:rsidRPr="001A6B4A">
            <w:rPr>
              <w:rStyle w:val="PlaceholderText"/>
            </w:rPr>
            <w:t>Empty</w:t>
          </w:r>
        </w:p>
      </w:docPartBody>
    </w:docPart>
    <w:docPart>
      <w:docPartPr>
        <w:name w:val="F93D86886A6B4BFB8BD93BAE93B7A7B7"/>
        <w:category>
          <w:name w:val="General"/>
          <w:gallery w:val="placeholder"/>
        </w:category>
        <w:types>
          <w:type w:val="bbPlcHdr"/>
        </w:types>
        <w:behaviors>
          <w:behavior w:val="content"/>
        </w:behaviors>
        <w:guid w:val="{56BB7E00-AFAC-48B4-A1EC-C2ABAB69794C}"/>
      </w:docPartPr>
      <w:docPartBody>
        <w:p w:rsidR="00F77C86" w:rsidRDefault="001F5C07">
          <w:r w:rsidRPr="001A6B4A">
            <w:rPr>
              <w:rStyle w:val="PlaceholderText"/>
            </w:rPr>
            <w:t>Empty</w:t>
          </w:r>
        </w:p>
      </w:docPartBody>
    </w:docPart>
    <w:docPart>
      <w:docPartPr>
        <w:name w:val="9F1A6202DDC0409A95ACC12FBA62F071"/>
        <w:category>
          <w:name w:val="General"/>
          <w:gallery w:val="placeholder"/>
        </w:category>
        <w:types>
          <w:type w:val="bbPlcHdr"/>
        </w:types>
        <w:behaviors>
          <w:behavior w:val="content"/>
        </w:behaviors>
        <w:guid w:val="{02C8F8E4-DAD5-4688-8573-63184F91E83C}"/>
      </w:docPartPr>
      <w:docPartBody>
        <w:p w:rsidR="00F77C86" w:rsidRDefault="001F5C07" w:rsidP="001F5C07">
          <w:pPr>
            <w:pStyle w:val="9F1A6202DDC0409A95ACC12FBA62F071"/>
          </w:pPr>
          <w:r w:rsidRPr="001A6B4A">
            <w:rPr>
              <w:rStyle w:val="PlaceholderText"/>
            </w:rPr>
            <w:t>Empty</w:t>
          </w:r>
        </w:p>
      </w:docPartBody>
    </w:docPart>
    <w:docPart>
      <w:docPartPr>
        <w:name w:val="C387EAAE31DD47EFB014836A0A81FAA6"/>
        <w:category>
          <w:name w:val="General"/>
          <w:gallery w:val="placeholder"/>
        </w:category>
        <w:types>
          <w:type w:val="bbPlcHdr"/>
        </w:types>
        <w:behaviors>
          <w:behavior w:val="content"/>
        </w:behaviors>
        <w:guid w:val="{80AF35F0-1AA6-4A6C-832D-FF1897E2610E}"/>
      </w:docPartPr>
      <w:docPartBody>
        <w:p w:rsidR="00F77C86" w:rsidRDefault="001F5C07" w:rsidP="001F5C07">
          <w:pPr>
            <w:pStyle w:val="C387EAAE31DD47EFB014836A0A81FAA6"/>
          </w:pPr>
          <w:r w:rsidRPr="001A6B4A">
            <w:rPr>
              <w:rStyle w:val="PlaceholderText"/>
            </w:rPr>
            <w:t>Empty</w:t>
          </w:r>
        </w:p>
      </w:docPartBody>
    </w:docPart>
    <w:docPart>
      <w:docPartPr>
        <w:name w:val="4D5A4E6AE7F442F29926029131EF34F3"/>
        <w:category>
          <w:name w:val="General"/>
          <w:gallery w:val="placeholder"/>
        </w:category>
        <w:types>
          <w:type w:val="bbPlcHdr"/>
        </w:types>
        <w:behaviors>
          <w:behavior w:val="content"/>
        </w:behaviors>
        <w:guid w:val="{DE6385C4-5DF7-4485-8114-780E47F0C6DF}"/>
      </w:docPartPr>
      <w:docPartBody>
        <w:p w:rsidR="00F77C86" w:rsidRDefault="001F5C07" w:rsidP="001F5C07">
          <w:pPr>
            <w:pStyle w:val="4D5A4E6AE7F442F29926029131EF34F3"/>
          </w:pPr>
          <w:r w:rsidRPr="001A6B4A">
            <w:rPr>
              <w:rStyle w:val="PlaceholderText"/>
            </w:rPr>
            <w:t>Empty</w:t>
          </w:r>
        </w:p>
      </w:docPartBody>
    </w:docPart>
    <w:docPart>
      <w:docPartPr>
        <w:name w:val="BE7A0FF4BF48463EB4D5FA1E81ED9A73"/>
        <w:category>
          <w:name w:val="General"/>
          <w:gallery w:val="placeholder"/>
        </w:category>
        <w:types>
          <w:type w:val="bbPlcHdr"/>
        </w:types>
        <w:behaviors>
          <w:behavior w:val="content"/>
        </w:behaviors>
        <w:guid w:val="{99F3668B-D89A-4509-AF99-E0C098BC57A4}"/>
      </w:docPartPr>
      <w:docPartBody>
        <w:p w:rsidR="00F77C86" w:rsidRDefault="001F5C07" w:rsidP="001F5C07">
          <w:pPr>
            <w:pStyle w:val="BE7A0FF4BF48463EB4D5FA1E81ED9A73"/>
          </w:pPr>
          <w:r w:rsidRPr="001A6B4A">
            <w:rPr>
              <w:rStyle w:val="PlaceholderText"/>
            </w:rPr>
            <w:t>Empty</w:t>
          </w:r>
        </w:p>
      </w:docPartBody>
    </w:docPart>
    <w:docPart>
      <w:docPartPr>
        <w:name w:val="28249D6545D34C03AE49396504DFF2CD"/>
        <w:category>
          <w:name w:val="General"/>
          <w:gallery w:val="placeholder"/>
        </w:category>
        <w:types>
          <w:type w:val="bbPlcHdr"/>
        </w:types>
        <w:behaviors>
          <w:behavior w:val="content"/>
        </w:behaviors>
        <w:guid w:val="{5D616C02-3DAB-443C-9317-A161AD057990}"/>
      </w:docPartPr>
      <w:docPartBody>
        <w:p w:rsidR="00F77C86" w:rsidRDefault="001F5C07" w:rsidP="001F5C07">
          <w:pPr>
            <w:pStyle w:val="28249D6545D34C03AE49396504DFF2CD"/>
          </w:pPr>
          <w:r w:rsidRPr="001A6B4A">
            <w:rPr>
              <w:rStyle w:val="PlaceholderText"/>
            </w:rPr>
            <w:t>Empty</w:t>
          </w:r>
        </w:p>
      </w:docPartBody>
    </w:docPart>
    <w:docPart>
      <w:docPartPr>
        <w:name w:val="736AA0FB45334065A7BEAD771EC46F49"/>
        <w:category>
          <w:name w:val="General"/>
          <w:gallery w:val="placeholder"/>
        </w:category>
        <w:types>
          <w:type w:val="bbPlcHdr"/>
        </w:types>
        <w:behaviors>
          <w:behavior w:val="content"/>
        </w:behaviors>
        <w:guid w:val="{FC952692-987F-4AAA-AC15-DC8644C5FA1E}"/>
      </w:docPartPr>
      <w:docPartBody>
        <w:p w:rsidR="00F77C86" w:rsidRDefault="001F5C07" w:rsidP="001F5C07">
          <w:pPr>
            <w:pStyle w:val="736AA0FB45334065A7BEAD771EC46F49"/>
          </w:pPr>
          <w:r w:rsidRPr="001A6B4A">
            <w:rPr>
              <w:rStyle w:val="PlaceholderText"/>
            </w:rPr>
            <w:t>Empty</w:t>
          </w:r>
        </w:p>
      </w:docPartBody>
    </w:docPart>
    <w:docPart>
      <w:docPartPr>
        <w:name w:val="B1BBA2BCCF9D4E7A9FDAAB9321B01F94"/>
        <w:category>
          <w:name w:val="General"/>
          <w:gallery w:val="placeholder"/>
        </w:category>
        <w:types>
          <w:type w:val="bbPlcHdr"/>
        </w:types>
        <w:behaviors>
          <w:behavior w:val="content"/>
        </w:behaviors>
        <w:guid w:val="{0F6D05C7-F241-4522-A8AA-8AE19ED55950}"/>
      </w:docPartPr>
      <w:docPartBody>
        <w:p w:rsidR="00F77C86" w:rsidRDefault="001F5C07" w:rsidP="001F5C07">
          <w:pPr>
            <w:pStyle w:val="B1BBA2BCCF9D4E7A9FDAAB9321B01F94"/>
          </w:pPr>
          <w:r w:rsidRPr="001A6B4A">
            <w:rPr>
              <w:rStyle w:val="PlaceholderText"/>
            </w:rPr>
            <w:t>Empty</w:t>
          </w:r>
        </w:p>
      </w:docPartBody>
    </w:docPart>
    <w:docPart>
      <w:docPartPr>
        <w:name w:val="AAFD91B3AD4F4032B8661CD945EE4F79"/>
        <w:category>
          <w:name w:val="General"/>
          <w:gallery w:val="placeholder"/>
        </w:category>
        <w:types>
          <w:type w:val="bbPlcHdr"/>
        </w:types>
        <w:behaviors>
          <w:behavior w:val="content"/>
        </w:behaviors>
        <w:guid w:val="{FEAB1751-2D51-4582-BB0C-3B2219508D3C}"/>
      </w:docPartPr>
      <w:docPartBody>
        <w:p w:rsidR="00F77C86" w:rsidRDefault="001F5C07" w:rsidP="001F5C07">
          <w:pPr>
            <w:pStyle w:val="AAFD91B3AD4F4032B8661CD945EE4F79"/>
          </w:pPr>
          <w:r w:rsidRPr="001A6B4A">
            <w:rPr>
              <w:rStyle w:val="PlaceholderText"/>
            </w:rPr>
            <w:t>Empty</w:t>
          </w:r>
        </w:p>
      </w:docPartBody>
    </w:docPart>
    <w:docPart>
      <w:docPartPr>
        <w:name w:val="0733657E9C88444BBEE084EF5A18C1C5"/>
        <w:category>
          <w:name w:val="General"/>
          <w:gallery w:val="placeholder"/>
        </w:category>
        <w:types>
          <w:type w:val="bbPlcHdr"/>
        </w:types>
        <w:behaviors>
          <w:behavior w:val="content"/>
        </w:behaviors>
        <w:guid w:val="{A3103D8B-4F43-47E7-AF43-58E916612F06}"/>
      </w:docPartPr>
      <w:docPartBody>
        <w:p w:rsidR="00F77C86" w:rsidRDefault="001F5C07" w:rsidP="001F5C07">
          <w:pPr>
            <w:pStyle w:val="0733657E9C88444BBEE084EF5A18C1C5"/>
          </w:pPr>
          <w:r w:rsidRPr="001A6B4A">
            <w:rPr>
              <w:rStyle w:val="PlaceholderText"/>
            </w:rPr>
            <w:t>Empty</w:t>
          </w:r>
        </w:p>
      </w:docPartBody>
    </w:docPart>
    <w:docPart>
      <w:docPartPr>
        <w:name w:val="FD880B50046D4AFF9EFAB2E82DE4C67C"/>
        <w:category>
          <w:name w:val="General"/>
          <w:gallery w:val="placeholder"/>
        </w:category>
        <w:types>
          <w:type w:val="bbPlcHdr"/>
        </w:types>
        <w:behaviors>
          <w:behavior w:val="content"/>
        </w:behaviors>
        <w:guid w:val="{C9B813B2-3974-4BA9-AF9C-C17C235FBBC1}"/>
      </w:docPartPr>
      <w:docPartBody>
        <w:p w:rsidR="00F77C86" w:rsidRDefault="001F5C07">
          <w:r w:rsidRPr="001A6B4A">
            <w:rPr>
              <w:rStyle w:val="PlaceholderText"/>
            </w:rPr>
            <w:t>Empty</w:t>
          </w:r>
        </w:p>
      </w:docPartBody>
    </w:docPart>
    <w:docPart>
      <w:docPartPr>
        <w:name w:val="6D98353D0ED3494794F7C2E1F00547D1"/>
        <w:category>
          <w:name w:val="General"/>
          <w:gallery w:val="placeholder"/>
        </w:category>
        <w:types>
          <w:type w:val="bbPlcHdr"/>
        </w:types>
        <w:behaviors>
          <w:behavior w:val="content"/>
        </w:behaviors>
        <w:guid w:val="{F5B03C77-CDE9-4C61-84F3-A6CEFBA7AD8D}"/>
      </w:docPartPr>
      <w:docPartBody>
        <w:p w:rsidR="00F77C86" w:rsidRDefault="001F5C07">
          <w:r w:rsidRPr="001A6B4A">
            <w:rPr>
              <w:rStyle w:val="PlaceholderText"/>
            </w:rPr>
            <w:t>Empty</w:t>
          </w:r>
        </w:p>
      </w:docPartBody>
    </w:docPart>
    <w:docPart>
      <w:docPartPr>
        <w:name w:val="02946F8CA6E84E21999C30766EA7AB38"/>
        <w:category>
          <w:name w:val="General"/>
          <w:gallery w:val="placeholder"/>
        </w:category>
        <w:types>
          <w:type w:val="bbPlcHdr"/>
        </w:types>
        <w:behaviors>
          <w:behavior w:val="content"/>
        </w:behaviors>
        <w:guid w:val="{BFB054F0-5B85-4C53-92F4-B79F3DA5A881}"/>
      </w:docPartPr>
      <w:docPartBody>
        <w:p w:rsidR="00F77C86" w:rsidRDefault="001F5C07">
          <w:r w:rsidRPr="001A6B4A">
            <w:rPr>
              <w:rStyle w:val="PlaceholderText"/>
            </w:rPr>
            <w:t>Empty</w:t>
          </w:r>
        </w:p>
      </w:docPartBody>
    </w:docPart>
    <w:docPart>
      <w:docPartPr>
        <w:name w:val="FE85B9E5756C4D4D8D650D2C3FE5B7B8"/>
        <w:category>
          <w:name w:val="General"/>
          <w:gallery w:val="placeholder"/>
        </w:category>
        <w:types>
          <w:type w:val="bbPlcHdr"/>
        </w:types>
        <w:behaviors>
          <w:behavior w:val="content"/>
        </w:behaviors>
        <w:guid w:val="{87F6FB9B-958E-42BE-A24F-7ABA1369228B}"/>
      </w:docPartPr>
      <w:docPartBody>
        <w:p w:rsidR="00F77C86" w:rsidRDefault="001F5C07" w:rsidP="001F5C07">
          <w:pPr>
            <w:pStyle w:val="FE85B9E5756C4D4D8D650D2C3FE5B7B8"/>
          </w:pPr>
          <w:r w:rsidRPr="001A6B4A">
            <w:rPr>
              <w:rStyle w:val="PlaceholderText"/>
            </w:rPr>
            <w:t>Empty</w:t>
          </w:r>
        </w:p>
      </w:docPartBody>
    </w:docPart>
    <w:docPart>
      <w:docPartPr>
        <w:name w:val="386B97885BA04737918FE623D7E908D4"/>
        <w:category>
          <w:name w:val="General"/>
          <w:gallery w:val="placeholder"/>
        </w:category>
        <w:types>
          <w:type w:val="bbPlcHdr"/>
        </w:types>
        <w:behaviors>
          <w:behavior w:val="content"/>
        </w:behaviors>
        <w:guid w:val="{D74B4EAC-A1B4-416A-95EA-6EBE70A26F40}"/>
      </w:docPartPr>
      <w:docPartBody>
        <w:p w:rsidR="00F77C86" w:rsidRDefault="001F5C07" w:rsidP="001F5C07">
          <w:pPr>
            <w:pStyle w:val="386B97885BA04737918FE623D7E908D4"/>
          </w:pPr>
          <w:r w:rsidRPr="001A6B4A">
            <w:rPr>
              <w:rStyle w:val="PlaceholderText"/>
            </w:rPr>
            <w:t>Empty</w:t>
          </w:r>
        </w:p>
      </w:docPartBody>
    </w:docPart>
    <w:docPart>
      <w:docPartPr>
        <w:name w:val="EF282DDDC4DA478689EBC50B149FEFA7"/>
        <w:category>
          <w:name w:val="General"/>
          <w:gallery w:val="placeholder"/>
        </w:category>
        <w:types>
          <w:type w:val="bbPlcHdr"/>
        </w:types>
        <w:behaviors>
          <w:behavior w:val="content"/>
        </w:behaviors>
        <w:guid w:val="{86D7FA89-DC6E-4479-8D68-3C7A04762B08}"/>
      </w:docPartPr>
      <w:docPartBody>
        <w:p w:rsidR="00F77C86" w:rsidRDefault="001F5C07" w:rsidP="001F5C07">
          <w:pPr>
            <w:pStyle w:val="EF282DDDC4DA478689EBC50B149FEFA7"/>
          </w:pPr>
          <w:r w:rsidRPr="001A6B4A">
            <w:rPr>
              <w:rStyle w:val="PlaceholderText"/>
            </w:rPr>
            <w:t>Empty</w:t>
          </w:r>
        </w:p>
      </w:docPartBody>
    </w:docPart>
    <w:docPart>
      <w:docPartPr>
        <w:name w:val="C40E247FF23D4E36984876934BD02F22"/>
        <w:category>
          <w:name w:val="General"/>
          <w:gallery w:val="placeholder"/>
        </w:category>
        <w:types>
          <w:type w:val="bbPlcHdr"/>
        </w:types>
        <w:behaviors>
          <w:behavior w:val="content"/>
        </w:behaviors>
        <w:guid w:val="{A26FFFB3-430F-4066-9541-FF5D77E6B8B9}"/>
      </w:docPartPr>
      <w:docPartBody>
        <w:p w:rsidR="00F77C86" w:rsidRDefault="001F5C07" w:rsidP="001F5C07">
          <w:pPr>
            <w:pStyle w:val="C40E247FF23D4E36984876934BD02F22"/>
          </w:pPr>
          <w:r w:rsidRPr="001A6B4A">
            <w:rPr>
              <w:rStyle w:val="PlaceholderText"/>
            </w:rPr>
            <w:t>Empty</w:t>
          </w:r>
        </w:p>
      </w:docPartBody>
    </w:docPart>
    <w:docPart>
      <w:docPartPr>
        <w:name w:val="A7B0FE92488D4F0CBE093AE55DD1CF02"/>
        <w:category>
          <w:name w:val="General"/>
          <w:gallery w:val="placeholder"/>
        </w:category>
        <w:types>
          <w:type w:val="bbPlcHdr"/>
        </w:types>
        <w:behaviors>
          <w:behavior w:val="content"/>
        </w:behaviors>
        <w:guid w:val="{F79A5676-6BC1-4C83-AB26-ED8C650CC147}"/>
      </w:docPartPr>
      <w:docPartBody>
        <w:p w:rsidR="00F77C86" w:rsidRDefault="001F5C07" w:rsidP="001F5C07">
          <w:pPr>
            <w:pStyle w:val="A7B0FE92488D4F0CBE093AE55DD1CF02"/>
          </w:pPr>
          <w:r w:rsidRPr="001A6B4A">
            <w:rPr>
              <w:rStyle w:val="PlaceholderText"/>
            </w:rPr>
            <w:t>Empty</w:t>
          </w:r>
        </w:p>
      </w:docPartBody>
    </w:docPart>
    <w:docPart>
      <w:docPartPr>
        <w:name w:val="C78EFFA0BB414CC880D35BA488D5B63B"/>
        <w:category>
          <w:name w:val="General"/>
          <w:gallery w:val="placeholder"/>
        </w:category>
        <w:types>
          <w:type w:val="bbPlcHdr"/>
        </w:types>
        <w:behaviors>
          <w:behavior w:val="content"/>
        </w:behaviors>
        <w:guid w:val="{4C271610-1C3C-426D-9477-8F34581005DE}"/>
      </w:docPartPr>
      <w:docPartBody>
        <w:p w:rsidR="00F77C86" w:rsidRDefault="001F5C07" w:rsidP="001F5C07">
          <w:pPr>
            <w:pStyle w:val="C78EFFA0BB414CC880D35BA488D5B63B"/>
          </w:pPr>
          <w:r w:rsidRPr="001A6B4A">
            <w:rPr>
              <w:rStyle w:val="PlaceholderText"/>
            </w:rPr>
            <w:t>Empty</w:t>
          </w:r>
        </w:p>
      </w:docPartBody>
    </w:docPart>
    <w:docPart>
      <w:docPartPr>
        <w:name w:val="BB85D0670DC44C2CB33479E3854A37CB"/>
        <w:category>
          <w:name w:val="General"/>
          <w:gallery w:val="placeholder"/>
        </w:category>
        <w:types>
          <w:type w:val="bbPlcHdr"/>
        </w:types>
        <w:behaviors>
          <w:behavior w:val="content"/>
        </w:behaviors>
        <w:guid w:val="{FCD68E7E-E490-48DB-B8A5-84D3F8BE6505}"/>
      </w:docPartPr>
      <w:docPartBody>
        <w:p w:rsidR="00F77C86" w:rsidRDefault="001F5C07" w:rsidP="001F5C07">
          <w:pPr>
            <w:pStyle w:val="BB85D0670DC44C2CB33479E3854A37CB"/>
          </w:pPr>
          <w:r w:rsidRPr="001A6B4A">
            <w:rPr>
              <w:rStyle w:val="PlaceholderText"/>
            </w:rPr>
            <w:t>Empty</w:t>
          </w:r>
        </w:p>
      </w:docPartBody>
    </w:docPart>
    <w:docPart>
      <w:docPartPr>
        <w:name w:val="41CBD2118F8B486F813DC56C58E83644"/>
        <w:category>
          <w:name w:val="General"/>
          <w:gallery w:val="placeholder"/>
        </w:category>
        <w:types>
          <w:type w:val="bbPlcHdr"/>
        </w:types>
        <w:behaviors>
          <w:behavior w:val="content"/>
        </w:behaviors>
        <w:guid w:val="{A49266C8-4C7C-4E91-8463-42E22C84BAF4}"/>
      </w:docPartPr>
      <w:docPartBody>
        <w:p w:rsidR="00F77C86" w:rsidRDefault="001F5C07">
          <w:r w:rsidRPr="001A6B4A">
            <w:rPr>
              <w:rStyle w:val="PlaceholderText"/>
            </w:rPr>
            <w:t>Empty</w:t>
          </w:r>
        </w:p>
      </w:docPartBody>
    </w:docPart>
    <w:docPart>
      <w:docPartPr>
        <w:name w:val="6843020525F74AF7BEAE4BF54DC65B8E"/>
        <w:category>
          <w:name w:val="General"/>
          <w:gallery w:val="placeholder"/>
        </w:category>
        <w:types>
          <w:type w:val="bbPlcHdr"/>
        </w:types>
        <w:behaviors>
          <w:behavior w:val="content"/>
        </w:behaviors>
        <w:guid w:val="{DBCEFFD7-0FC7-4E8A-9D21-EF3D90CD0004}"/>
      </w:docPartPr>
      <w:docPartBody>
        <w:p w:rsidR="00F77C86" w:rsidRDefault="001F5C07">
          <w:r w:rsidRPr="001A6B4A">
            <w:rPr>
              <w:rStyle w:val="PlaceholderText"/>
            </w:rPr>
            <w:t>Empty</w:t>
          </w:r>
        </w:p>
      </w:docPartBody>
    </w:docPart>
    <w:docPart>
      <w:docPartPr>
        <w:name w:val="42CC11601AC54ED0A5AC755965FA0AD1"/>
        <w:category>
          <w:name w:val="General"/>
          <w:gallery w:val="placeholder"/>
        </w:category>
        <w:types>
          <w:type w:val="bbPlcHdr"/>
        </w:types>
        <w:behaviors>
          <w:behavior w:val="content"/>
        </w:behaviors>
        <w:guid w:val="{4F48ECB8-6837-4EBA-8D53-9A497F6274D1}"/>
      </w:docPartPr>
      <w:docPartBody>
        <w:p w:rsidR="00F77C86" w:rsidRDefault="001F5C07">
          <w:r w:rsidRPr="001A6B4A">
            <w:rPr>
              <w:rStyle w:val="PlaceholderText"/>
            </w:rPr>
            <w:t>Empty</w:t>
          </w:r>
        </w:p>
      </w:docPartBody>
    </w:docPart>
    <w:docPart>
      <w:docPartPr>
        <w:name w:val="0DA703797FD842DEBF9482CD56A6459D"/>
        <w:category>
          <w:name w:val="General"/>
          <w:gallery w:val="placeholder"/>
        </w:category>
        <w:types>
          <w:type w:val="bbPlcHdr"/>
        </w:types>
        <w:behaviors>
          <w:behavior w:val="content"/>
        </w:behaviors>
        <w:guid w:val="{241D0E33-7A0F-4A31-8BE5-493BF4924F00}"/>
      </w:docPartPr>
      <w:docPartBody>
        <w:p w:rsidR="00F77C86" w:rsidRDefault="001F5C07">
          <w:r w:rsidRPr="001A6B4A">
            <w:rPr>
              <w:rStyle w:val="PlaceholderText"/>
            </w:rPr>
            <w:t>Empty</w:t>
          </w:r>
        </w:p>
      </w:docPartBody>
    </w:docPart>
    <w:docPart>
      <w:docPartPr>
        <w:name w:val="4BA1F388F2474FCBAFC60FB717BB4B5A"/>
        <w:category>
          <w:name w:val="General"/>
          <w:gallery w:val="placeholder"/>
        </w:category>
        <w:types>
          <w:type w:val="bbPlcHdr"/>
        </w:types>
        <w:behaviors>
          <w:behavior w:val="content"/>
        </w:behaviors>
        <w:guid w:val="{DA3CD025-DA55-46CF-9671-5FC7DD8808FA}"/>
      </w:docPartPr>
      <w:docPartBody>
        <w:p w:rsidR="00F77C86" w:rsidRDefault="001F5C07">
          <w:r w:rsidRPr="001A6B4A">
            <w:rPr>
              <w:rStyle w:val="PlaceholderText"/>
            </w:rPr>
            <w:t>Empty</w:t>
          </w:r>
        </w:p>
      </w:docPartBody>
    </w:docPart>
    <w:docPart>
      <w:docPartPr>
        <w:name w:val="83898CC4499E40BC8054E9286ECACDC4"/>
        <w:category>
          <w:name w:val="General"/>
          <w:gallery w:val="placeholder"/>
        </w:category>
        <w:types>
          <w:type w:val="bbPlcHdr"/>
        </w:types>
        <w:behaviors>
          <w:behavior w:val="content"/>
        </w:behaviors>
        <w:guid w:val="{893A6D97-B1DC-459D-8E5A-01212EFBD122}"/>
      </w:docPartPr>
      <w:docPartBody>
        <w:p w:rsidR="00F77C86" w:rsidRDefault="001F5C07">
          <w:r w:rsidRPr="001A6B4A">
            <w:rPr>
              <w:rStyle w:val="PlaceholderText"/>
            </w:rPr>
            <w:t>Empty</w:t>
          </w:r>
        </w:p>
      </w:docPartBody>
    </w:docPart>
    <w:docPart>
      <w:docPartPr>
        <w:name w:val="D63AD17EE5B340FDA23A4F378684DEC5"/>
        <w:category>
          <w:name w:val="General"/>
          <w:gallery w:val="placeholder"/>
        </w:category>
        <w:types>
          <w:type w:val="bbPlcHdr"/>
        </w:types>
        <w:behaviors>
          <w:behavior w:val="content"/>
        </w:behaviors>
        <w:guid w:val="{97A1F21F-3AB7-4FD5-A29E-F178CACED939}"/>
      </w:docPartPr>
      <w:docPartBody>
        <w:p w:rsidR="00F77C86" w:rsidRDefault="001F5C07">
          <w:r w:rsidRPr="001A6B4A">
            <w:rPr>
              <w:rStyle w:val="PlaceholderText"/>
            </w:rPr>
            <w:t>Empty</w:t>
          </w:r>
        </w:p>
      </w:docPartBody>
    </w:docPart>
    <w:docPart>
      <w:docPartPr>
        <w:name w:val="A51A318F02904D17A6246A73DB58D4A5"/>
        <w:category>
          <w:name w:val="General"/>
          <w:gallery w:val="placeholder"/>
        </w:category>
        <w:types>
          <w:type w:val="bbPlcHdr"/>
        </w:types>
        <w:behaviors>
          <w:behavior w:val="content"/>
        </w:behaviors>
        <w:guid w:val="{CD0FED2B-C207-4E3B-A45E-DB931B011DAF}"/>
      </w:docPartPr>
      <w:docPartBody>
        <w:p w:rsidR="00F77C86" w:rsidRDefault="001F5C07">
          <w:r w:rsidRPr="001A6B4A">
            <w:rPr>
              <w:rStyle w:val="PlaceholderText"/>
            </w:rPr>
            <w:t>Empty</w:t>
          </w:r>
        </w:p>
      </w:docPartBody>
    </w:docPart>
    <w:docPart>
      <w:docPartPr>
        <w:name w:val="A0006964941C4E588E4F279E045CDA58"/>
        <w:category>
          <w:name w:val="General"/>
          <w:gallery w:val="placeholder"/>
        </w:category>
        <w:types>
          <w:type w:val="bbPlcHdr"/>
        </w:types>
        <w:behaviors>
          <w:behavior w:val="content"/>
        </w:behaviors>
        <w:guid w:val="{EE76DC49-E0D3-48EF-B145-5A5A78D32E81}"/>
      </w:docPartPr>
      <w:docPartBody>
        <w:p w:rsidR="00345E64" w:rsidRDefault="00F77C86">
          <w:r w:rsidRPr="00615FB6">
            <w:rPr>
              <w:rStyle w:val="PlaceholderText"/>
            </w:rPr>
            <w:t>Empty</w:t>
          </w:r>
        </w:p>
      </w:docPartBody>
    </w:docPart>
    <w:docPart>
      <w:docPartPr>
        <w:name w:val="7C356CB945BC4AA88229493E719B3C4E"/>
        <w:category>
          <w:name w:val="General"/>
          <w:gallery w:val="placeholder"/>
        </w:category>
        <w:types>
          <w:type w:val="bbPlcHdr"/>
        </w:types>
        <w:behaviors>
          <w:behavior w:val="content"/>
        </w:behaviors>
        <w:guid w:val="{43E8B40F-FF17-4822-B18F-B8415844156B}"/>
      </w:docPartPr>
      <w:docPartBody>
        <w:p w:rsidR="00345E64" w:rsidRDefault="00F77C86" w:rsidP="00F77C86">
          <w:pPr>
            <w:pStyle w:val="7C356CB945BC4AA88229493E719B3C4E"/>
          </w:pPr>
          <w:r w:rsidRPr="001A6B4A">
            <w:rPr>
              <w:rStyle w:val="PlaceholderText"/>
            </w:rPr>
            <w:t>Empty</w:t>
          </w:r>
        </w:p>
      </w:docPartBody>
    </w:docPart>
    <w:docPart>
      <w:docPartPr>
        <w:name w:val="3ADFE6CDA740487B8B8EFAA6FF4D994D"/>
        <w:category>
          <w:name w:val="General"/>
          <w:gallery w:val="placeholder"/>
        </w:category>
        <w:types>
          <w:type w:val="bbPlcHdr"/>
        </w:types>
        <w:behaviors>
          <w:behavior w:val="content"/>
        </w:behaviors>
        <w:guid w:val="{6E04541A-4FB3-43E5-BBF1-10350D7CA5B5}"/>
      </w:docPartPr>
      <w:docPartBody>
        <w:p w:rsidR="00345E64" w:rsidRDefault="00F77C86" w:rsidP="00F77C86">
          <w:pPr>
            <w:pStyle w:val="3ADFE6CDA740487B8B8EFAA6FF4D994D"/>
          </w:pPr>
          <w:r w:rsidRPr="001A6B4A">
            <w:rPr>
              <w:rStyle w:val="PlaceholderText"/>
            </w:rPr>
            <w:t>Empty</w:t>
          </w:r>
        </w:p>
      </w:docPartBody>
    </w:docPart>
    <w:docPart>
      <w:docPartPr>
        <w:name w:val="B45DF7C8CBE44038BF10CD475065CE00"/>
        <w:category>
          <w:name w:val="General"/>
          <w:gallery w:val="placeholder"/>
        </w:category>
        <w:types>
          <w:type w:val="bbPlcHdr"/>
        </w:types>
        <w:behaviors>
          <w:behavior w:val="content"/>
        </w:behaviors>
        <w:guid w:val="{8DF1053B-4080-4E7A-A94A-758AF8D16E0D}"/>
      </w:docPartPr>
      <w:docPartBody>
        <w:p w:rsidR="00345E64" w:rsidRDefault="00F77C86" w:rsidP="00F77C86">
          <w:pPr>
            <w:pStyle w:val="B45DF7C8CBE44038BF10CD475065CE00"/>
          </w:pPr>
          <w:r w:rsidRPr="001A6B4A">
            <w:rPr>
              <w:rStyle w:val="PlaceholderText"/>
            </w:rPr>
            <w:t>Empty</w:t>
          </w:r>
        </w:p>
      </w:docPartBody>
    </w:docPart>
    <w:docPart>
      <w:docPartPr>
        <w:name w:val="CD2EDCA51D1943E18F86CF546C12E531"/>
        <w:category>
          <w:name w:val="General"/>
          <w:gallery w:val="placeholder"/>
        </w:category>
        <w:types>
          <w:type w:val="bbPlcHdr"/>
        </w:types>
        <w:behaviors>
          <w:behavior w:val="content"/>
        </w:behaviors>
        <w:guid w:val="{14535F8A-E458-421A-9B49-A241BBA92657}"/>
      </w:docPartPr>
      <w:docPartBody>
        <w:p w:rsidR="00345E64" w:rsidRDefault="00F77C86" w:rsidP="00F77C86">
          <w:pPr>
            <w:pStyle w:val="CD2EDCA51D1943E18F86CF546C12E531"/>
          </w:pPr>
          <w:r w:rsidRPr="001A6B4A">
            <w:rPr>
              <w:rStyle w:val="PlaceholderText"/>
            </w:rPr>
            <w:t>Empty</w:t>
          </w:r>
        </w:p>
      </w:docPartBody>
    </w:docPart>
    <w:docPart>
      <w:docPartPr>
        <w:name w:val="C9E6B84FF4C74095A0BFDDB9597B9D08"/>
        <w:category>
          <w:name w:val="General"/>
          <w:gallery w:val="placeholder"/>
        </w:category>
        <w:types>
          <w:type w:val="bbPlcHdr"/>
        </w:types>
        <w:behaviors>
          <w:behavior w:val="content"/>
        </w:behaviors>
        <w:guid w:val="{5C38C94C-E98B-4896-973D-09FA3BE51E73}"/>
      </w:docPartPr>
      <w:docPartBody>
        <w:p w:rsidR="00345E64" w:rsidRDefault="00F77C86" w:rsidP="00F77C86">
          <w:pPr>
            <w:pStyle w:val="C9E6B84FF4C74095A0BFDDB9597B9D08"/>
          </w:pPr>
          <w:r w:rsidRPr="001A6B4A">
            <w:rPr>
              <w:rStyle w:val="PlaceholderText"/>
            </w:rPr>
            <w:t>Empty</w:t>
          </w:r>
        </w:p>
      </w:docPartBody>
    </w:docPart>
    <w:docPart>
      <w:docPartPr>
        <w:name w:val="E00FE0E4A36A45EDB2CCFE433585832F"/>
        <w:category>
          <w:name w:val="General"/>
          <w:gallery w:val="placeholder"/>
        </w:category>
        <w:types>
          <w:type w:val="bbPlcHdr"/>
        </w:types>
        <w:behaviors>
          <w:behavior w:val="content"/>
        </w:behaviors>
        <w:guid w:val="{9BA50ACB-BBF8-48D9-93B1-7EEE393B6976}"/>
      </w:docPartPr>
      <w:docPartBody>
        <w:p w:rsidR="00345E64" w:rsidRDefault="00F77C86" w:rsidP="00F77C86">
          <w:pPr>
            <w:pStyle w:val="E00FE0E4A36A45EDB2CCFE433585832F"/>
          </w:pPr>
          <w:r w:rsidRPr="001A6B4A">
            <w:rPr>
              <w:rStyle w:val="PlaceholderText"/>
            </w:rPr>
            <w:t>Empty</w:t>
          </w:r>
        </w:p>
      </w:docPartBody>
    </w:docPart>
    <w:docPart>
      <w:docPartPr>
        <w:name w:val="64B1DBCACE5C440AAAB33C8272669A67"/>
        <w:category>
          <w:name w:val="General"/>
          <w:gallery w:val="placeholder"/>
        </w:category>
        <w:types>
          <w:type w:val="bbPlcHdr"/>
        </w:types>
        <w:behaviors>
          <w:behavior w:val="content"/>
        </w:behaviors>
        <w:guid w:val="{1B98344B-7D09-44AD-B043-227CE46FC331}"/>
      </w:docPartPr>
      <w:docPartBody>
        <w:p w:rsidR="00345E64" w:rsidRDefault="00F77C86" w:rsidP="00F77C86">
          <w:pPr>
            <w:pStyle w:val="64B1DBCACE5C440AAAB33C8272669A67"/>
          </w:pPr>
          <w:r w:rsidRPr="001A6B4A">
            <w:rPr>
              <w:rStyle w:val="PlaceholderText"/>
            </w:rPr>
            <w:t>Empty</w:t>
          </w:r>
        </w:p>
      </w:docPartBody>
    </w:docPart>
    <w:docPart>
      <w:docPartPr>
        <w:name w:val="81BD5C5226B542188025B31402F6217A"/>
        <w:category>
          <w:name w:val="General"/>
          <w:gallery w:val="placeholder"/>
        </w:category>
        <w:types>
          <w:type w:val="bbPlcHdr"/>
        </w:types>
        <w:behaviors>
          <w:behavior w:val="content"/>
        </w:behaviors>
        <w:guid w:val="{87D04397-E6ED-4809-9F65-DB2992D82511}"/>
      </w:docPartPr>
      <w:docPartBody>
        <w:p w:rsidR="00345E64" w:rsidRDefault="00F77C86" w:rsidP="00F77C86">
          <w:pPr>
            <w:pStyle w:val="81BD5C5226B542188025B31402F6217A"/>
          </w:pPr>
          <w:r w:rsidRPr="001A6B4A">
            <w:rPr>
              <w:rStyle w:val="PlaceholderText"/>
            </w:rPr>
            <w:t>Empty</w:t>
          </w:r>
        </w:p>
      </w:docPartBody>
    </w:docPart>
    <w:docPart>
      <w:docPartPr>
        <w:name w:val="CD0C36D16B0448FB8A9488CA470BB400"/>
        <w:category>
          <w:name w:val="General"/>
          <w:gallery w:val="placeholder"/>
        </w:category>
        <w:types>
          <w:type w:val="bbPlcHdr"/>
        </w:types>
        <w:behaviors>
          <w:behavior w:val="content"/>
        </w:behaviors>
        <w:guid w:val="{58374C07-74AB-4854-B0A5-BBDA31787EF8}"/>
      </w:docPartPr>
      <w:docPartBody>
        <w:p w:rsidR="00345E64" w:rsidRDefault="00F77C86" w:rsidP="00F77C86">
          <w:pPr>
            <w:pStyle w:val="CD0C36D16B0448FB8A9488CA470BB400"/>
          </w:pPr>
          <w:r w:rsidRPr="001A6B4A">
            <w:rPr>
              <w:rStyle w:val="PlaceholderText"/>
            </w:rPr>
            <w:t>Empty</w:t>
          </w:r>
        </w:p>
      </w:docPartBody>
    </w:docPart>
    <w:docPart>
      <w:docPartPr>
        <w:name w:val="ADDEB8F9B9F34AB2BD40A0129BD90510"/>
        <w:category>
          <w:name w:val="General"/>
          <w:gallery w:val="placeholder"/>
        </w:category>
        <w:types>
          <w:type w:val="bbPlcHdr"/>
        </w:types>
        <w:behaviors>
          <w:behavior w:val="content"/>
        </w:behaviors>
        <w:guid w:val="{1BC66341-A402-4919-9150-E13C52AD0056}"/>
      </w:docPartPr>
      <w:docPartBody>
        <w:p w:rsidR="00345E64" w:rsidRDefault="00F77C86" w:rsidP="00F77C86">
          <w:pPr>
            <w:pStyle w:val="ADDEB8F9B9F34AB2BD40A0129BD90510"/>
          </w:pPr>
          <w:r w:rsidRPr="001A6B4A">
            <w:rPr>
              <w:rStyle w:val="PlaceholderText"/>
            </w:rPr>
            <w:t>Empty</w:t>
          </w:r>
        </w:p>
      </w:docPartBody>
    </w:docPart>
    <w:docPart>
      <w:docPartPr>
        <w:name w:val="EE3C5F00F93A4AF096EE6CF56DEAF9C0"/>
        <w:category>
          <w:name w:val="General"/>
          <w:gallery w:val="placeholder"/>
        </w:category>
        <w:types>
          <w:type w:val="bbPlcHdr"/>
        </w:types>
        <w:behaviors>
          <w:behavior w:val="content"/>
        </w:behaviors>
        <w:guid w:val="{0827F18E-CAC4-4DA2-8FCC-5A3D1985A6AB}"/>
      </w:docPartPr>
      <w:docPartBody>
        <w:p w:rsidR="00345E64" w:rsidRDefault="00F77C86" w:rsidP="00F77C86">
          <w:pPr>
            <w:pStyle w:val="EE3C5F00F93A4AF096EE6CF56DEAF9C0"/>
          </w:pPr>
          <w:r w:rsidRPr="001A6B4A">
            <w:rPr>
              <w:rStyle w:val="PlaceholderText"/>
            </w:rPr>
            <w:t>Empty</w:t>
          </w:r>
        </w:p>
      </w:docPartBody>
    </w:docPart>
    <w:docPart>
      <w:docPartPr>
        <w:name w:val="6AE3C653AAD04581BDA95F9991330EE3"/>
        <w:category>
          <w:name w:val="General"/>
          <w:gallery w:val="placeholder"/>
        </w:category>
        <w:types>
          <w:type w:val="bbPlcHdr"/>
        </w:types>
        <w:behaviors>
          <w:behavior w:val="content"/>
        </w:behaviors>
        <w:guid w:val="{BF39169C-A973-4266-A1E3-4495095ECE57}"/>
      </w:docPartPr>
      <w:docPartBody>
        <w:p w:rsidR="00345E64" w:rsidRDefault="00F77C86" w:rsidP="00F77C86">
          <w:pPr>
            <w:pStyle w:val="6AE3C653AAD04581BDA95F9991330EE3"/>
          </w:pPr>
          <w:r w:rsidRPr="001A6B4A">
            <w:rPr>
              <w:rStyle w:val="PlaceholderText"/>
            </w:rPr>
            <w:t>Empty</w:t>
          </w:r>
        </w:p>
      </w:docPartBody>
    </w:docPart>
    <w:docPart>
      <w:docPartPr>
        <w:name w:val="EB8FA5AD3B334407B007A8A2B069FF21"/>
        <w:category>
          <w:name w:val="General"/>
          <w:gallery w:val="placeholder"/>
        </w:category>
        <w:types>
          <w:type w:val="bbPlcHdr"/>
        </w:types>
        <w:behaviors>
          <w:behavior w:val="content"/>
        </w:behaviors>
        <w:guid w:val="{21257958-89F8-4821-80B9-C6044C3FC4F1}"/>
      </w:docPartPr>
      <w:docPartBody>
        <w:p w:rsidR="00345E64" w:rsidRDefault="00F77C86" w:rsidP="00F77C86">
          <w:pPr>
            <w:pStyle w:val="EB8FA5AD3B334407B007A8A2B069FF21"/>
          </w:pPr>
          <w:r w:rsidRPr="001A6B4A">
            <w:rPr>
              <w:rStyle w:val="PlaceholderText"/>
            </w:rPr>
            <w:t>Empty</w:t>
          </w:r>
        </w:p>
      </w:docPartBody>
    </w:docPart>
    <w:docPart>
      <w:docPartPr>
        <w:name w:val="F0BEED17C0D34BD9A2B19C04C5B2BB8C"/>
        <w:category>
          <w:name w:val="General"/>
          <w:gallery w:val="placeholder"/>
        </w:category>
        <w:types>
          <w:type w:val="bbPlcHdr"/>
        </w:types>
        <w:behaviors>
          <w:behavior w:val="content"/>
        </w:behaviors>
        <w:guid w:val="{2B879208-39B5-492B-8119-79644FB52CC3}"/>
      </w:docPartPr>
      <w:docPartBody>
        <w:p w:rsidR="00345E64" w:rsidRDefault="00F77C86" w:rsidP="00F77C86">
          <w:pPr>
            <w:pStyle w:val="F0BEED17C0D34BD9A2B19C04C5B2BB8C"/>
          </w:pPr>
          <w:r w:rsidRPr="001A6B4A">
            <w:rPr>
              <w:rStyle w:val="PlaceholderText"/>
            </w:rPr>
            <w:t>Empty</w:t>
          </w:r>
        </w:p>
      </w:docPartBody>
    </w:docPart>
    <w:docPart>
      <w:docPartPr>
        <w:name w:val="E3F06F90268F401B87CEEC56CB7ED458"/>
        <w:category>
          <w:name w:val="General"/>
          <w:gallery w:val="placeholder"/>
        </w:category>
        <w:types>
          <w:type w:val="bbPlcHdr"/>
        </w:types>
        <w:behaviors>
          <w:behavior w:val="content"/>
        </w:behaviors>
        <w:guid w:val="{DE467ED8-244C-4608-8874-87F1C5F3BE2C}"/>
      </w:docPartPr>
      <w:docPartBody>
        <w:p w:rsidR="00345E64" w:rsidRDefault="00F77C86" w:rsidP="00F77C86">
          <w:pPr>
            <w:pStyle w:val="E3F06F90268F401B87CEEC56CB7ED458"/>
          </w:pPr>
          <w:r w:rsidRPr="001A6B4A">
            <w:rPr>
              <w:rStyle w:val="PlaceholderText"/>
            </w:rPr>
            <w:t>Empty</w:t>
          </w:r>
        </w:p>
      </w:docPartBody>
    </w:docPart>
    <w:docPart>
      <w:docPartPr>
        <w:name w:val="4B8E33511AD84ECDA560275FDF5B0207"/>
        <w:category>
          <w:name w:val="General"/>
          <w:gallery w:val="placeholder"/>
        </w:category>
        <w:types>
          <w:type w:val="bbPlcHdr"/>
        </w:types>
        <w:behaviors>
          <w:behavior w:val="content"/>
        </w:behaviors>
        <w:guid w:val="{2771AD3E-CE01-4A51-9018-00F7CBC8DA74}"/>
      </w:docPartPr>
      <w:docPartBody>
        <w:p w:rsidR="00345E64" w:rsidRDefault="00F77C86" w:rsidP="00F77C86">
          <w:pPr>
            <w:pStyle w:val="4B8E33511AD84ECDA560275FDF5B0207"/>
          </w:pPr>
          <w:r w:rsidRPr="001A6B4A">
            <w:rPr>
              <w:rStyle w:val="PlaceholderText"/>
            </w:rPr>
            <w:t>Empty</w:t>
          </w:r>
        </w:p>
      </w:docPartBody>
    </w:docPart>
    <w:docPart>
      <w:docPartPr>
        <w:name w:val="85418FA7EE4F42C1BBFC54C3FC405F54"/>
        <w:category>
          <w:name w:val="General"/>
          <w:gallery w:val="placeholder"/>
        </w:category>
        <w:types>
          <w:type w:val="bbPlcHdr"/>
        </w:types>
        <w:behaviors>
          <w:behavior w:val="content"/>
        </w:behaviors>
        <w:guid w:val="{18D194CC-447F-4568-87CA-77109C289F5F}"/>
      </w:docPartPr>
      <w:docPartBody>
        <w:p w:rsidR="00345E64" w:rsidRDefault="00F77C86" w:rsidP="00F77C86">
          <w:pPr>
            <w:pStyle w:val="85418FA7EE4F42C1BBFC54C3FC405F54"/>
          </w:pPr>
          <w:r w:rsidRPr="001A6B4A">
            <w:rPr>
              <w:rStyle w:val="PlaceholderText"/>
            </w:rPr>
            <w:t>Empty</w:t>
          </w:r>
        </w:p>
      </w:docPartBody>
    </w:docPart>
    <w:docPart>
      <w:docPartPr>
        <w:name w:val="690952B07AB741518BA708B8E76286E9"/>
        <w:category>
          <w:name w:val="General"/>
          <w:gallery w:val="placeholder"/>
        </w:category>
        <w:types>
          <w:type w:val="bbPlcHdr"/>
        </w:types>
        <w:behaviors>
          <w:behavior w:val="content"/>
        </w:behaviors>
        <w:guid w:val="{044F6565-E448-4C2E-AFA4-3C2F6FF16962}"/>
      </w:docPartPr>
      <w:docPartBody>
        <w:p w:rsidR="00345E64" w:rsidRDefault="00F77C86" w:rsidP="00F77C86">
          <w:pPr>
            <w:pStyle w:val="690952B07AB741518BA708B8E76286E9"/>
          </w:pPr>
          <w:r w:rsidRPr="001A6B4A">
            <w:rPr>
              <w:rStyle w:val="PlaceholderText"/>
            </w:rPr>
            <w:t>Empty</w:t>
          </w:r>
        </w:p>
      </w:docPartBody>
    </w:docPart>
    <w:docPart>
      <w:docPartPr>
        <w:name w:val="2844DDF5886B49748663B895B180F6F3"/>
        <w:category>
          <w:name w:val="General"/>
          <w:gallery w:val="placeholder"/>
        </w:category>
        <w:types>
          <w:type w:val="bbPlcHdr"/>
        </w:types>
        <w:behaviors>
          <w:behavior w:val="content"/>
        </w:behaviors>
        <w:guid w:val="{EBECAACF-207B-4C8D-A424-756F20589627}"/>
      </w:docPartPr>
      <w:docPartBody>
        <w:p w:rsidR="00345E64" w:rsidRDefault="00F77C86" w:rsidP="00F77C86">
          <w:pPr>
            <w:pStyle w:val="2844DDF5886B49748663B895B180F6F3"/>
          </w:pPr>
          <w:r w:rsidRPr="001A6B4A">
            <w:rPr>
              <w:rStyle w:val="PlaceholderText"/>
            </w:rPr>
            <w:t>Empty</w:t>
          </w:r>
        </w:p>
      </w:docPartBody>
    </w:docPart>
    <w:docPart>
      <w:docPartPr>
        <w:name w:val="3AA391FE944F45239048AC4E097419AD"/>
        <w:category>
          <w:name w:val="General"/>
          <w:gallery w:val="placeholder"/>
        </w:category>
        <w:types>
          <w:type w:val="bbPlcHdr"/>
        </w:types>
        <w:behaviors>
          <w:behavior w:val="content"/>
        </w:behaviors>
        <w:guid w:val="{8B42897A-5E41-44D3-A329-68F44DA27CE1}"/>
      </w:docPartPr>
      <w:docPartBody>
        <w:p w:rsidR="00345E64" w:rsidRDefault="00F77C86" w:rsidP="00F77C86">
          <w:pPr>
            <w:pStyle w:val="3AA391FE944F45239048AC4E097419AD"/>
          </w:pPr>
          <w:r w:rsidRPr="001A6B4A">
            <w:rPr>
              <w:rStyle w:val="PlaceholderText"/>
            </w:rPr>
            <w:t>Empty</w:t>
          </w:r>
        </w:p>
      </w:docPartBody>
    </w:docPart>
    <w:docPart>
      <w:docPartPr>
        <w:name w:val="296D3DFE4FE944CEB2673FB012EC639B"/>
        <w:category>
          <w:name w:val="General"/>
          <w:gallery w:val="placeholder"/>
        </w:category>
        <w:types>
          <w:type w:val="bbPlcHdr"/>
        </w:types>
        <w:behaviors>
          <w:behavior w:val="content"/>
        </w:behaviors>
        <w:guid w:val="{2463D6A4-7BFA-4272-972C-CBF9A1FDF87F}"/>
      </w:docPartPr>
      <w:docPartBody>
        <w:p w:rsidR="00345E64" w:rsidRDefault="00F77C86" w:rsidP="00F77C86">
          <w:pPr>
            <w:pStyle w:val="296D3DFE4FE944CEB2673FB012EC639B"/>
          </w:pPr>
          <w:r w:rsidRPr="001A6B4A">
            <w:rPr>
              <w:rStyle w:val="PlaceholderText"/>
            </w:rPr>
            <w:t>Empty</w:t>
          </w:r>
        </w:p>
      </w:docPartBody>
    </w:docPart>
    <w:docPart>
      <w:docPartPr>
        <w:name w:val="6A31CC1624434C22ADF6F5BD6654668E"/>
        <w:category>
          <w:name w:val="General"/>
          <w:gallery w:val="placeholder"/>
        </w:category>
        <w:types>
          <w:type w:val="bbPlcHdr"/>
        </w:types>
        <w:behaviors>
          <w:behavior w:val="content"/>
        </w:behaviors>
        <w:guid w:val="{83CEB40E-0B1A-4BC9-AC54-99C7040DDA02}"/>
      </w:docPartPr>
      <w:docPartBody>
        <w:p w:rsidR="00345E64" w:rsidRDefault="00F77C86" w:rsidP="00F77C86">
          <w:pPr>
            <w:pStyle w:val="6A31CC1624434C22ADF6F5BD6654668E"/>
          </w:pPr>
          <w:r w:rsidRPr="001A6B4A">
            <w:rPr>
              <w:rStyle w:val="PlaceholderText"/>
            </w:rPr>
            <w:t>Empty</w:t>
          </w:r>
        </w:p>
      </w:docPartBody>
    </w:docPart>
    <w:docPart>
      <w:docPartPr>
        <w:name w:val="2A70070E7D4240E084450578111A82BC"/>
        <w:category>
          <w:name w:val="General"/>
          <w:gallery w:val="placeholder"/>
        </w:category>
        <w:types>
          <w:type w:val="bbPlcHdr"/>
        </w:types>
        <w:behaviors>
          <w:behavior w:val="content"/>
        </w:behaviors>
        <w:guid w:val="{2B081D1C-289D-4ADA-B12B-5248E30B0F4A}"/>
      </w:docPartPr>
      <w:docPartBody>
        <w:p w:rsidR="00345E64" w:rsidRDefault="00F77C86" w:rsidP="00F77C86">
          <w:pPr>
            <w:pStyle w:val="2A70070E7D4240E084450578111A82BC"/>
          </w:pPr>
          <w:r w:rsidRPr="001A6B4A">
            <w:rPr>
              <w:rStyle w:val="PlaceholderText"/>
            </w:rPr>
            <w:t>Empty</w:t>
          </w:r>
        </w:p>
      </w:docPartBody>
    </w:docPart>
    <w:docPart>
      <w:docPartPr>
        <w:name w:val="189B54A1C00642CEA42B3B9E753E92CC"/>
        <w:category>
          <w:name w:val="General"/>
          <w:gallery w:val="placeholder"/>
        </w:category>
        <w:types>
          <w:type w:val="bbPlcHdr"/>
        </w:types>
        <w:behaviors>
          <w:behavior w:val="content"/>
        </w:behaviors>
        <w:guid w:val="{66515375-8728-4BCA-81CB-3D7BB0C99050}"/>
      </w:docPartPr>
      <w:docPartBody>
        <w:p w:rsidR="00345E64" w:rsidRDefault="00F77C86" w:rsidP="00F77C86">
          <w:pPr>
            <w:pStyle w:val="189B54A1C00642CEA42B3B9E753E92CC"/>
          </w:pPr>
          <w:r w:rsidRPr="001A6B4A">
            <w:rPr>
              <w:rStyle w:val="PlaceholderText"/>
            </w:rPr>
            <w:t>Empty</w:t>
          </w:r>
        </w:p>
      </w:docPartBody>
    </w:docPart>
    <w:docPart>
      <w:docPartPr>
        <w:name w:val="62E0CCB89FA74570AD7B44CDF2DCFA41"/>
        <w:category>
          <w:name w:val="General"/>
          <w:gallery w:val="placeholder"/>
        </w:category>
        <w:types>
          <w:type w:val="bbPlcHdr"/>
        </w:types>
        <w:behaviors>
          <w:behavior w:val="content"/>
        </w:behaviors>
        <w:guid w:val="{B1FB0986-A35E-4E6C-B771-17DA9B5BAA61}"/>
      </w:docPartPr>
      <w:docPartBody>
        <w:p w:rsidR="00345E64" w:rsidRDefault="00F77C86" w:rsidP="00F77C86">
          <w:pPr>
            <w:pStyle w:val="62E0CCB89FA74570AD7B44CDF2DCFA41"/>
          </w:pPr>
          <w:r w:rsidRPr="001A6B4A">
            <w:rPr>
              <w:rStyle w:val="PlaceholderText"/>
            </w:rPr>
            <w:t>Empty</w:t>
          </w:r>
        </w:p>
      </w:docPartBody>
    </w:docPart>
    <w:docPart>
      <w:docPartPr>
        <w:name w:val="54C431549D7045E295827E5CF976578C"/>
        <w:category>
          <w:name w:val="General"/>
          <w:gallery w:val="placeholder"/>
        </w:category>
        <w:types>
          <w:type w:val="bbPlcHdr"/>
        </w:types>
        <w:behaviors>
          <w:behavior w:val="content"/>
        </w:behaviors>
        <w:guid w:val="{8EB58D50-541C-4C71-B710-4B7A106C1CDA}"/>
      </w:docPartPr>
      <w:docPartBody>
        <w:p w:rsidR="00345E64" w:rsidRDefault="00F77C86" w:rsidP="00F77C86">
          <w:pPr>
            <w:pStyle w:val="54C431549D7045E295827E5CF976578C"/>
          </w:pPr>
          <w:r w:rsidRPr="001A6B4A">
            <w:rPr>
              <w:rStyle w:val="PlaceholderText"/>
            </w:rPr>
            <w:t>Empty</w:t>
          </w:r>
        </w:p>
      </w:docPartBody>
    </w:docPart>
    <w:docPart>
      <w:docPartPr>
        <w:name w:val="C42429B107874D8594A881654B5EEC02"/>
        <w:category>
          <w:name w:val="General"/>
          <w:gallery w:val="placeholder"/>
        </w:category>
        <w:types>
          <w:type w:val="bbPlcHdr"/>
        </w:types>
        <w:behaviors>
          <w:behavior w:val="content"/>
        </w:behaviors>
        <w:guid w:val="{9968F48E-CB15-4E84-8D0E-BD680CFB45E4}"/>
      </w:docPartPr>
      <w:docPartBody>
        <w:p w:rsidR="00345E64" w:rsidRDefault="00F77C86" w:rsidP="00F77C86">
          <w:pPr>
            <w:pStyle w:val="C42429B107874D8594A881654B5EEC02"/>
          </w:pPr>
          <w:r w:rsidRPr="001A6B4A">
            <w:rPr>
              <w:rStyle w:val="PlaceholderText"/>
            </w:rPr>
            <w:t>Empty</w:t>
          </w:r>
        </w:p>
      </w:docPartBody>
    </w:docPart>
    <w:docPart>
      <w:docPartPr>
        <w:name w:val="F74EE6597F67467C9FFB7663F54EC6D4"/>
        <w:category>
          <w:name w:val="General"/>
          <w:gallery w:val="placeholder"/>
        </w:category>
        <w:types>
          <w:type w:val="bbPlcHdr"/>
        </w:types>
        <w:behaviors>
          <w:behavior w:val="content"/>
        </w:behaviors>
        <w:guid w:val="{F97857E2-09CC-4297-8586-BEB80BC53A9E}"/>
      </w:docPartPr>
      <w:docPartBody>
        <w:p w:rsidR="00345E64" w:rsidRDefault="00F77C86" w:rsidP="00F77C86">
          <w:pPr>
            <w:pStyle w:val="F74EE6597F67467C9FFB7663F54EC6D4"/>
          </w:pPr>
          <w:r w:rsidRPr="001A6B4A">
            <w:rPr>
              <w:rStyle w:val="PlaceholderText"/>
            </w:rPr>
            <w:t>Empty</w:t>
          </w:r>
        </w:p>
      </w:docPartBody>
    </w:docPart>
    <w:docPart>
      <w:docPartPr>
        <w:name w:val="DefaultPlaceholder_-1854013436"/>
        <w:category>
          <w:name w:val="General"/>
          <w:gallery w:val="placeholder"/>
        </w:category>
        <w:types>
          <w:type w:val="bbPlcHdr"/>
        </w:types>
        <w:behaviors>
          <w:behavior w:val="content"/>
        </w:behaviors>
        <w:guid w:val="{5DBBF1E1-3CD4-4B26-A250-155FC3E28BAC}"/>
      </w:docPartPr>
      <w:docPartBody>
        <w:p w:rsidR="008A6348" w:rsidRDefault="00345E64">
          <w:r w:rsidRPr="00F332F7">
            <w:rPr>
              <w:rStyle w:val="PlaceholderText"/>
            </w:rPr>
            <w:t>Enter any content that you want to repeat, including other content controls. You can also insert this control around table rows in order to repeat parts of a table.</w:t>
          </w:r>
        </w:p>
      </w:docPartBody>
    </w:docPart>
    <w:docPart>
      <w:docPartPr>
        <w:name w:val="93E3C96BDF7E495C8199A13FC5CBA00D"/>
        <w:category>
          <w:name w:val="General"/>
          <w:gallery w:val="placeholder"/>
        </w:category>
        <w:types>
          <w:type w:val="bbPlcHdr"/>
        </w:types>
        <w:behaviors>
          <w:behavior w:val="content"/>
        </w:behaviors>
        <w:guid w:val="{2FCD1281-B1A6-4FEA-8CD5-03231F394576}"/>
      </w:docPartPr>
      <w:docPartBody>
        <w:p w:rsidR="008A6348" w:rsidRDefault="00345E64">
          <w:r w:rsidRPr="00F332F7">
            <w:rPr>
              <w:rStyle w:val="PlaceholderText"/>
            </w:rPr>
            <w:t>Empty</w:t>
          </w:r>
        </w:p>
      </w:docPartBody>
    </w:docPart>
    <w:docPart>
      <w:docPartPr>
        <w:name w:val="B63EB671053E49A98F6508EFE21BC581"/>
        <w:category>
          <w:name w:val="General"/>
          <w:gallery w:val="placeholder"/>
        </w:category>
        <w:types>
          <w:type w:val="bbPlcHdr"/>
        </w:types>
        <w:behaviors>
          <w:behavior w:val="content"/>
        </w:behaviors>
        <w:guid w:val="{0E7BE622-CAD2-42A8-AC88-9FC9C887A947}"/>
      </w:docPartPr>
      <w:docPartBody>
        <w:p w:rsidR="008A6348" w:rsidRDefault="00345E64">
          <w:r w:rsidRPr="00F332F7">
            <w:rPr>
              <w:rStyle w:val="PlaceholderText"/>
            </w:rPr>
            <w:t>Empty</w:t>
          </w:r>
        </w:p>
      </w:docPartBody>
    </w:docPart>
    <w:docPart>
      <w:docPartPr>
        <w:name w:val="640E75A159BA4A928234A5038AE4C02A"/>
        <w:category>
          <w:name w:val="General"/>
          <w:gallery w:val="placeholder"/>
        </w:category>
        <w:types>
          <w:type w:val="bbPlcHdr"/>
        </w:types>
        <w:behaviors>
          <w:behavior w:val="content"/>
        </w:behaviors>
        <w:guid w:val="{12BC3DF8-F383-4F9C-98D1-1BD5707BC05C}"/>
      </w:docPartPr>
      <w:docPartBody>
        <w:p w:rsidR="008A6348" w:rsidRDefault="00345E64">
          <w:r w:rsidRPr="00F332F7">
            <w:rPr>
              <w:rStyle w:val="PlaceholderText"/>
            </w:rPr>
            <w:t>Empty</w:t>
          </w:r>
        </w:p>
      </w:docPartBody>
    </w:docPart>
    <w:docPart>
      <w:docPartPr>
        <w:name w:val="213DDA5B2B2349C9B03EC1B8CF93C3E0"/>
        <w:category>
          <w:name w:val="General"/>
          <w:gallery w:val="placeholder"/>
        </w:category>
        <w:types>
          <w:type w:val="bbPlcHdr"/>
        </w:types>
        <w:behaviors>
          <w:behavior w:val="content"/>
        </w:behaviors>
        <w:guid w:val="{955F4325-7484-44F3-99FE-D1F7BE90953C}"/>
      </w:docPartPr>
      <w:docPartBody>
        <w:p w:rsidR="008A6348" w:rsidRDefault="00345E64">
          <w:r w:rsidRPr="00F332F7">
            <w:rPr>
              <w:rStyle w:val="PlaceholderText"/>
            </w:rPr>
            <w:t>Empty</w:t>
          </w:r>
        </w:p>
      </w:docPartBody>
    </w:docPart>
    <w:docPart>
      <w:docPartPr>
        <w:name w:val="940257D191F24D028DA7458C0E1A26F7"/>
        <w:category>
          <w:name w:val="General"/>
          <w:gallery w:val="placeholder"/>
        </w:category>
        <w:types>
          <w:type w:val="bbPlcHdr"/>
        </w:types>
        <w:behaviors>
          <w:behavior w:val="content"/>
        </w:behaviors>
        <w:guid w:val="{3939E384-E6BE-41EC-BBF3-81EE04AD9F9E}"/>
      </w:docPartPr>
      <w:docPartBody>
        <w:p w:rsidR="004A3792" w:rsidRDefault="00AA7E37">
          <w:r w:rsidRPr="00A5351A">
            <w:rPr>
              <w:rStyle w:val="PlaceholderText"/>
            </w:rPr>
            <w:t>Empty</w:t>
          </w:r>
        </w:p>
      </w:docPartBody>
    </w:docPart>
    <w:docPart>
      <w:docPartPr>
        <w:name w:val="08BFB39585D346D2AB3645163E0E1F70"/>
        <w:category>
          <w:name w:val="General"/>
          <w:gallery w:val="placeholder"/>
        </w:category>
        <w:types>
          <w:type w:val="bbPlcHdr"/>
        </w:types>
        <w:behaviors>
          <w:behavior w:val="content"/>
        </w:behaviors>
        <w:guid w:val="{45FD940D-E456-43CD-832E-9F01BE1FD5A8}"/>
      </w:docPartPr>
      <w:docPartBody>
        <w:p w:rsidR="004A3792" w:rsidRDefault="00AA7E37" w:rsidP="00AA7E37">
          <w:pPr>
            <w:pStyle w:val="08BFB39585D346D2AB3645163E0E1F70"/>
          </w:pPr>
          <w:r w:rsidRPr="00A5351A">
            <w:rPr>
              <w:rStyle w:val="PlaceholderText"/>
            </w:rPr>
            <w:t>Empty</w:t>
          </w:r>
        </w:p>
      </w:docPartBody>
    </w:docPart>
    <w:docPart>
      <w:docPartPr>
        <w:name w:val="F862CCDB63414F39B57D897CF133475A"/>
        <w:category>
          <w:name w:val="General"/>
          <w:gallery w:val="placeholder"/>
        </w:category>
        <w:types>
          <w:type w:val="bbPlcHdr"/>
        </w:types>
        <w:behaviors>
          <w:behavior w:val="content"/>
        </w:behaviors>
        <w:guid w:val="{7380D415-3691-47A8-8346-963A86D6BE15}"/>
      </w:docPartPr>
      <w:docPartBody>
        <w:p w:rsidR="004A3792" w:rsidRDefault="00AA7E37">
          <w:r w:rsidRPr="00A5351A">
            <w:rPr>
              <w:rStyle w:val="PlaceholderText"/>
            </w:rPr>
            <w:t>Empty</w:t>
          </w:r>
        </w:p>
      </w:docPartBody>
    </w:docPart>
    <w:docPart>
      <w:docPartPr>
        <w:name w:val="76F9D99580604E4E911768EB6855B36A"/>
        <w:category>
          <w:name w:val="General"/>
          <w:gallery w:val="placeholder"/>
        </w:category>
        <w:types>
          <w:type w:val="bbPlcHdr"/>
        </w:types>
        <w:behaviors>
          <w:behavior w:val="content"/>
        </w:behaviors>
        <w:guid w:val="{6181206A-7F2A-4CC6-9ED6-DECFE8C7B879}"/>
      </w:docPartPr>
      <w:docPartBody>
        <w:p w:rsidR="004A3792" w:rsidRDefault="00AA7E37">
          <w:r w:rsidRPr="00A5351A">
            <w:rPr>
              <w:rStyle w:val="PlaceholderText"/>
            </w:rPr>
            <w:t>Empty</w:t>
          </w:r>
        </w:p>
      </w:docPartBody>
    </w:docPart>
    <w:docPart>
      <w:docPartPr>
        <w:name w:val="BF7E9CD87D564D8BA48996346E81931D"/>
        <w:category>
          <w:name w:val="General"/>
          <w:gallery w:val="placeholder"/>
        </w:category>
        <w:types>
          <w:type w:val="bbPlcHdr"/>
        </w:types>
        <w:behaviors>
          <w:behavior w:val="content"/>
        </w:behaviors>
        <w:guid w:val="{ACBFD544-2673-4B58-B6FE-93144F6B54AF}"/>
      </w:docPartPr>
      <w:docPartBody>
        <w:p w:rsidR="004A3792" w:rsidRDefault="00AA7E37">
          <w:r w:rsidRPr="00A5351A">
            <w:rPr>
              <w:rStyle w:val="PlaceholderText"/>
            </w:rPr>
            <w:t>Empty</w:t>
          </w:r>
        </w:p>
      </w:docPartBody>
    </w:docPart>
    <w:docPart>
      <w:docPartPr>
        <w:name w:val="3886632AA3E84C02B8057D0AAFFA12E9"/>
        <w:category>
          <w:name w:val="General"/>
          <w:gallery w:val="placeholder"/>
        </w:category>
        <w:types>
          <w:type w:val="bbPlcHdr"/>
        </w:types>
        <w:behaviors>
          <w:behavior w:val="content"/>
        </w:behaviors>
        <w:guid w:val="{329A36E7-9F9E-41A5-AAB2-80B44882A031}"/>
      </w:docPartPr>
      <w:docPartBody>
        <w:p w:rsidR="004A3792" w:rsidRDefault="00AA7E37">
          <w:r w:rsidRPr="00A5351A">
            <w:rPr>
              <w:rStyle w:val="PlaceholderText"/>
            </w:rPr>
            <w:t>Empty</w:t>
          </w:r>
        </w:p>
      </w:docPartBody>
    </w:docPart>
    <w:docPart>
      <w:docPartPr>
        <w:name w:val="A0829ADB50184A61B0CBBFA26A212F3E"/>
        <w:category>
          <w:name w:val="General"/>
          <w:gallery w:val="placeholder"/>
        </w:category>
        <w:types>
          <w:type w:val="bbPlcHdr"/>
        </w:types>
        <w:behaviors>
          <w:behavior w:val="content"/>
        </w:behaviors>
        <w:guid w:val="{1D8E77BE-A562-4232-8161-71D15C8C41F3}"/>
      </w:docPartPr>
      <w:docPartBody>
        <w:p w:rsidR="00414999" w:rsidRDefault="004A3792" w:rsidP="004A3792">
          <w:pPr>
            <w:pStyle w:val="A0829ADB50184A61B0CBBFA26A212F3E"/>
          </w:pPr>
          <w:r w:rsidRPr="001A6B4A">
            <w:rPr>
              <w:rStyle w:val="PlaceholderText"/>
            </w:rPr>
            <w:t>Empty</w:t>
          </w:r>
        </w:p>
      </w:docPartBody>
    </w:docPart>
    <w:docPart>
      <w:docPartPr>
        <w:name w:val="19CE5CAB418D4569AC83B70517A25ADF"/>
        <w:category>
          <w:name w:val="General"/>
          <w:gallery w:val="placeholder"/>
        </w:category>
        <w:types>
          <w:type w:val="bbPlcHdr"/>
        </w:types>
        <w:behaviors>
          <w:behavior w:val="content"/>
        </w:behaviors>
        <w:guid w:val="{386B7C04-F045-47DA-9D27-3956788CEAC9}"/>
      </w:docPartPr>
      <w:docPartBody>
        <w:p w:rsidR="00414999" w:rsidRDefault="004A3792" w:rsidP="004A3792">
          <w:pPr>
            <w:pStyle w:val="19CE5CAB418D4569AC83B70517A25ADF"/>
          </w:pPr>
          <w:r w:rsidRPr="001A6B4A">
            <w:rPr>
              <w:rStyle w:val="PlaceholderText"/>
            </w:rPr>
            <w:t>Empty</w:t>
          </w:r>
        </w:p>
      </w:docPartBody>
    </w:docPart>
    <w:docPart>
      <w:docPartPr>
        <w:name w:val="43F3176665BC4541907430F0F631F632"/>
        <w:category>
          <w:name w:val="General"/>
          <w:gallery w:val="placeholder"/>
        </w:category>
        <w:types>
          <w:type w:val="bbPlcHdr"/>
        </w:types>
        <w:behaviors>
          <w:behavior w:val="content"/>
        </w:behaviors>
        <w:guid w:val="{3E319937-4A0A-47F0-80BC-1D3CB55A797F}"/>
      </w:docPartPr>
      <w:docPartBody>
        <w:p w:rsidR="00414999" w:rsidRDefault="004A3792" w:rsidP="004A3792">
          <w:pPr>
            <w:pStyle w:val="43F3176665BC4541907430F0F631F632"/>
          </w:pPr>
          <w:r w:rsidRPr="00A5351A">
            <w:rPr>
              <w:rStyle w:val="PlaceholderText"/>
            </w:rPr>
            <w:t>Empty</w:t>
          </w:r>
        </w:p>
      </w:docPartBody>
    </w:docPart>
    <w:docPart>
      <w:docPartPr>
        <w:name w:val="EA5339E2D74C44039510AAC3611E32ED"/>
        <w:category>
          <w:name w:val="General"/>
          <w:gallery w:val="placeholder"/>
        </w:category>
        <w:types>
          <w:type w:val="bbPlcHdr"/>
        </w:types>
        <w:behaviors>
          <w:behavior w:val="content"/>
        </w:behaviors>
        <w:guid w:val="{6217001C-1CCC-4914-AA12-3E4A38F8B496}"/>
      </w:docPartPr>
      <w:docPartBody>
        <w:p w:rsidR="00414999" w:rsidRDefault="004A3792" w:rsidP="004A3792">
          <w:pPr>
            <w:pStyle w:val="EA5339E2D74C44039510AAC3611E32ED"/>
          </w:pPr>
          <w:r w:rsidRPr="001A6B4A">
            <w:rPr>
              <w:rStyle w:val="PlaceholderText"/>
            </w:rPr>
            <w:t>Empty</w:t>
          </w:r>
        </w:p>
      </w:docPartBody>
    </w:docPart>
    <w:docPart>
      <w:docPartPr>
        <w:name w:val="490BF1BE31464623B2089846F7F26BFD"/>
        <w:category>
          <w:name w:val="General"/>
          <w:gallery w:val="placeholder"/>
        </w:category>
        <w:types>
          <w:type w:val="bbPlcHdr"/>
        </w:types>
        <w:behaviors>
          <w:behavior w:val="content"/>
        </w:behaviors>
        <w:guid w:val="{7BD5192A-BE62-44B0-98F0-74D1955D0D80}"/>
      </w:docPartPr>
      <w:docPartBody>
        <w:p w:rsidR="00414999" w:rsidRDefault="004A3792" w:rsidP="004A3792">
          <w:pPr>
            <w:pStyle w:val="490BF1BE31464623B2089846F7F26BFD"/>
          </w:pPr>
          <w:r w:rsidRPr="001A6B4A">
            <w:rPr>
              <w:rStyle w:val="PlaceholderText"/>
            </w:rPr>
            <w:t>Empty</w:t>
          </w:r>
        </w:p>
      </w:docPartBody>
    </w:docPart>
    <w:docPart>
      <w:docPartPr>
        <w:name w:val="3789800AD42A409EA0893D79782B7A53"/>
        <w:category>
          <w:name w:val="General"/>
          <w:gallery w:val="placeholder"/>
        </w:category>
        <w:types>
          <w:type w:val="bbPlcHdr"/>
        </w:types>
        <w:behaviors>
          <w:behavior w:val="content"/>
        </w:behaviors>
        <w:guid w:val="{C6398B7B-A685-43B4-AC4E-A8678E3D7182}"/>
      </w:docPartPr>
      <w:docPartBody>
        <w:p w:rsidR="00414999" w:rsidRDefault="004A3792" w:rsidP="004A3792">
          <w:pPr>
            <w:pStyle w:val="3789800AD42A409EA0893D79782B7A53"/>
          </w:pPr>
          <w:r w:rsidRPr="001A6B4A">
            <w:rPr>
              <w:rStyle w:val="PlaceholderText"/>
            </w:rPr>
            <w:t>Empty</w:t>
          </w:r>
        </w:p>
      </w:docPartBody>
    </w:docPart>
    <w:docPart>
      <w:docPartPr>
        <w:name w:val="DF1BD49ACC474647BC085C0782E67549"/>
        <w:category>
          <w:name w:val="General"/>
          <w:gallery w:val="placeholder"/>
        </w:category>
        <w:types>
          <w:type w:val="bbPlcHdr"/>
        </w:types>
        <w:behaviors>
          <w:behavior w:val="content"/>
        </w:behaviors>
        <w:guid w:val="{C5B5E059-C447-4890-BD1E-C4734B666147}"/>
      </w:docPartPr>
      <w:docPartBody>
        <w:p w:rsidR="00414999" w:rsidRDefault="004A3792" w:rsidP="004A3792">
          <w:pPr>
            <w:pStyle w:val="DF1BD49ACC474647BC085C0782E67549"/>
          </w:pPr>
          <w:r w:rsidRPr="001A6B4A">
            <w:rPr>
              <w:rStyle w:val="PlaceholderText"/>
            </w:rPr>
            <w:t>Empty</w:t>
          </w:r>
        </w:p>
      </w:docPartBody>
    </w:docPart>
    <w:docPart>
      <w:docPartPr>
        <w:name w:val="E6FAAF2167DD4D37835CC199A05A3678"/>
        <w:category>
          <w:name w:val="General"/>
          <w:gallery w:val="placeholder"/>
        </w:category>
        <w:types>
          <w:type w:val="bbPlcHdr"/>
        </w:types>
        <w:behaviors>
          <w:behavior w:val="content"/>
        </w:behaviors>
        <w:guid w:val="{CDB2AF2C-4EE5-4852-A590-9E5D6D979383}"/>
      </w:docPartPr>
      <w:docPartBody>
        <w:p w:rsidR="00414999" w:rsidRDefault="004A3792" w:rsidP="004A3792">
          <w:pPr>
            <w:pStyle w:val="E6FAAF2167DD4D37835CC199A05A3678"/>
          </w:pPr>
          <w:r w:rsidRPr="001A6B4A">
            <w:rPr>
              <w:rStyle w:val="PlaceholderText"/>
            </w:rPr>
            <w:t>Empty</w:t>
          </w:r>
        </w:p>
      </w:docPartBody>
    </w:docPart>
    <w:docPart>
      <w:docPartPr>
        <w:name w:val="53516787F0BB4257831B3CE94D58E9DD"/>
        <w:category>
          <w:name w:val="General"/>
          <w:gallery w:val="placeholder"/>
        </w:category>
        <w:types>
          <w:type w:val="bbPlcHdr"/>
        </w:types>
        <w:behaviors>
          <w:behavior w:val="content"/>
        </w:behaviors>
        <w:guid w:val="{C9675D47-309C-4A43-9800-90860A2241A6}"/>
      </w:docPartPr>
      <w:docPartBody>
        <w:p w:rsidR="00414999" w:rsidRDefault="004A3792" w:rsidP="004A3792">
          <w:pPr>
            <w:pStyle w:val="53516787F0BB4257831B3CE94D58E9DD"/>
          </w:pPr>
          <w:r w:rsidRPr="001A6B4A">
            <w:rPr>
              <w:rStyle w:val="PlaceholderText"/>
            </w:rPr>
            <w:t>Empty</w:t>
          </w:r>
        </w:p>
      </w:docPartBody>
    </w:docPart>
    <w:docPart>
      <w:docPartPr>
        <w:name w:val="43A1FCF4DD0D46858DAFE22D75544AED"/>
        <w:category>
          <w:name w:val="General"/>
          <w:gallery w:val="placeholder"/>
        </w:category>
        <w:types>
          <w:type w:val="bbPlcHdr"/>
        </w:types>
        <w:behaviors>
          <w:behavior w:val="content"/>
        </w:behaviors>
        <w:guid w:val="{B0A243A4-D975-4468-8CF8-44A1FEBD76DE}"/>
      </w:docPartPr>
      <w:docPartBody>
        <w:p w:rsidR="00414999" w:rsidRDefault="004A3792" w:rsidP="004A3792">
          <w:pPr>
            <w:pStyle w:val="43A1FCF4DD0D46858DAFE22D75544AED"/>
          </w:pPr>
          <w:r w:rsidRPr="001A6B4A">
            <w:rPr>
              <w:rStyle w:val="PlaceholderText"/>
            </w:rPr>
            <w:t>Empty</w:t>
          </w:r>
        </w:p>
      </w:docPartBody>
    </w:docPart>
    <w:docPart>
      <w:docPartPr>
        <w:name w:val="61178380D8FE473AAD59191932F8D087"/>
        <w:category>
          <w:name w:val="General"/>
          <w:gallery w:val="placeholder"/>
        </w:category>
        <w:types>
          <w:type w:val="bbPlcHdr"/>
        </w:types>
        <w:behaviors>
          <w:behavior w:val="content"/>
        </w:behaviors>
        <w:guid w:val="{62C803A4-2884-4B78-8C91-18FD3D6C93ED}"/>
      </w:docPartPr>
      <w:docPartBody>
        <w:p w:rsidR="00414999" w:rsidRDefault="004A3792" w:rsidP="004A3792">
          <w:pPr>
            <w:pStyle w:val="61178380D8FE473AAD59191932F8D087"/>
          </w:pPr>
          <w:r w:rsidRPr="00A5351A">
            <w:rPr>
              <w:rStyle w:val="PlaceholderText"/>
            </w:rPr>
            <w:t>Empty</w:t>
          </w:r>
        </w:p>
      </w:docPartBody>
    </w:docPart>
    <w:docPart>
      <w:docPartPr>
        <w:name w:val="7794A1B629AC4E1DB9CD58556F6B6542"/>
        <w:category>
          <w:name w:val="General"/>
          <w:gallery w:val="placeholder"/>
        </w:category>
        <w:types>
          <w:type w:val="bbPlcHdr"/>
        </w:types>
        <w:behaviors>
          <w:behavior w:val="content"/>
        </w:behaviors>
        <w:guid w:val="{6A945983-D060-4B8A-B788-36BF328F6284}"/>
      </w:docPartPr>
      <w:docPartBody>
        <w:p w:rsidR="00414999" w:rsidRDefault="004A3792" w:rsidP="004A3792">
          <w:pPr>
            <w:pStyle w:val="7794A1B629AC4E1DB9CD58556F6B6542"/>
          </w:pPr>
          <w:r w:rsidRPr="00F332F7">
            <w:rPr>
              <w:rStyle w:val="PlaceholderText"/>
            </w:rPr>
            <w:t>Enter any content that you want to repeat, including other content controls. You can also insert this control around table rows in order to repeat parts of a table.</w:t>
          </w:r>
        </w:p>
      </w:docPartBody>
    </w:docPart>
    <w:docPart>
      <w:docPartPr>
        <w:name w:val="E3C281A994A84806A98CC93F5EEED2E6"/>
        <w:category>
          <w:name w:val="General"/>
          <w:gallery w:val="placeholder"/>
        </w:category>
        <w:types>
          <w:type w:val="bbPlcHdr"/>
        </w:types>
        <w:behaviors>
          <w:behavior w:val="content"/>
        </w:behaviors>
        <w:guid w:val="{23E18976-8DCB-4095-A9B5-1E2AFA9DA0FF}"/>
      </w:docPartPr>
      <w:docPartBody>
        <w:p w:rsidR="00414999" w:rsidRDefault="004A3792" w:rsidP="004A3792">
          <w:pPr>
            <w:pStyle w:val="E3C281A994A84806A98CC93F5EEED2E6"/>
          </w:pPr>
          <w:r w:rsidRPr="001A6B4A">
            <w:rPr>
              <w:rStyle w:val="PlaceholderText"/>
            </w:rPr>
            <w:t>Empty</w:t>
          </w:r>
        </w:p>
      </w:docPartBody>
    </w:docPart>
    <w:docPart>
      <w:docPartPr>
        <w:name w:val="7454AE323EC84E6EB80267512C8084DC"/>
        <w:category>
          <w:name w:val="General"/>
          <w:gallery w:val="placeholder"/>
        </w:category>
        <w:types>
          <w:type w:val="bbPlcHdr"/>
        </w:types>
        <w:behaviors>
          <w:behavior w:val="content"/>
        </w:behaviors>
        <w:guid w:val="{6788AD06-5A30-48D2-84F1-847796B946F0}"/>
      </w:docPartPr>
      <w:docPartBody>
        <w:p w:rsidR="00414999" w:rsidRDefault="004A3792" w:rsidP="004A3792">
          <w:pPr>
            <w:pStyle w:val="7454AE323EC84E6EB80267512C8084DC"/>
          </w:pPr>
          <w:r w:rsidRPr="001A6B4A">
            <w:rPr>
              <w:rStyle w:val="PlaceholderText"/>
            </w:rPr>
            <w:t>Empty</w:t>
          </w:r>
        </w:p>
      </w:docPartBody>
    </w:docPart>
    <w:docPart>
      <w:docPartPr>
        <w:name w:val="102A3E899B6D4C5CB2E7EE994267601F"/>
        <w:category>
          <w:name w:val="General"/>
          <w:gallery w:val="placeholder"/>
        </w:category>
        <w:types>
          <w:type w:val="bbPlcHdr"/>
        </w:types>
        <w:behaviors>
          <w:behavior w:val="content"/>
        </w:behaviors>
        <w:guid w:val="{8B95C6BC-A055-42B6-8E02-5F701AD9F4A7}"/>
      </w:docPartPr>
      <w:docPartBody>
        <w:p w:rsidR="00414999" w:rsidRDefault="004A3792" w:rsidP="004A3792">
          <w:pPr>
            <w:pStyle w:val="102A3E899B6D4C5CB2E7EE994267601F"/>
          </w:pPr>
          <w:r w:rsidRPr="001A6B4A">
            <w:rPr>
              <w:rStyle w:val="PlaceholderText"/>
            </w:rPr>
            <w:t>Empty</w:t>
          </w:r>
        </w:p>
      </w:docPartBody>
    </w:docPart>
    <w:docPart>
      <w:docPartPr>
        <w:name w:val="85BAAAA32EFD4FFDB64DF4774145AD75"/>
        <w:category>
          <w:name w:val="General"/>
          <w:gallery w:val="placeholder"/>
        </w:category>
        <w:types>
          <w:type w:val="bbPlcHdr"/>
        </w:types>
        <w:behaviors>
          <w:behavior w:val="content"/>
        </w:behaviors>
        <w:guid w:val="{01E5EA5B-7AF4-4F01-9512-31F68141D6D5}"/>
      </w:docPartPr>
      <w:docPartBody>
        <w:p w:rsidR="00414999" w:rsidRDefault="004A3792" w:rsidP="004A3792">
          <w:pPr>
            <w:pStyle w:val="85BAAAA32EFD4FFDB64DF4774145AD75"/>
          </w:pPr>
          <w:r w:rsidRPr="001A6B4A">
            <w:rPr>
              <w:rStyle w:val="PlaceholderText"/>
            </w:rPr>
            <w:t>Empty</w:t>
          </w:r>
        </w:p>
      </w:docPartBody>
    </w:docPart>
    <w:docPart>
      <w:docPartPr>
        <w:name w:val="56E532A602F44CABA606B526D08F779F"/>
        <w:category>
          <w:name w:val="General"/>
          <w:gallery w:val="placeholder"/>
        </w:category>
        <w:types>
          <w:type w:val="bbPlcHdr"/>
        </w:types>
        <w:behaviors>
          <w:behavior w:val="content"/>
        </w:behaviors>
        <w:guid w:val="{3F8AC7FC-8572-41A4-9915-DD99F94B4573}"/>
      </w:docPartPr>
      <w:docPartBody>
        <w:p w:rsidR="00414999" w:rsidRDefault="004A3792" w:rsidP="004A3792">
          <w:pPr>
            <w:pStyle w:val="56E532A602F44CABA606B526D08F779F"/>
          </w:pPr>
          <w:r w:rsidRPr="001A6B4A">
            <w:rPr>
              <w:rStyle w:val="PlaceholderText"/>
            </w:rPr>
            <w:t>Empty</w:t>
          </w:r>
        </w:p>
      </w:docPartBody>
    </w:docPart>
    <w:docPart>
      <w:docPartPr>
        <w:name w:val="F1C555005C674FA3BF02B2319D112652"/>
        <w:category>
          <w:name w:val="General"/>
          <w:gallery w:val="placeholder"/>
        </w:category>
        <w:types>
          <w:type w:val="bbPlcHdr"/>
        </w:types>
        <w:behaviors>
          <w:behavior w:val="content"/>
        </w:behaviors>
        <w:guid w:val="{AF74DD25-9729-4F37-A145-2D01555A1CB9}"/>
      </w:docPartPr>
      <w:docPartBody>
        <w:p w:rsidR="00414999" w:rsidRDefault="004A3792" w:rsidP="004A3792">
          <w:pPr>
            <w:pStyle w:val="F1C555005C674FA3BF02B2319D112652"/>
          </w:pPr>
          <w:r w:rsidRPr="001A6B4A">
            <w:rPr>
              <w:rStyle w:val="PlaceholderText"/>
            </w:rPr>
            <w:t>Empty</w:t>
          </w:r>
        </w:p>
      </w:docPartBody>
    </w:docPart>
    <w:docPart>
      <w:docPartPr>
        <w:name w:val="6A9306AEE6F04495AC03C25E912A573A"/>
        <w:category>
          <w:name w:val="General"/>
          <w:gallery w:val="placeholder"/>
        </w:category>
        <w:types>
          <w:type w:val="bbPlcHdr"/>
        </w:types>
        <w:behaviors>
          <w:behavior w:val="content"/>
        </w:behaviors>
        <w:guid w:val="{F305F0F6-319B-4CBD-87EA-3BD12EB135B4}"/>
      </w:docPartPr>
      <w:docPartBody>
        <w:p w:rsidR="00414999" w:rsidRDefault="004A3792" w:rsidP="004A3792">
          <w:pPr>
            <w:pStyle w:val="6A9306AEE6F04495AC03C25E912A573A"/>
          </w:pPr>
          <w:r w:rsidRPr="001A6B4A">
            <w:rPr>
              <w:rStyle w:val="PlaceholderText"/>
            </w:rPr>
            <w:t>Empty</w:t>
          </w:r>
        </w:p>
      </w:docPartBody>
    </w:docPart>
    <w:docPart>
      <w:docPartPr>
        <w:name w:val="B9AD47CA60694389B2663A1422CBF5F8"/>
        <w:category>
          <w:name w:val="General"/>
          <w:gallery w:val="placeholder"/>
        </w:category>
        <w:types>
          <w:type w:val="bbPlcHdr"/>
        </w:types>
        <w:behaviors>
          <w:behavior w:val="content"/>
        </w:behaviors>
        <w:guid w:val="{5D108901-E934-4FCC-890F-346233271B63}"/>
      </w:docPartPr>
      <w:docPartBody>
        <w:p w:rsidR="00414999" w:rsidRDefault="004A3792" w:rsidP="004A3792">
          <w:pPr>
            <w:pStyle w:val="B9AD47CA60694389B2663A1422CBF5F8"/>
          </w:pPr>
          <w:r w:rsidRPr="001A6B4A">
            <w:rPr>
              <w:rStyle w:val="PlaceholderText"/>
            </w:rPr>
            <w:t>Empty</w:t>
          </w:r>
        </w:p>
      </w:docPartBody>
    </w:docPart>
    <w:docPart>
      <w:docPartPr>
        <w:name w:val="E32487828517484E921B83E852C88A3E"/>
        <w:category>
          <w:name w:val="General"/>
          <w:gallery w:val="placeholder"/>
        </w:category>
        <w:types>
          <w:type w:val="bbPlcHdr"/>
        </w:types>
        <w:behaviors>
          <w:behavior w:val="content"/>
        </w:behaviors>
        <w:guid w:val="{60A1F9B5-3B3B-460A-9036-0DB94BA37BF5}"/>
      </w:docPartPr>
      <w:docPartBody>
        <w:p w:rsidR="00174962" w:rsidRDefault="00BC714D">
          <w:r w:rsidRPr="001A6B4A">
            <w:rPr>
              <w:rStyle w:val="PlaceholderText"/>
            </w:rPr>
            <w:t>Empty</w:t>
          </w:r>
        </w:p>
      </w:docPartBody>
    </w:docPart>
    <w:docPart>
      <w:docPartPr>
        <w:name w:val="EE35AF24D85C49838CE5ECECEC16C9FA"/>
        <w:category>
          <w:name w:val="General"/>
          <w:gallery w:val="placeholder"/>
        </w:category>
        <w:types>
          <w:type w:val="bbPlcHdr"/>
        </w:types>
        <w:behaviors>
          <w:behavior w:val="content"/>
        </w:behaviors>
        <w:guid w:val="{4D1438AE-6757-4AD6-B0EE-7BDD2DCC58CF}"/>
      </w:docPartPr>
      <w:docPartBody>
        <w:p w:rsidR="00967209" w:rsidRDefault="00174962" w:rsidP="00174962">
          <w:pPr>
            <w:pStyle w:val="EE35AF24D85C49838CE5ECECEC16C9FA"/>
          </w:pPr>
          <w:r w:rsidRPr="001A6B4A">
            <w:rPr>
              <w:rStyle w:val="PlaceholderText"/>
            </w:rPr>
            <w:t>Empty</w:t>
          </w:r>
        </w:p>
      </w:docPartBody>
    </w:docPart>
    <w:docPart>
      <w:docPartPr>
        <w:name w:val="D532D3804B0F4471BCA40D0D6C54D761"/>
        <w:category>
          <w:name w:val="General"/>
          <w:gallery w:val="placeholder"/>
        </w:category>
        <w:types>
          <w:type w:val="bbPlcHdr"/>
        </w:types>
        <w:behaviors>
          <w:behavior w:val="content"/>
        </w:behaviors>
        <w:guid w:val="{0A710FF7-EF61-4F4E-BEFB-288BA3FEABF8}"/>
      </w:docPartPr>
      <w:docPartBody>
        <w:p w:rsidR="00967209" w:rsidRDefault="00174962" w:rsidP="00174962">
          <w:pPr>
            <w:pStyle w:val="D532D3804B0F4471BCA40D0D6C54D761"/>
          </w:pPr>
          <w:r w:rsidRPr="001A6B4A">
            <w:rPr>
              <w:rStyle w:val="PlaceholderText"/>
            </w:rPr>
            <w:t>Empty</w:t>
          </w:r>
        </w:p>
      </w:docPartBody>
    </w:docPart>
    <w:docPart>
      <w:docPartPr>
        <w:name w:val="773192C2B60E42FBB4B96CBC1E0A2959"/>
        <w:category>
          <w:name w:val="General"/>
          <w:gallery w:val="placeholder"/>
        </w:category>
        <w:types>
          <w:type w:val="bbPlcHdr"/>
        </w:types>
        <w:behaviors>
          <w:behavior w:val="content"/>
        </w:behaviors>
        <w:guid w:val="{ED5513B3-797B-45DC-94FA-5D76F142FAE5}"/>
      </w:docPartPr>
      <w:docPartBody>
        <w:p w:rsidR="00967209" w:rsidRDefault="00174962" w:rsidP="00174962">
          <w:pPr>
            <w:pStyle w:val="773192C2B60E42FBB4B96CBC1E0A2959"/>
          </w:pPr>
          <w:r w:rsidRPr="001A6B4A">
            <w:rPr>
              <w:rStyle w:val="PlaceholderText"/>
            </w:rPr>
            <w:t>Empty</w:t>
          </w:r>
        </w:p>
      </w:docPartBody>
    </w:docPart>
    <w:docPart>
      <w:docPartPr>
        <w:name w:val="AEA9C5CED1C94851B1E7727D0DBBDD37"/>
        <w:category>
          <w:name w:val="General"/>
          <w:gallery w:val="placeholder"/>
        </w:category>
        <w:types>
          <w:type w:val="bbPlcHdr"/>
        </w:types>
        <w:behaviors>
          <w:behavior w:val="content"/>
        </w:behaviors>
        <w:guid w:val="{576D4FF8-14FF-41D7-AFAB-3F08BFF9793B}"/>
      </w:docPartPr>
      <w:docPartBody>
        <w:p w:rsidR="00967209" w:rsidRDefault="00174962" w:rsidP="00174962">
          <w:pPr>
            <w:pStyle w:val="AEA9C5CED1C94851B1E7727D0DBBDD37"/>
          </w:pPr>
          <w:r w:rsidRPr="001A6B4A">
            <w:rPr>
              <w:rStyle w:val="PlaceholderText"/>
            </w:rPr>
            <w:t>Empty</w:t>
          </w:r>
        </w:p>
      </w:docPartBody>
    </w:docPart>
    <w:docPart>
      <w:docPartPr>
        <w:name w:val="8956E4548BC84776A436F8E8A88B3FFB"/>
        <w:category>
          <w:name w:val="General"/>
          <w:gallery w:val="placeholder"/>
        </w:category>
        <w:types>
          <w:type w:val="bbPlcHdr"/>
        </w:types>
        <w:behaviors>
          <w:behavior w:val="content"/>
        </w:behaviors>
        <w:guid w:val="{58F7C88F-C082-41EB-9B77-EC6CBAA0EF31}"/>
      </w:docPartPr>
      <w:docPartBody>
        <w:p w:rsidR="00967209" w:rsidRDefault="00174962" w:rsidP="00174962">
          <w:pPr>
            <w:pStyle w:val="8956E4548BC84776A436F8E8A88B3FFB"/>
          </w:pPr>
          <w:r w:rsidRPr="001A6B4A">
            <w:rPr>
              <w:rStyle w:val="PlaceholderText"/>
            </w:rPr>
            <w:t>Empty</w:t>
          </w:r>
        </w:p>
      </w:docPartBody>
    </w:docPart>
    <w:docPart>
      <w:docPartPr>
        <w:name w:val="4B0C56945A374FC2930993F05651741E"/>
        <w:category>
          <w:name w:val="General"/>
          <w:gallery w:val="placeholder"/>
        </w:category>
        <w:types>
          <w:type w:val="bbPlcHdr"/>
        </w:types>
        <w:behaviors>
          <w:behavior w:val="content"/>
        </w:behaviors>
        <w:guid w:val="{8D217404-2D6D-4DFB-93E1-58A127B8FD15}"/>
      </w:docPartPr>
      <w:docPartBody>
        <w:p w:rsidR="00967209" w:rsidRDefault="00174962" w:rsidP="00174962">
          <w:pPr>
            <w:pStyle w:val="4B0C56945A374FC2930993F05651741E"/>
          </w:pPr>
          <w:r w:rsidRPr="001A6B4A">
            <w:rPr>
              <w:rStyle w:val="PlaceholderText"/>
            </w:rPr>
            <w:t>Empty</w:t>
          </w:r>
        </w:p>
      </w:docPartBody>
    </w:docPart>
    <w:docPart>
      <w:docPartPr>
        <w:name w:val="7C949146E5AF41F2A6DA6019B806D891"/>
        <w:category>
          <w:name w:val="General"/>
          <w:gallery w:val="placeholder"/>
        </w:category>
        <w:types>
          <w:type w:val="bbPlcHdr"/>
        </w:types>
        <w:behaviors>
          <w:behavior w:val="content"/>
        </w:behaviors>
        <w:guid w:val="{0D4FD058-6A4F-4A3D-A432-9C63BA9A75E8}"/>
      </w:docPartPr>
      <w:docPartBody>
        <w:p w:rsidR="00967209" w:rsidRDefault="00174962">
          <w:r w:rsidRPr="001A6B4A">
            <w:rPr>
              <w:rStyle w:val="PlaceholderText"/>
            </w:rPr>
            <w:t>Empty</w:t>
          </w:r>
        </w:p>
      </w:docPartBody>
    </w:docPart>
    <w:docPart>
      <w:docPartPr>
        <w:name w:val="E6A107425CF54524A7F8C99DE6367A56"/>
        <w:category>
          <w:name w:val="General"/>
          <w:gallery w:val="placeholder"/>
        </w:category>
        <w:types>
          <w:type w:val="bbPlcHdr"/>
        </w:types>
        <w:behaviors>
          <w:behavior w:val="content"/>
        </w:behaviors>
        <w:guid w:val="{660619D9-2220-456D-9538-CC6B0173744E}"/>
      </w:docPartPr>
      <w:docPartBody>
        <w:p w:rsidR="00F26E66" w:rsidRDefault="00AB3B41">
          <w:r w:rsidRPr="000E316B">
            <w:rPr>
              <w:rStyle w:val="PlaceholderText"/>
            </w:rPr>
            <w:t>Empty</w:t>
          </w:r>
        </w:p>
      </w:docPartBody>
    </w:docPart>
    <w:docPart>
      <w:docPartPr>
        <w:name w:val="B9B7798D09A84C32B3FA4C298649B258"/>
        <w:category>
          <w:name w:val="General"/>
          <w:gallery w:val="placeholder"/>
        </w:category>
        <w:types>
          <w:type w:val="bbPlcHdr"/>
        </w:types>
        <w:behaviors>
          <w:behavior w:val="content"/>
        </w:behaviors>
        <w:guid w:val="{570B2E92-2E31-49FC-8289-F9D0CA7DCFC1}"/>
      </w:docPartPr>
      <w:docPartBody>
        <w:p w:rsidR="00C76C0A" w:rsidRDefault="00F26E66" w:rsidP="00F26E66">
          <w:pPr>
            <w:pStyle w:val="B9B7798D09A84C32B3FA4C298649B258"/>
          </w:pPr>
          <w:r w:rsidRPr="001A6B4A">
            <w:rPr>
              <w:rStyle w:val="PlaceholderText"/>
            </w:rPr>
            <w:t>Empty</w:t>
          </w:r>
        </w:p>
      </w:docPartBody>
    </w:docPart>
    <w:docPart>
      <w:docPartPr>
        <w:name w:val="47B0ABDA1EFF4F9B8A42103A4497F182"/>
        <w:category>
          <w:name w:val="General"/>
          <w:gallery w:val="placeholder"/>
        </w:category>
        <w:types>
          <w:type w:val="bbPlcHdr"/>
        </w:types>
        <w:behaviors>
          <w:behavior w:val="content"/>
        </w:behaviors>
        <w:guid w:val="{1F18E1B4-BA00-4F12-ACFD-984588CCA8D2}"/>
      </w:docPartPr>
      <w:docPartBody>
        <w:p w:rsidR="00FD22AE" w:rsidRDefault="008211B6">
          <w:r w:rsidRPr="00522E98">
            <w:rPr>
              <w:rStyle w:val="PlaceholderText"/>
            </w:rPr>
            <w:t>Empty</w:t>
          </w:r>
        </w:p>
      </w:docPartBody>
    </w:docPart>
    <w:docPart>
      <w:docPartPr>
        <w:name w:val="F0FA8390DECA46F2B78AC47D3FF1C941"/>
        <w:category>
          <w:name w:val="General"/>
          <w:gallery w:val="placeholder"/>
        </w:category>
        <w:types>
          <w:type w:val="bbPlcHdr"/>
        </w:types>
        <w:behaviors>
          <w:behavior w:val="content"/>
        </w:behaviors>
        <w:guid w:val="{7A15A218-780B-4F2A-A696-CFDF098DAF7D}"/>
      </w:docPartPr>
      <w:docPartBody>
        <w:p w:rsidR="00FD22AE" w:rsidRDefault="008211B6">
          <w:r w:rsidRPr="00522E98">
            <w:rPr>
              <w:rStyle w:val="PlaceholderText"/>
            </w:rPr>
            <w:t>Empty</w:t>
          </w:r>
        </w:p>
      </w:docPartBody>
    </w:docPart>
    <w:docPart>
      <w:docPartPr>
        <w:name w:val="6330A6A2527D4605B0C24E0091088288"/>
        <w:category>
          <w:name w:val="General"/>
          <w:gallery w:val="placeholder"/>
        </w:category>
        <w:types>
          <w:type w:val="bbPlcHdr"/>
        </w:types>
        <w:behaviors>
          <w:behavior w:val="content"/>
        </w:behaviors>
        <w:guid w:val="{F3B5DC73-2183-4AA2-AD0F-AD1857B693EB}"/>
      </w:docPartPr>
      <w:docPartBody>
        <w:p w:rsidR="00FD22AE" w:rsidRDefault="008211B6">
          <w:r w:rsidRPr="00522E98">
            <w:rPr>
              <w:rStyle w:val="PlaceholderText"/>
            </w:rPr>
            <w:t>Empty</w:t>
          </w:r>
        </w:p>
      </w:docPartBody>
    </w:docPart>
    <w:docPart>
      <w:docPartPr>
        <w:name w:val="E1AC610714E044EBB527AB1EC55B418E"/>
        <w:category>
          <w:name w:val="General"/>
          <w:gallery w:val="placeholder"/>
        </w:category>
        <w:types>
          <w:type w:val="bbPlcHdr"/>
        </w:types>
        <w:behaviors>
          <w:behavior w:val="content"/>
        </w:behaviors>
        <w:guid w:val="{9803651D-237F-4DAF-AAAC-ABF00CC941F3}"/>
      </w:docPartPr>
      <w:docPartBody>
        <w:p w:rsidR="00FD22AE" w:rsidRDefault="008211B6">
          <w:r w:rsidRPr="00522E98">
            <w:rPr>
              <w:rStyle w:val="PlaceholderText"/>
            </w:rPr>
            <w:t>Empty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E2"/>
    <w:rsid w:val="00053E6C"/>
    <w:rsid w:val="00174962"/>
    <w:rsid w:val="001905AB"/>
    <w:rsid w:val="001F5C07"/>
    <w:rsid w:val="00232FA3"/>
    <w:rsid w:val="00251E3B"/>
    <w:rsid w:val="00306DC5"/>
    <w:rsid w:val="00345E64"/>
    <w:rsid w:val="00346FAD"/>
    <w:rsid w:val="00414999"/>
    <w:rsid w:val="0046558D"/>
    <w:rsid w:val="004A3792"/>
    <w:rsid w:val="004C1C97"/>
    <w:rsid w:val="00507D59"/>
    <w:rsid w:val="005C4177"/>
    <w:rsid w:val="005C6244"/>
    <w:rsid w:val="0063094E"/>
    <w:rsid w:val="006764C7"/>
    <w:rsid w:val="00726CA6"/>
    <w:rsid w:val="008211B6"/>
    <w:rsid w:val="008A1C8A"/>
    <w:rsid w:val="008A6348"/>
    <w:rsid w:val="00967209"/>
    <w:rsid w:val="009E043E"/>
    <w:rsid w:val="00A977E2"/>
    <w:rsid w:val="00AA7E37"/>
    <w:rsid w:val="00AB3B41"/>
    <w:rsid w:val="00BC714D"/>
    <w:rsid w:val="00C76C0A"/>
    <w:rsid w:val="00DB74F7"/>
    <w:rsid w:val="00DE21BA"/>
    <w:rsid w:val="00F07D3C"/>
    <w:rsid w:val="00F26E66"/>
    <w:rsid w:val="00F77C86"/>
    <w:rsid w:val="00FD22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EC3CBFE854E64997188FF5C26614A">
    <w:name w:val="340EC3CBFE854E64997188FF5C26614A"/>
  </w:style>
  <w:style w:type="paragraph" w:customStyle="1" w:styleId="67F9D2CC0C5940E2BC480F3FB9A3DF72">
    <w:name w:val="67F9D2CC0C5940E2BC480F3FB9A3DF72"/>
  </w:style>
  <w:style w:type="paragraph" w:customStyle="1" w:styleId="263139237FC64CD3B344638D26F0010B">
    <w:name w:val="263139237FC64CD3B344638D26F0010B"/>
  </w:style>
  <w:style w:type="paragraph" w:customStyle="1" w:styleId="7B68455A041B4C9A9906ADA68E9D56AD">
    <w:name w:val="7B68455A041B4C9A9906ADA68E9D56AD"/>
  </w:style>
  <w:style w:type="paragraph" w:customStyle="1" w:styleId="1490D4F8382F45BC93854715737163BD">
    <w:name w:val="1490D4F8382F45BC93854715737163BD"/>
  </w:style>
  <w:style w:type="paragraph" w:customStyle="1" w:styleId="DE44FDBC280940C3AA2051CCC43A31AB">
    <w:name w:val="DE44FDBC280940C3AA2051CCC43A31AB"/>
  </w:style>
  <w:style w:type="paragraph" w:customStyle="1" w:styleId="7896CAD1D49640AC9C85DBAF4659EA04">
    <w:name w:val="7896CAD1D49640AC9C85DBAF4659EA04"/>
  </w:style>
  <w:style w:type="paragraph" w:customStyle="1" w:styleId="5B1F9BF1B6304AC8B3CBD581BD0D34CA">
    <w:name w:val="5B1F9BF1B6304AC8B3CBD581BD0D34CA"/>
  </w:style>
  <w:style w:type="paragraph" w:customStyle="1" w:styleId="AFCC8E74DAD84D70BFC22C0359BEAFEA">
    <w:name w:val="AFCC8E74DAD84D70BFC22C0359BEAFEA"/>
  </w:style>
  <w:style w:type="paragraph" w:customStyle="1" w:styleId="7C948BC36A6E43708F33A0583E9342F5">
    <w:name w:val="7C948BC36A6E43708F33A0583E9342F5"/>
  </w:style>
  <w:style w:type="character" w:styleId="PlaceholderText">
    <w:name w:val="Placeholder Text"/>
    <w:basedOn w:val="DefaultParagraphFont"/>
    <w:uiPriority w:val="99"/>
    <w:semiHidden/>
    <w:rsid w:val="008211B6"/>
    <w:rPr>
      <w:color w:val="808080"/>
    </w:rPr>
  </w:style>
  <w:style w:type="paragraph" w:customStyle="1" w:styleId="FEC27D267F944E89B41466CC48353767">
    <w:name w:val="FEC27D267F944E89B41466CC48353767"/>
    <w:rsid w:val="001F5C07"/>
    <w:pPr>
      <w:spacing w:before="80" w:after="80" w:line="240" w:lineRule="auto"/>
      <w:jc w:val="center"/>
    </w:pPr>
    <w:rPr>
      <w:rFonts w:eastAsia="Times New Roman" w:cs="Times New Roman"/>
      <w:b/>
      <w:caps/>
      <w:outline/>
      <w:color w:val="FFFFFF" w:themeColor="background1"/>
      <w:sz w:val="24"/>
      <w:szCs w:val="24"/>
      <w:lang w:val="en-US" w:eastAsia="en-US"/>
      <w14:textOutline w14:w="9525" w14:cap="flat" w14:cmpd="sng" w14:algn="ctr">
        <w14:solidFill>
          <w14:schemeClr w14:val="bg1">
            <w14:lumMod w14:val="50000"/>
          </w14:schemeClr>
        </w14:solidFill>
        <w14:prstDash w14:val="solid"/>
        <w14:round/>
      </w14:textOutline>
      <w14:textFill>
        <w14:noFill/>
      </w14:textFill>
    </w:rPr>
  </w:style>
  <w:style w:type="paragraph" w:customStyle="1" w:styleId="FACF12D15D31468AADCD47F46178F909">
    <w:name w:val="FACF12D15D31468AADCD47F46178F909"/>
    <w:rsid w:val="001F5C07"/>
    <w:pPr>
      <w:spacing w:after="0" w:line="240" w:lineRule="auto"/>
      <w:outlineLvl w:val="3"/>
    </w:pPr>
    <w:rPr>
      <w:rFonts w:eastAsia="Times New Roman" w:cs="Times New Roman"/>
      <w:b/>
      <w:sz w:val="16"/>
      <w:szCs w:val="24"/>
      <w:lang w:val="en-US" w:eastAsia="en-US"/>
    </w:rPr>
  </w:style>
  <w:style w:type="paragraph" w:customStyle="1" w:styleId="2CCB1A8FA23D4EAC8AB0070356A4CBFA">
    <w:name w:val="2CCB1A8FA23D4EAC8AB0070356A4CBFA"/>
    <w:rsid w:val="001F5C07"/>
    <w:rPr>
      <w:lang w:val="en-US" w:eastAsia="en-US"/>
    </w:rPr>
  </w:style>
  <w:style w:type="paragraph" w:customStyle="1" w:styleId="30921A2DF2154440AC8D2D17D7D6B803">
    <w:name w:val="30921A2DF2154440AC8D2D17D7D6B803"/>
    <w:rsid w:val="001F5C07"/>
    <w:rPr>
      <w:lang w:val="en-US" w:eastAsia="en-US"/>
    </w:rPr>
  </w:style>
  <w:style w:type="paragraph" w:customStyle="1" w:styleId="C894641D3D0642D3BF723F878216E4E7">
    <w:name w:val="C894641D3D0642D3BF723F878216E4E7"/>
    <w:rsid w:val="001F5C07"/>
    <w:rPr>
      <w:lang w:val="en-US" w:eastAsia="en-US"/>
    </w:rPr>
  </w:style>
  <w:style w:type="paragraph" w:customStyle="1" w:styleId="F496965D50A54A24972C93380E274E88">
    <w:name w:val="F496965D50A54A24972C93380E274E88"/>
    <w:rsid w:val="001F5C07"/>
    <w:rPr>
      <w:lang w:val="en-US" w:eastAsia="en-US"/>
    </w:rPr>
  </w:style>
  <w:style w:type="paragraph" w:customStyle="1" w:styleId="1DAD74E3ABB8453BBB838B624EF94D0F">
    <w:name w:val="1DAD74E3ABB8453BBB838B624EF94D0F"/>
    <w:rsid w:val="001F5C07"/>
    <w:rPr>
      <w:lang w:val="en-US" w:eastAsia="en-US"/>
    </w:rPr>
  </w:style>
  <w:style w:type="paragraph" w:customStyle="1" w:styleId="68C03CBBF7074563A75C43007C0FA2F0">
    <w:name w:val="68C03CBBF7074563A75C43007C0FA2F0"/>
    <w:rsid w:val="001F5C07"/>
    <w:rPr>
      <w:lang w:val="en-US" w:eastAsia="en-US"/>
    </w:rPr>
  </w:style>
  <w:style w:type="paragraph" w:customStyle="1" w:styleId="9F1A6202DDC0409A95ACC12FBA62F071">
    <w:name w:val="9F1A6202DDC0409A95ACC12FBA62F071"/>
    <w:rsid w:val="001F5C07"/>
    <w:rPr>
      <w:lang w:val="en-US" w:eastAsia="en-US"/>
    </w:rPr>
  </w:style>
  <w:style w:type="paragraph" w:customStyle="1" w:styleId="C066FE564ECB44B3B9A07F9EE35EA3CA">
    <w:name w:val="C066FE564ECB44B3B9A07F9EE35EA3CA"/>
    <w:rsid w:val="001F5C07"/>
    <w:rPr>
      <w:lang w:val="en-US" w:eastAsia="en-US"/>
    </w:rPr>
  </w:style>
  <w:style w:type="paragraph" w:customStyle="1" w:styleId="C387EAAE31DD47EFB014836A0A81FAA6">
    <w:name w:val="C387EAAE31DD47EFB014836A0A81FAA6"/>
    <w:rsid w:val="001F5C07"/>
    <w:rPr>
      <w:lang w:val="en-US" w:eastAsia="en-US"/>
    </w:rPr>
  </w:style>
  <w:style w:type="paragraph" w:customStyle="1" w:styleId="4D5A4E6AE7F442F29926029131EF34F3">
    <w:name w:val="4D5A4E6AE7F442F29926029131EF34F3"/>
    <w:rsid w:val="001F5C07"/>
    <w:rPr>
      <w:lang w:val="en-US" w:eastAsia="en-US"/>
    </w:rPr>
  </w:style>
  <w:style w:type="paragraph" w:customStyle="1" w:styleId="68BE1CAF27034723A961003AB4A8FC84">
    <w:name w:val="68BE1CAF27034723A961003AB4A8FC84"/>
    <w:rsid w:val="001F5C07"/>
    <w:rPr>
      <w:lang w:val="en-US" w:eastAsia="en-US"/>
    </w:rPr>
  </w:style>
  <w:style w:type="paragraph" w:customStyle="1" w:styleId="F50DC488AE44441DB743FFB1212DA7F1">
    <w:name w:val="F50DC488AE44441DB743FFB1212DA7F1"/>
    <w:rsid w:val="001F5C07"/>
    <w:rPr>
      <w:lang w:val="en-US" w:eastAsia="en-US"/>
    </w:rPr>
  </w:style>
  <w:style w:type="paragraph" w:customStyle="1" w:styleId="1EFB087B2F6D47ADA2ECD5B5CF95FBC3">
    <w:name w:val="1EFB087B2F6D47ADA2ECD5B5CF95FBC3"/>
    <w:rsid w:val="001F5C07"/>
    <w:rPr>
      <w:lang w:val="en-US" w:eastAsia="en-US"/>
    </w:rPr>
  </w:style>
  <w:style w:type="paragraph" w:customStyle="1" w:styleId="BE7A0FF4BF48463EB4D5FA1E81ED9A73">
    <w:name w:val="BE7A0FF4BF48463EB4D5FA1E81ED9A73"/>
    <w:rsid w:val="001F5C07"/>
    <w:rPr>
      <w:lang w:val="en-US" w:eastAsia="en-US"/>
    </w:rPr>
  </w:style>
  <w:style w:type="paragraph" w:customStyle="1" w:styleId="28249D6545D34C03AE49396504DFF2CD">
    <w:name w:val="28249D6545D34C03AE49396504DFF2CD"/>
    <w:rsid w:val="001F5C07"/>
    <w:rPr>
      <w:lang w:val="en-US" w:eastAsia="en-US"/>
    </w:rPr>
  </w:style>
  <w:style w:type="paragraph" w:customStyle="1" w:styleId="736AA0FB45334065A7BEAD771EC46F49">
    <w:name w:val="736AA0FB45334065A7BEAD771EC46F49"/>
    <w:rsid w:val="001F5C07"/>
    <w:rPr>
      <w:lang w:val="en-US" w:eastAsia="en-US"/>
    </w:rPr>
  </w:style>
  <w:style w:type="paragraph" w:customStyle="1" w:styleId="B1BBA2BCCF9D4E7A9FDAAB9321B01F94">
    <w:name w:val="B1BBA2BCCF9D4E7A9FDAAB9321B01F94"/>
    <w:rsid w:val="001F5C07"/>
    <w:rPr>
      <w:lang w:val="en-US" w:eastAsia="en-US"/>
    </w:rPr>
  </w:style>
  <w:style w:type="paragraph" w:customStyle="1" w:styleId="AAFD91B3AD4F4032B8661CD945EE4F79">
    <w:name w:val="AAFD91B3AD4F4032B8661CD945EE4F79"/>
    <w:rsid w:val="001F5C07"/>
    <w:rPr>
      <w:lang w:val="en-US" w:eastAsia="en-US"/>
    </w:rPr>
  </w:style>
  <w:style w:type="paragraph" w:customStyle="1" w:styleId="ACCD2AEAA0B44BC5BAD19EE32F8090DD">
    <w:name w:val="ACCD2AEAA0B44BC5BAD19EE32F8090DD"/>
    <w:rsid w:val="001F5C07"/>
    <w:rPr>
      <w:lang w:val="en-US" w:eastAsia="en-US"/>
    </w:rPr>
  </w:style>
  <w:style w:type="paragraph" w:customStyle="1" w:styleId="C16BC98C570A4B50BAD72B721D00F1E2">
    <w:name w:val="C16BC98C570A4B50BAD72B721D00F1E2"/>
    <w:rsid w:val="001F5C07"/>
    <w:rPr>
      <w:lang w:val="en-US" w:eastAsia="en-US"/>
    </w:rPr>
  </w:style>
  <w:style w:type="paragraph" w:customStyle="1" w:styleId="5501D5B035AC47CFB46B7B300D659965">
    <w:name w:val="5501D5B035AC47CFB46B7B300D659965"/>
    <w:rsid w:val="001F5C07"/>
    <w:rPr>
      <w:lang w:val="en-US" w:eastAsia="en-US"/>
    </w:rPr>
  </w:style>
  <w:style w:type="paragraph" w:customStyle="1" w:styleId="0733657E9C88444BBEE084EF5A18C1C5">
    <w:name w:val="0733657E9C88444BBEE084EF5A18C1C5"/>
    <w:rsid w:val="001F5C07"/>
    <w:rPr>
      <w:lang w:val="en-US" w:eastAsia="en-US"/>
    </w:rPr>
  </w:style>
  <w:style w:type="paragraph" w:customStyle="1" w:styleId="9803E4C5766E48A59AD4B7ED0C15184B">
    <w:name w:val="9803E4C5766E48A59AD4B7ED0C15184B"/>
    <w:rsid w:val="001F5C07"/>
    <w:rPr>
      <w:lang w:val="en-US" w:eastAsia="en-US"/>
    </w:rPr>
  </w:style>
  <w:style w:type="paragraph" w:customStyle="1" w:styleId="FE85B9E5756C4D4D8D650D2C3FE5B7B8">
    <w:name w:val="FE85B9E5756C4D4D8D650D2C3FE5B7B8"/>
    <w:rsid w:val="001F5C07"/>
    <w:rPr>
      <w:lang w:val="en-US" w:eastAsia="en-US"/>
    </w:rPr>
  </w:style>
  <w:style w:type="paragraph" w:customStyle="1" w:styleId="386B97885BA04737918FE623D7E908D4">
    <w:name w:val="386B97885BA04737918FE623D7E908D4"/>
    <w:rsid w:val="001F5C07"/>
    <w:rPr>
      <w:lang w:val="en-US" w:eastAsia="en-US"/>
    </w:rPr>
  </w:style>
  <w:style w:type="paragraph" w:customStyle="1" w:styleId="EF282DDDC4DA478689EBC50B149FEFA7">
    <w:name w:val="EF282DDDC4DA478689EBC50B149FEFA7"/>
    <w:rsid w:val="001F5C07"/>
    <w:rPr>
      <w:lang w:val="en-US" w:eastAsia="en-US"/>
    </w:rPr>
  </w:style>
  <w:style w:type="paragraph" w:customStyle="1" w:styleId="C40E247FF23D4E36984876934BD02F22">
    <w:name w:val="C40E247FF23D4E36984876934BD02F22"/>
    <w:rsid w:val="001F5C07"/>
    <w:rPr>
      <w:lang w:val="en-US" w:eastAsia="en-US"/>
    </w:rPr>
  </w:style>
  <w:style w:type="paragraph" w:customStyle="1" w:styleId="A7B0FE92488D4F0CBE093AE55DD1CF02">
    <w:name w:val="A7B0FE92488D4F0CBE093AE55DD1CF02"/>
    <w:rsid w:val="001F5C07"/>
    <w:rPr>
      <w:lang w:val="en-US" w:eastAsia="en-US"/>
    </w:rPr>
  </w:style>
  <w:style w:type="paragraph" w:customStyle="1" w:styleId="C78EFFA0BB414CC880D35BA488D5B63B">
    <w:name w:val="C78EFFA0BB414CC880D35BA488D5B63B"/>
    <w:rsid w:val="001F5C07"/>
    <w:rPr>
      <w:lang w:val="en-US" w:eastAsia="en-US"/>
    </w:rPr>
  </w:style>
  <w:style w:type="paragraph" w:customStyle="1" w:styleId="BB85D0670DC44C2CB33479E3854A37CB">
    <w:name w:val="BB85D0670DC44C2CB33479E3854A37CB"/>
    <w:rsid w:val="001F5C07"/>
    <w:rPr>
      <w:lang w:val="en-US" w:eastAsia="en-US"/>
    </w:rPr>
  </w:style>
  <w:style w:type="paragraph" w:customStyle="1" w:styleId="0E39950E78944ED1B780CB8639703006">
    <w:name w:val="0E39950E78944ED1B780CB8639703006"/>
    <w:rsid w:val="001F5C07"/>
    <w:rPr>
      <w:lang w:val="en-US" w:eastAsia="en-US"/>
    </w:rPr>
  </w:style>
  <w:style w:type="paragraph" w:customStyle="1" w:styleId="012A216B03C04440BA68B0CA2704BB5E">
    <w:name w:val="012A216B03C04440BA68B0CA2704BB5E"/>
    <w:rsid w:val="001F5C07"/>
    <w:rPr>
      <w:lang w:val="en-US" w:eastAsia="en-US"/>
    </w:rPr>
  </w:style>
  <w:style w:type="paragraph" w:customStyle="1" w:styleId="F30399982F6A4EB69AEBF8362FACB334">
    <w:name w:val="F30399982F6A4EB69AEBF8362FACB334"/>
    <w:rsid w:val="001F5C07"/>
    <w:rPr>
      <w:lang w:val="en-US" w:eastAsia="en-US"/>
    </w:rPr>
  </w:style>
  <w:style w:type="paragraph" w:customStyle="1" w:styleId="8128A0A0C747464FBF40F6C4B145E3E6">
    <w:name w:val="8128A0A0C747464FBF40F6C4B145E3E6"/>
    <w:rsid w:val="001F5C07"/>
    <w:rPr>
      <w:lang w:val="en-US" w:eastAsia="en-US"/>
    </w:rPr>
  </w:style>
  <w:style w:type="paragraph" w:customStyle="1" w:styleId="DC787F2F98F04490A3E68648FC14C0F2">
    <w:name w:val="DC787F2F98F04490A3E68648FC14C0F2"/>
    <w:rsid w:val="001F5C07"/>
    <w:rPr>
      <w:lang w:val="en-US" w:eastAsia="en-US"/>
    </w:rPr>
  </w:style>
  <w:style w:type="paragraph" w:customStyle="1" w:styleId="641C2451DC6C4E32A347CB144EE56370">
    <w:name w:val="641C2451DC6C4E32A347CB144EE56370"/>
    <w:rsid w:val="001F5C07"/>
    <w:rPr>
      <w:lang w:val="en-US" w:eastAsia="en-US"/>
    </w:rPr>
  </w:style>
  <w:style w:type="paragraph" w:customStyle="1" w:styleId="BCD0B9E8266A4DDEBE6AB198D84BB61A">
    <w:name w:val="BCD0B9E8266A4DDEBE6AB198D84BB61A"/>
    <w:rsid w:val="001F5C07"/>
    <w:rPr>
      <w:lang w:val="en-US" w:eastAsia="en-US"/>
    </w:rPr>
  </w:style>
  <w:style w:type="paragraph" w:customStyle="1" w:styleId="2DDA4CFC63024C128C4B20AFAE7D0D1A">
    <w:name w:val="2DDA4CFC63024C128C4B20AFAE7D0D1A"/>
    <w:rsid w:val="001F5C07"/>
    <w:rPr>
      <w:lang w:val="en-US" w:eastAsia="en-US"/>
    </w:rPr>
  </w:style>
  <w:style w:type="paragraph" w:customStyle="1" w:styleId="5DC092D2459F44A1BFBA049A306F3A07">
    <w:name w:val="5DC092D2459F44A1BFBA049A306F3A07"/>
    <w:rsid w:val="001F5C07"/>
    <w:rPr>
      <w:lang w:val="en-US" w:eastAsia="en-US"/>
    </w:rPr>
  </w:style>
  <w:style w:type="paragraph" w:customStyle="1" w:styleId="7BF8BC16A69C4947BEEF50781C2070F4">
    <w:name w:val="7BF8BC16A69C4947BEEF50781C2070F4"/>
    <w:rsid w:val="001F5C07"/>
    <w:rPr>
      <w:lang w:val="en-US" w:eastAsia="en-US"/>
    </w:rPr>
  </w:style>
  <w:style w:type="paragraph" w:customStyle="1" w:styleId="654934FED92546D6B8522CF9811D6D65">
    <w:name w:val="654934FED92546D6B8522CF9811D6D65"/>
    <w:rsid w:val="00F77C86"/>
    <w:rPr>
      <w:lang w:val="en-US" w:eastAsia="en-US"/>
    </w:rPr>
  </w:style>
  <w:style w:type="paragraph" w:customStyle="1" w:styleId="D1152758D9944C528AC687852CEA26F8">
    <w:name w:val="D1152758D9944C528AC687852CEA26F8"/>
    <w:rsid w:val="00F77C86"/>
    <w:rPr>
      <w:lang w:val="en-US" w:eastAsia="en-US"/>
    </w:rPr>
  </w:style>
  <w:style w:type="paragraph" w:customStyle="1" w:styleId="07B3AD5D79F34D8D9677289628071BE6">
    <w:name w:val="07B3AD5D79F34D8D9677289628071BE6"/>
    <w:rsid w:val="00F77C86"/>
    <w:rPr>
      <w:lang w:val="en-US" w:eastAsia="en-US"/>
    </w:rPr>
  </w:style>
  <w:style w:type="paragraph" w:customStyle="1" w:styleId="3E8F65F65902407A981057D53BEAF052">
    <w:name w:val="3E8F65F65902407A981057D53BEAF052"/>
    <w:rsid w:val="00F77C86"/>
    <w:rPr>
      <w:lang w:val="en-US" w:eastAsia="en-US"/>
    </w:rPr>
  </w:style>
  <w:style w:type="paragraph" w:customStyle="1" w:styleId="6DD8DF139FF04067BD613849EA1C7C6F">
    <w:name w:val="6DD8DF139FF04067BD613849EA1C7C6F"/>
    <w:rsid w:val="00F77C86"/>
    <w:rPr>
      <w:lang w:val="en-US" w:eastAsia="en-US"/>
    </w:rPr>
  </w:style>
  <w:style w:type="paragraph" w:customStyle="1" w:styleId="04D204D9EC8542CDB116DB9F11E8BCF8">
    <w:name w:val="04D204D9EC8542CDB116DB9F11E8BCF8"/>
    <w:rsid w:val="00F77C86"/>
    <w:rPr>
      <w:lang w:val="en-US" w:eastAsia="en-US"/>
    </w:rPr>
  </w:style>
  <w:style w:type="paragraph" w:customStyle="1" w:styleId="A5A476598BC94008812D1033DACBC135">
    <w:name w:val="A5A476598BC94008812D1033DACBC135"/>
    <w:rsid w:val="00F77C86"/>
    <w:rPr>
      <w:lang w:val="en-US" w:eastAsia="en-US"/>
    </w:rPr>
  </w:style>
  <w:style w:type="paragraph" w:customStyle="1" w:styleId="22C5634ED8D9493EBD002D4050D80ABD">
    <w:name w:val="22C5634ED8D9493EBD002D4050D80ABD"/>
    <w:rsid w:val="00F77C86"/>
    <w:rPr>
      <w:lang w:val="en-US" w:eastAsia="en-US"/>
    </w:rPr>
  </w:style>
  <w:style w:type="paragraph" w:customStyle="1" w:styleId="4531B8B93F8A40BDB6E29C2B9F877653">
    <w:name w:val="4531B8B93F8A40BDB6E29C2B9F877653"/>
    <w:rsid w:val="00F77C86"/>
    <w:rPr>
      <w:lang w:val="en-US" w:eastAsia="en-US"/>
    </w:rPr>
  </w:style>
  <w:style w:type="paragraph" w:customStyle="1" w:styleId="49F67620CCB54F7C95A3BD7F7BB07562">
    <w:name w:val="49F67620CCB54F7C95A3BD7F7BB07562"/>
    <w:rsid w:val="00F77C86"/>
    <w:rPr>
      <w:lang w:val="en-US" w:eastAsia="en-US"/>
    </w:rPr>
  </w:style>
  <w:style w:type="paragraph" w:customStyle="1" w:styleId="CE8BA11D9A9B47B9BE1A01644279AD46">
    <w:name w:val="CE8BA11D9A9B47B9BE1A01644279AD46"/>
    <w:rsid w:val="00F77C86"/>
    <w:rPr>
      <w:lang w:val="en-US" w:eastAsia="en-US"/>
    </w:rPr>
  </w:style>
  <w:style w:type="paragraph" w:customStyle="1" w:styleId="E80EC48C56A7410F9F3A7C0A84220C5F">
    <w:name w:val="E80EC48C56A7410F9F3A7C0A84220C5F"/>
    <w:rsid w:val="00F77C86"/>
    <w:rPr>
      <w:lang w:val="en-US" w:eastAsia="en-US"/>
    </w:rPr>
  </w:style>
  <w:style w:type="paragraph" w:customStyle="1" w:styleId="44CDB55AADE4485CAF58C6B9704420E7">
    <w:name w:val="44CDB55AADE4485CAF58C6B9704420E7"/>
    <w:rsid w:val="00F77C86"/>
    <w:rPr>
      <w:lang w:val="en-US" w:eastAsia="en-US"/>
    </w:rPr>
  </w:style>
  <w:style w:type="paragraph" w:customStyle="1" w:styleId="73DF7C3ADFEE476692B20DEA7DDDCD98">
    <w:name w:val="73DF7C3ADFEE476692B20DEA7DDDCD98"/>
    <w:rsid w:val="00F77C86"/>
    <w:rPr>
      <w:lang w:val="en-US" w:eastAsia="en-US"/>
    </w:rPr>
  </w:style>
  <w:style w:type="paragraph" w:customStyle="1" w:styleId="6046C83ADCF34E26B8FA89BF72ABDAC9">
    <w:name w:val="6046C83ADCF34E26B8FA89BF72ABDAC9"/>
    <w:rsid w:val="00F77C86"/>
    <w:rPr>
      <w:lang w:val="en-US" w:eastAsia="en-US"/>
    </w:rPr>
  </w:style>
  <w:style w:type="paragraph" w:customStyle="1" w:styleId="BF9D7083E2C742DC959B8FAA1B28BFA9">
    <w:name w:val="BF9D7083E2C742DC959B8FAA1B28BFA9"/>
    <w:rsid w:val="00F77C86"/>
    <w:rPr>
      <w:lang w:val="en-US" w:eastAsia="en-US"/>
    </w:rPr>
  </w:style>
  <w:style w:type="paragraph" w:customStyle="1" w:styleId="D67EE1A8B28F4C17B608CD845D0307A7">
    <w:name w:val="D67EE1A8B28F4C17B608CD845D0307A7"/>
    <w:rsid w:val="00F77C86"/>
    <w:rPr>
      <w:lang w:val="en-US" w:eastAsia="en-US"/>
    </w:rPr>
  </w:style>
  <w:style w:type="paragraph" w:customStyle="1" w:styleId="C77BF30ACED44B0B9CA6151CE4A16BFD">
    <w:name w:val="C77BF30ACED44B0B9CA6151CE4A16BFD"/>
    <w:rsid w:val="00F77C86"/>
    <w:rPr>
      <w:lang w:val="en-US" w:eastAsia="en-US"/>
    </w:rPr>
  </w:style>
  <w:style w:type="paragraph" w:customStyle="1" w:styleId="83A27767FA6D4AB09FD9CDADB90C6796">
    <w:name w:val="83A27767FA6D4AB09FD9CDADB90C6796"/>
    <w:rsid w:val="00F77C86"/>
    <w:rPr>
      <w:lang w:val="en-US" w:eastAsia="en-US"/>
    </w:rPr>
  </w:style>
  <w:style w:type="paragraph" w:customStyle="1" w:styleId="B75BA612D0754622B1A7737274A60918">
    <w:name w:val="B75BA612D0754622B1A7737274A60918"/>
    <w:rsid w:val="00F77C86"/>
    <w:rPr>
      <w:lang w:val="en-US" w:eastAsia="en-US"/>
    </w:rPr>
  </w:style>
  <w:style w:type="paragraph" w:customStyle="1" w:styleId="76CB6755487C473897E4BCDC4794D22E">
    <w:name w:val="76CB6755487C473897E4BCDC4794D22E"/>
    <w:rsid w:val="00F77C86"/>
    <w:rPr>
      <w:lang w:val="en-US" w:eastAsia="en-US"/>
    </w:rPr>
  </w:style>
  <w:style w:type="paragraph" w:customStyle="1" w:styleId="B618B514BDD54B36988B3E468AA8E36C">
    <w:name w:val="B618B514BDD54B36988B3E468AA8E36C"/>
    <w:rsid w:val="00F77C86"/>
    <w:rPr>
      <w:lang w:val="en-US" w:eastAsia="en-US"/>
    </w:rPr>
  </w:style>
  <w:style w:type="paragraph" w:customStyle="1" w:styleId="607BB64EAA3449EE874AB58A6E44FD04">
    <w:name w:val="607BB64EAA3449EE874AB58A6E44FD04"/>
    <w:rsid w:val="00F77C86"/>
    <w:rPr>
      <w:lang w:val="en-US" w:eastAsia="en-US"/>
    </w:rPr>
  </w:style>
  <w:style w:type="paragraph" w:customStyle="1" w:styleId="FD504D1066154E75B38410DF45A5D225">
    <w:name w:val="FD504D1066154E75B38410DF45A5D225"/>
    <w:rsid w:val="00F77C86"/>
    <w:rPr>
      <w:lang w:val="en-US" w:eastAsia="en-US"/>
    </w:rPr>
  </w:style>
  <w:style w:type="paragraph" w:customStyle="1" w:styleId="E2879E2BE22E4CD78162F1A8DCE4E076">
    <w:name w:val="E2879E2BE22E4CD78162F1A8DCE4E076"/>
    <w:rsid w:val="00F77C86"/>
    <w:rPr>
      <w:lang w:val="en-US" w:eastAsia="en-US"/>
    </w:rPr>
  </w:style>
  <w:style w:type="paragraph" w:customStyle="1" w:styleId="0F3DB87476924414A308DDE2DD087926">
    <w:name w:val="0F3DB87476924414A308DDE2DD087926"/>
    <w:rsid w:val="00F77C86"/>
    <w:rPr>
      <w:lang w:val="en-US" w:eastAsia="en-US"/>
    </w:rPr>
  </w:style>
  <w:style w:type="paragraph" w:customStyle="1" w:styleId="29442630C23B4172A82CCDB7CED25C70">
    <w:name w:val="29442630C23B4172A82CCDB7CED25C70"/>
    <w:rsid w:val="00F77C86"/>
    <w:rPr>
      <w:lang w:val="en-US" w:eastAsia="en-US"/>
    </w:rPr>
  </w:style>
  <w:style w:type="paragraph" w:customStyle="1" w:styleId="D39544DDF09945B19B63417A1ED95E53">
    <w:name w:val="D39544DDF09945B19B63417A1ED95E53"/>
    <w:rsid w:val="00F77C86"/>
    <w:rPr>
      <w:lang w:val="en-US" w:eastAsia="en-US"/>
    </w:rPr>
  </w:style>
  <w:style w:type="paragraph" w:customStyle="1" w:styleId="C4BD7407C6744CE9837D2404D6FA4067">
    <w:name w:val="C4BD7407C6744CE9837D2404D6FA4067"/>
    <w:rsid w:val="00F77C86"/>
    <w:rPr>
      <w:lang w:val="en-US" w:eastAsia="en-US"/>
    </w:rPr>
  </w:style>
  <w:style w:type="paragraph" w:customStyle="1" w:styleId="2EB1FF439D0B47429D52DF7F14A44AC2">
    <w:name w:val="2EB1FF439D0B47429D52DF7F14A44AC2"/>
    <w:rsid w:val="00F77C86"/>
    <w:rPr>
      <w:lang w:val="en-US" w:eastAsia="en-US"/>
    </w:rPr>
  </w:style>
  <w:style w:type="paragraph" w:customStyle="1" w:styleId="96870937F3614512A85B7B8BAF7B4185">
    <w:name w:val="96870937F3614512A85B7B8BAF7B4185"/>
    <w:rsid w:val="00F77C86"/>
    <w:rPr>
      <w:lang w:val="en-US" w:eastAsia="en-US"/>
    </w:rPr>
  </w:style>
  <w:style w:type="paragraph" w:customStyle="1" w:styleId="7C356CB945BC4AA88229493E719B3C4E">
    <w:name w:val="7C356CB945BC4AA88229493E719B3C4E"/>
    <w:rsid w:val="00F77C86"/>
    <w:rPr>
      <w:lang w:val="en-US" w:eastAsia="en-US"/>
    </w:rPr>
  </w:style>
  <w:style w:type="paragraph" w:customStyle="1" w:styleId="3ADFE6CDA740487B8B8EFAA6FF4D994D">
    <w:name w:val="3ADFE6CDA740487B8B8EFAA6FF4D994D"/>
    <w:rsid w:val="00F77C86"/>
    <w:rPr>
      <w:lang w:val="en-US" w:eastAsia="en-US"/>
    </w:rPr>
  </w:style>
  <w:style w:type="paragraph" w:customStyle="1" w:styleId="B45DF7C8CBE44038BF10CD475065CE00">
    <w:name w:val="B45DF7C8CBE44038BF10CD475065CE00"/>
    <w:rsid w:val="00F77C86"/>
    <w:rPr>
      <w:lang w:val="en-US" w:eastAsia="en-US"/>
    </w:rPr>
  </w:style>
  <w:style w:type="paragraph" w:customStyle="1" w:styleId="CD2EDCA51D1943E18F86CF546C12E531">
    <w:name w:val="CD2EDCA51D1943E18F86CF546C12E531"/>
    <w:rsid w:val="00F77C86"/>
    <w:rPr>
      <w:lang w:val="en-US" w:eastAsia="en-US"/>
    </w:rPr>
  </w:style>
  <w:style w:type="paragraph" w:customStyle="1" w:styleId="C9E6B84FF4C74095A0BFDDB9597B9D08">
    <w:name w:val="C9E6B84FF4C74095A0BFDDB9597B9D08"/>
    <w:rsid w:val="00F77C86"/>
    <w:rPr>
      <w:lang w:val="en-US" w:eastAsia="en-US"/>
    </w:rPr>
  </w:style>
  <w:style w:type="paragraph" w:customStyle="1" w:styleId="E00FE0E4A36A45EDB2CCFE433585832F">
    <w:name w:val="E00FE0E4A36A45EDB2CCFE433585832F"/>
    <w:rsid w:val="00F77C86"/>
    <w:rPr>
      <w:lang w:val="en-US" w:eastAsia="en-US"/>
    </w:rPr>
  </w:style>
  <w:style w:type="paragraph" w:customStyle="1" w:styleId="64B1DBCACE5C440AAAB33C8272669A67">
    <w:name w:val="64B1DBCACE5C440AAAB33C8272669A67"/>
    <w:rsid w:val="00F77C86"/>
    <w:rPr>
      <w:lang w:val="en-US" w:eastAsia="en-US"/>
    </w:rPr>
  </w:style>
  <w:style w:type="paragraph" w:customStyle="1" w:styleId="81BD5C5226B542188025B31402F6217A">
    <w:name w:val="81BD5C5226B542188025B31402F6217A"/>
    <w:rsid w:val="00F77C86"/>
    <w:rPr>
      <w:lang w:val="en-US" w:eastAsia="en-US"/>
    </w:rPr>
  </w:style>
  <w:style w:type="paragraph" w:customStyle="1" w:styleId="CD0C36D16B0448FB8A9488CA470BB400">
    <w:name w:val="CD0C36D16B0448FB8A9488CA470BB400"/>
    <w:rsid w:val="00F77C86"/>
    <w:rPr>
      <w:lang w:val="en-US" w:eastAsia="en-US"/>
    </w:rPr>
  </w:style>
  <w:style w:type="paragraph" w:customStyle="1" w:styleId="ADDEB8F9B9F34AB2BD40A0129BD90510">
    <w:name w:val="ADDEB8F9B9F34AB2BD40A0129BD90510"/>
    <w:rsid w:val="00F77C86"/>
    <w:rPr>
      <w:lang w:val="en-US" w:eastAsia="en-US"/>
    </w:rPr>
  </w:style>
  <w:style w:type="paragraph" w:customStyle="1" w:styleId="EE3C5F00F93A4AF096EE6CF56DEAF9C0">
    <w:name w:val="EE3C5F00F93A4AF096EE6CF56DEAF9C0"/>
    <w:rsid w:val="00F77C86"/>
    <w:rPr>
      <w:lang w:val="en-US" w:eastAsia="en-US"/>
    </w:rPr>
  </w:style>
  <w:style w:type="paragraph" w:customStyle="1" w:styleId="A0E0AFFDBF6B421FBAA507956AEA0A57">
    <w:name w:val="A0E0AFFDBF6B421FBAA507956AEA0A57"/>
    <w:rsid w:val="00F77C86"/>
    <w:rPr>
      <w:lang w:val="en-US" w:eastAsia="en-US"/>
    </w:rPr>
  </w:style>
  <w:style w:type="paragraph" w:customStyle="1" w:styleId="0E0A4F427FE34365B8DD8B40A6E7E991">
    <w:name w:val="0E0A4F427FE34365B8DD8B40A6E7E991"/>
    <w:rsid w:val="00F77C86"/>
    <w:rPr>
      <w:lang w:val="en-US" w:eastAsia="en-US"/>
    </w:rPr>
  </w:style>
  <w:style w:type="paragraph" w:customStyle="1" w:styleId="6AE3C653AAD04581BDA95F9991330EE3">
    <w:name w:val="6AE3C653AAD04581BDA95F9991330EE3"/>
    <w:rsid w:val="00F77C86"/>
    <w:rPr>
      <w:lang w:val="en-US" w:eastAsia="en-US"/>
    </w:rPr>
  </w:style>
  <w:style w:type="paragraph" w:customStyle="1" w:styleId="EB8FA5AD3B334407B007A8A2B069FF21">
    <w:name w:val="EB8FA5AD3B334407B007A8A2B069FF21"/>
    <w:rsid w:val="00F77C86"/>
    <w:rPr>
      <w:lang w:val="en-US" w:eastAsia="en-US"/>
    </w:rPr>
  </w:style>
  <w:style w:type="paragraph" w:customStyle="1" w:styleId="F0BEED17C0D34BD9A2B19C04C5B2BB8C">
    <w:name w:val="F0BEED17C0D34BD9A2B19C04C5B2BB8C"/>
    <w:rsid w:val="00F77C86"/>
    <w:rPr>
      <w:lang w:val="en-US" w:eastAsia="en-US"/>
    </w:rPr>
  </w:style>
  <w:style w:type="paragraph" w:customStyle="1" w:styleId="E3F06F90268F401B87CEEC56CB7ED458">
    <w:name w:val="E3F06F90268F401B87CEEC56CB7ED458"/>
    <w:rsid w:val="00F77C86"/>
    <w:rPr>
      <w:lang w:val="en-US" w:eastAsia="en-US"/>
    </w:rPr>
  </w:style>
  <w:style w:type="paragraph" w:customStyle="1" w:styleId="479A151E55C1477C9DDB1821F8053510">
    <w:name w:val="479A151E55C1477C9DDB1821F8053510"/>
    <w:rsid w:val="00F77C86"/>
    <w:rPr>
      <w:lang w:val="en-US" w:eastAsia="en-US"/>
    </w:rPr>
  </w:style>
  <w:style w:type="paragraph" w:customStyle="1" w:styleId="4B8E33511AD84ECDA560275FDF5B0207">
    <w:name w:val="4B8E33511AD84ECDA560275FDF5B0207"/>
    <w:rsid w:val="00F77C86"/>
    <w:rPr>
      <w:lang w:val="en-US" w:eastAsia="en-US"/>
    </w:rPr>
  </w:style>
  <w:style w:type="paragraph" w:customStyle="1" w:styleId="85418FA7EE4F42C1BBFC54C3FC405F54">
    <w:name w:val="85418FA7EE4F42C1BBFC54C3FC405F54"/>
    <w:rsid w:val="00F77C86"/>
    <w:rPr>
      <w:lang w:val="en-US" w:eastAsia="en-US"/>
    </w:rPr>
  </w:style>
  <w:style w:type="paragraph" w:customStyle="1" w:styleId="690952B07AB741518BA708B8E76286E9">
    <w:name w:val="690952B07AB741518BA708B8E76286E9"/>
    <w:rsid w:val="00F77C86"/>
    <w:rPr>
      <w:lang w:val="en-US" w:eastAsia="en-US"/>
    </w:rPr>
  </w:style>
  <w:style w:type="paragraph" w:customStyle="1" w:styleId="2844DDF5886B49748663B895B180F6F3">
    <w:name w:val="2844DDF5886B49748663B895B180F6F3"/>
    <w:rsid w:val="00F77C86"/>
    <w:rPr>
      <w:lang w:val="en-US" w:eastAsia="en-US"/>
    </w:rPr>
  </w:style>
  <w:style w:type="paragraph" w:customStyle="1" w:styleId="3AA391FE944F45239048AC4E097419AD">
    <w:name w:val="3AA391FE944F45239048AC4E097419AD"/>
    <w:rsid w:val="00F77C86"/>
    <w:rPr>
      <w:lang w:val="en-US" w:eastAsia="en-US"/>
    </w:rPr>
  </w:style>
  <w:style w:type="paragraph" w:customStyle="1" w:styleId="296D3DFE4FE944CEB2673FB012EC639B">
    <w:name w:val="296D3DFE4FE944CEB2673FB012EC639B"/>
    <w:rsid w:val="00F77C86"/>
    <w:rPr>
      <w:lang w:val="en-US" w:eastAsia="en-US"/>
    </w:rPr>
  </w:style>
  <w:style w:type="paragraph" w:customStyle="1" w:styleId="6A31CC1624434C22ADF6F5BD6654668E">
    <w:name w:val="6A31CC1624434C22ADF6F5BD6654668E"/>
    <w:rsid w:val="00F77C86"/>
    <w:rPr>
      <w:lang w:val="en-US" w:eastAsia="en-US"/>
    </w:rPr>
  </w:style>
  <w:style w:type="paragraph" w:customStyle="1" w:styleId="2A70070E7D4240E084450578111A82BC">
    <w:name w:val="2A70070E7D4240E084450578111A82BC"/>
    <w:rsid w:val="00F77C86"/>
    <w:rPr>
      <w:lang w:val="en-US" w:eastAsia="en-US"/>
    </w:rPr>
  </w:style>
  <w:style w:type="paragraph" w:customStyle="1" w:styleId="189B54A1C00642CEA42B3B9E753E92CC">
    <w:name w:val="189B54A1C00642CEA42B3B9E753E92CC"/>
    <w:rsid w:val="00F77C86"/>
    <w:rPr>
      <w:lang w:val="en-US" w:eastAsia="en-US"/>
    </w:rPr>
  </w:style>
  <w:style w:type="paragraph" w:customStyle="1" w:styleId="62E0CCB89FA74570AD7B44CDF2DCFA41">
    <w:name w:val="62E0CCB89FA74570AD7B44CDF2DCFA41"/>
    <w:rsid w:val="00F77C86"/>
    <w:rPr>
      <w:lang w:val="en-US" w:eastAsia="en-US"/>
    </w:rPr>
  </w:style>
  <w:style w:type="paragraph" w:customStyle="1" w:styleId="54C431549D7045E295827E5CF976578C">
    <w:name w:val="54C431549D7045E295827E5CF976578C"/>
    <w:rsid w:val="00F77C86"/>
    <w:rPr>
      <w:lang w:val="en-US" w:eastAsia="en-US"/>
    </w:rPr>
  </w:style>
  <w:style w:type="paragraph" w:customStyle="1" w:styleId="C42429B107874D8594A881654B5EEC02">
    <w:name w:val="C42429B107874D8594A881654B5EEC02"/>
    <w:rsid w:val="00F77C86"/>
    <w:rPr>
      <w:lang w:val="en-US" w:eastAsia="en-US"/>
    </w:rPr>
  </w:style>
  <w:style w:type="paragraph" w:customStyle="1" w:styleId="F74EE6597F67467C9FFB7663F54EC6D4">
    <w:name w:val="F74EE6597F67467C9FFB7663F54EC6D4"/>
    <w:rsid w:val="00F77C86"/>
    <w:rPr>
      <w:lang w:val="en-US" w:eastAsia="en-US"/>
    </w:rPr>
  </w:style>
  <w:style w:type="paragraph" w:customStyle="1" w:styleId="DA6EA115C9DF42A4915C349BA174EED8">
    <w:name w:val="DA6EA115C9DF42A4915C349BA174EED8"/>
    <w:rsid w:val="00345E64"/>
    <w:rPr>
      <w:lang w:val="en-US" w:eastAsia="en-US"/>
    </w:rPr>
  </w:style>
  <w:style w:type="paragraph" w:customStyle="1" w:styleId="7BFA777F6F2C46A3B4BD302F36DDD7C2">
    <w:name w:val="7BFA777F6F2C46A3B4BD302F36DDD7C2"/>
    <w:rsid w:val="00345E64"/>
    <w:rPr>
      <w:lang w:val="en-US" w:eastAsia="en-US"/>
    </w:rPr>
  </w:style>
  <w:style w:type="paragraph" w:customStyle="1" w:styleId="9524E7342C2C43CABDD05A26599F7F45">
    <w:name w:val="9524E7342C2C43CABDD05A26599F7F45"/>
    <w:rsid w:val="00345E64"/>
    <w:rPr>
      <w:lang w:val="en-US" w:eastAsia="en-US"/>
    </w:rPr>
  </w:style>
  <w:style w:type="paragraph" w:customStyle="1" w:styleId="994F48958CA3470093816CD2DF40FE7E">
    <w:name w:val="994F48958CA3470093816CD2DF40FE7E"/>
    <w:rsid w:val="00345E64"/>
    <w:rPr>
      <w:lang w:val="en-US" w:eastAsia="en-US"/>
    </w:rPr>
  </w:style>
  <w:style w:type="paragraph" w:customStyle="1" w:styleId="FB9D0697D47741BEB6B948484F919169">
    <w:name w:val="FB9D0697D47741BEB6B948484F919169"/>
    <w:rsid w:val="00345E64"/>
    <w:rPr>
      <w:lang w:val="en-US" w:eastAsia="en-US"/>
    </w:rPr>
  </w:style>
  <w:style w:type="paragraph" w:customStyle="1" w:styleId="6D84658F9C0E4A7AAED1AF81A00EC01A">
    <w:name w:val="6D84658F9C0E4A7AAED1AF81A00EC01A"/>
    <w:rsid w:val="00345E64"/>
    <w:rPr>
      <w:lang w:val="en-US" w:eastAsia="en-US"/>
    </w:rPr>
  </w:style>
  <w:style w:type="paragraph" w:customStyle="1" w:styleId="814EB127E14E46E6AF581FB5F2C068B3">
    <w:name w:val="814EB127E14E46E6AF581FB5F2C068B3"/>
    <w:rsid w:val="00345E64"/>
    <w:rPr>
      <w:lang w:val="en-US" w:eastAsia="en-US"/>
    </w:rPr>
  </w:style>
  <w:style w:type="paragraph" w:customStyle="1" w:styleId="D95378D49C864D2E98016FFCAABCEB0A">
    <w:name w:val="D95378D49C864D2E98016FFCAABCEB0A"/>
    <w:rsid w:val="00345E64"/>
    <w:rPr>
      <w:lang w:val="en-US" w:eastAsia="en-US"/>
    </w:rPr>
  </w:style>
  <w:style w:type="paragraph" w:customStyle="1" w:styleId="FB508FC430604708AA494FDBC24B5E45">
    <w:name w:val="FB508FC430604708AA494FDBC24B5E45"/>
    <w:rsid w:val="00345E64"/>
    <w:rPr>
      <w:lang w:val="en-US" w:eastAsia="en-US"/>
    </w:rPr>
  </w:style>
  <w:style w:type="paragraph" w:customStyle="1" w:styleId="CBA10F43C4254D47AC15686AD3376221">
    <w:name w:val="CBA10F43C4254D47AC15686AD3376221"/>
    <w:rsid w:val="00345E64"/>
    <w:rPr>
      <w:lang w:val="en-US" w:eastAsia="en-US"/>
    </w:rPr>
  </w:style>
  <w:style w:type="paragraph" w:customStyle="1" w:styleId="0C6CABB4CDB041619B618AD9B1614079">
    <w:name w:val="0C6CABB4CDB041619B618AD9B1614079"/>
    <w:rsid w:val="00345E64"/>
    <w:rPr>
      <w:lang w:val="en-US" w:eastAsia="en-US"/>
    </w:rPr>
  </w:style>
  <w:style w:type="paragraph" w:customStyle="1" w:styleId="7D12A01C01A44ABDBC31663BC13D4D4D">
    <w:name w:val="7D12A01C01A44ABDBC31663BC13D4D4D"/>
    <w:rsid w:val="00345E64"/>
    <w:rPr>
      <w:lang w:val="en-US" w:eastAsia="en-US"/>
    </w:rPr>
  </w:style>
  <w:style w:type="paragraph" w:customStyle="1" w:styleId="A8953B9B664F4EC4B6BFAE8C7302F648">
    <w:name w:val="A8953B9B664F4EC4B6BFAE8C7302F648"/>
    <w:rsid w:val="00345E64"/>
    <w:rPr>
      <w:lang w:val="en-US" w:eastAsia="en-US"/>
    </w:rPr>
  </w:style>
  <w:style w:type="paragraph" w:customStyle="1" w:styleId="FBDF65351AEA46E2A1A3D309A7F4F223">
    <w:name w:val="FBDF65351AEA46E2A1A3D309A7F4F223"/>
    <w:rsid w:val="00345E64"/>
    <w:rPr>
      <w:lang w:val="en-US" w:eastAsia="en-US"/>
    </w:rPr>
  </w:style>
  <w:style w:type="paragraph" w:customStyle="1" w:styleId="67EE7C61DEB64A25AA5BCE723DEC51DA">
    <w:name w:val="67EE7C61DEB64A25AA5BCE723DEC51DA"/>
    <w:rsid w:val="00345E64"/>
    <w:rPr>
      <w:lang w:val="en-US" w:eastAsia="en-US"/>
    </w:rPr>
  </w:style>
  <w:style w:type="paragraph" w:customStyle="1" w:styleId="4A6690D6202348C1B1893C964873CF1E">
    <w:name w:val="4A6690D6202348C1B1893C964873CF1E"/>
    <w:rsid w:val="00345E64"/>
    <w:rPr>
      <w:lang w:val="en-US" w:eastAsia="en-US"/>
    </w:rPr>
  </w:style>
  <w:style w:type="paragraph" w:customStyle="1" w:styleId="8ED71568C4FD44C9B1C8DC842E25F757">
    <w:name w:val="8ED71568C4FD44C9B1C8DC842E25F757"/>
    <w:rsid w:val="00345E64"/>
    <w:rPr>
      <w:lang w:val="en-US" w:eastAsia="en-US"/>
    </w:rPr>
  </w:style>
  <w:style w:type="paragraph" w:customStyle="1" w:styleId="A38580054D8F42BA828DF5D01E05D67B">
    <w:name w:val="A38580054D8F42BA828DF5D01E05D67B"/>
    <w:rsid w:val="00345E64"/>
    <w:rPr>
      <w:lang w:val="en-US" w:eastAsia="en-US"/>
    </w:rPr>
  </w:style>
  <w:style w:type="paragraph" w:customStyle="1" w:styleId="A1A2FEEEFAAB4A779ADD5C416905294B">
    <w:name w:val="A1A2FEEEFAAB4A779ADD5C416905294B"/>
    <w:rsid w:val="00345E64"/>
    <w:rPr>
      <w:lang w:val="en-US" w:eastAsia="en-US"/>
    </w:rPr>
  </w:style>
  <w:style w:type="paragraph" w:customStyle="1" w:styleId="F613050B2A8140CEA3AC20B419C4C713">
    <w:name w:val="F613050B2A8140CEA3AC20B419C4C713"/>
    <w:rsid w:val="00345E64"/>
    <w:rPr>
      <w:lang w:val="en-US" w:eastAsia="en-US"/>
    </w:rPr>
  </w:style>
  <w:style w:type="paragraph" w:customStyle="1" w:styleId="3201E9BFE04E46ADBE34C9967595AEC7">
    <w:name w:val="3201E9BFE04E46ADBE34C9967595AEC7"/>
    <w:rsid w:val="00345E64"/>
    <w:rPr>
      <w:lang w:val="en-US" w:eastAsia="en-US"/>
    </w:rPr>
  </w:style>
  <w:style w:type="paragraph" w:customStyle="1" w:styleId="F95EAEE4BE3944D3A2A7934A45FC136D">
    <w:name w:val="F95EAEE4BE3944D3A2A7934A45FC136D"/>
    <w:rsid w:val="00345E64"/>
    <w:rPr>
      <w:lang w:val="en-US" w:eastAsia="en-US"/>
    </w:rPr>
  </w:style>
  <w:style w:type="paragraph" w:customStyle="1" w:styleId="90CF265C08EE4C1D932169326FB7F7F1">
    <w:name w:val="90CF265C08EE4C1D932169326FB7F7F1"/>
    <w:rsid w:val="00345E64"/>
    <w:rPr>
      <w:lang w:val="en-US" w:eastAsia="en-US"/>
    </w:rPr>
  </w:style>
  <w:style w:type="paragraph" w:customStyle="1" w:styleId="13B1FF809ABA446C846D4C03E3B4F0E9">
    <w:name w:val="13B1FF809ABA446C846D4C03E3B4F0E9"/>
    <w:rsid w:val="00345E64"/>
    <w:rPr>
      <w:lang w:val="en-US" w:eastAsia="en-US"/>
    </w:rPr>
  </w:style>
  <w:style w:type="paragraph" w:customStyle="1" w:styleId="EA262E186F8648D886D9D78E517FFB58">
    <w:name w:val="EA262E186F8648D886D9D78E517FFB58"/>
    <w:rsid w:val="00345E64"/>
    <w:rPr>
      <w:lang w:val="en-US" w:eastAsia="en-US"/>
    </w:rPr>
  </w:style>
  <w:style w:type="paragraph" w:customStyle="1" w:styleId="9195DD8ED49B4774B44F0D9CBB32B143">
    <w:name w:val="9195DD8ED49B4774B44F0D9CBB32B143"/>
    <w:rsid w:val="00345E64"/>
    <w:rPr>
      <w:lang w:val="en-US" w:eastAsia="en-US"/>
    </w:rPr>
  </w:style>
  <w:style w:type="paragraph" w:customStyle="1" w:styleId="D92ED50E0AA4475386C7D5BDDED2E74D">
    <w:name w:val="D92ED50E0AA4475386C7D5BDDED2E74D"/>
    <w:rsid w:val="00345E64"/>
    <w:rPr>
      <w:lang w:val="en-US" w:eastAsia="en-US"/>
    </w:rPr>
  </w:style>
  <w:style w:type="paragraph" w:customStyle="1" w:styleId="366086A1A9AF471B8A792ACA98F28945">
    <w:name w:val="366086A1A9AF471B8A792ACA98F28945"/>
    <w:rsid w:val="00345E64"/>
    <w:rPr>
      <w:lang w:val="en-US" w:eastAsia="en-US"/>
    </w:rPr>
  </w:style>
  <w:style w:type="paragraph" w:customStyle="1" w:styleId="C8113A3A41ED4494B32015EED9CAE8B8">
    <w:name w:val="C8113A3A41ED4494B32015EED9CAE8B8"/>
    <w:rsid w:val="00345E64"/>
    <w:rPr>
      <w:lang w:val="en-US" w:eastAsia="en-US"/>
    </w:rPr>
  </w:style>
  <w:style w:type="paragraph" w:customStyle="1" w:styleId="6C8CD53D2643480BB1C4E82B1D523CDB">
    <w:name w:val="6C8CD53D2643480BB1C4E82B1D523CDB"/>
    <w:rsid w:val="00345E64"/>
    <w:rPr>
      <w:lang w:val="en-US" w:eastAsia="en-US"/>
    </w:rPr>
  </w:style>
  <w:style w:type="paragraph" w:customStyle="1" w:styleId="1716FF0A1B3945DF9238B251B00637D1">
    <w:name w:val="1716FF0A1B3945DF9238B251B00637D1"/>
    <w:rsid w:val="00345E64"/>
    <w:rPr>
      <w:lang w:val="en-US" w:eastAsia="en-US"/>
    </w:rPr>
  </w:style>
  <w:style w:type="paragraph" w:customStyle="1" w:styleId="3ECEE4D340A0456E8A7092880DDCD408">
    <w:name w:val="3ECEE4D340A0456E8A7092880DDCD408"/>
    <w:rsid w:val="00345E64"/>
    <w:rPr>
      <w:lang w:val="en-US" w:eastAsia="en-US"/>
    </w:rPr>
  </w:style>
  <w:style w:type="paragraph" w:customStyle="1" w:styleId="806D0B0BEA0840B5AE1078571B607EFF">
    <w:name w:val="806D0B0BEA0840B5AE1078571B607EFF"/>
    <w:rsid w:val="00345E64"/>
    <w:rPr>
      <w:lang w:val="en-US" w:eastAsia="en-US"/>
    </w:rPr>
  </w:style>
  <w:style w:type="paragraph" w:customStyle="1" w:styleId="0AB3ACE883B44655976B2F471B9722C0">
    <w:name w:val="0AB3ACE883B44655976B2F471B9722C0"/>
    <w:rsid w:val="00345E64"/>
    <w:rPr>
      <w:lang w:val="en-US" w:eastAsia="en-US"/>
    </w:rPr>
  </w:style>
  <w:style w:type="paragraph" w:customStyle="1" w:styleId="A4C45C0976134A82B61094EFCB86D063">
    <w:name w:val="A4C45C0976134A82B61094EFCB86D063"/>
    <w:rsid w:val="00345E64"/>
    <w:rPr>
      <w:lang w:val="en-US" w:eastAsia="en-US"/>
    </w:rPr>
  </w:style>
  <w:style w:type="paragraph" w:customStyle="1" w:styleId="F2CCDDF811CD4AFDB03D957CE2749A4F">
    <w:name w:val="F2CCDDF811CD4AFDB03D957CE2749A4F"/>
    <w:rsid w:val="00345E64"/>
    <w:rPr>
      <w:lang w:val="en-US" w:eastAsia="en-US"/>
    </w:rPr>
  </w:style>
  <w:style w:type="paragraph" w:customStyle="1" w:styleId="5E5A8DD84F594A26A65086EBEC9F9E0E">
    <w:name w:val="5E5A8DD84F594A26A65086EBEC9F9E0E"/>
    <w:rsid w:val="00345E64"/>
    <w:rPr>
      <w:lang w:val="en-US" w:eastAsia="en-US"/>
    </w:rPr>
  </w:style>
  <w:style w:type="paragraph" w:customStyle="1" w:styleId="05DD832A7A1B495196C14A3AC639168B">
    <w:name w:val="05DD832A7A1B495196C14A3AC639168B"/>
    <w:rsid w:val="00345E64"/>
    <w:rPr>
      <w:lang w:val="en-US" w:eastAsia="en-US"/>
    </w:rPr>
  </w:style>
  <w:style w:type="paragraph" w:customStyle="1" w:styleId="17821EC3A4C943A9A22E11099E6C3E0C">
    <w:name w:val="17821EC3A4C943A9A22E11099E6C3E0C"/>
    <w:rsid w:val="00345E64"/>
    <w:rPr>
      <w:lang w:val="en-US" w:eastAsia="en-US"/>
    </w:rPr>
  </w:style>
  <w:style w:type="paragraph" w:customStyle="1" w:styleId="B7D55B80A0904A61899B4755995044C8">
    <w:name w:val="B7D55B80A0904A61899B4755995044C8"/>
    <w:rsid w:val="00345E64"/>
    <w:rPr>
      <w:lang w:val="en-US" w:eastAsia="en-US"/>
    </w:rPr>
  </w:style>
  <w:style w:type="paragraph" w:customStyle="1" w:styleId="08BFB39585D346D2AB3645163E0E1F70">
    <w:name w:val="08BFB39585D346D2AB3645163E0E1F70"/>
    <w:rsid w:val="00AA7E37"/>
    <w:rPr>
      <w:lang w:val="en-US" w:eastAsia="en-US"/>
    </w:rPr>
  </w:style>
  <w:style w:type="paragraph" w:customStyle="1" w:styleId="B006EB1FDBDA47AF8A0E0AF22B8CE9F6">
    <w:name w:val="B006EB1FDBDA47AF8A0E0AF22B8CE9F6"/>
    <w:rsid w:val="00AA7E37"/>
    <w:rPr>
      <w:lang w:val="en-US" w:eastAsia="en-US"/>
    </w:rPr>
  </w:style>
  <w:style w:type="paragraph" w:customStyle="1" w:styleId="88CF4D7A023247A1B4A683A3F930EEA8">
    <w:name w:val="88CF4D7A023247A1B4A683A3F930EEA8"/>
    <w:rsid w:val="00AA7E37"/>
    <w:rPr>
      <w:lang w:val="en-US" w:eastAsia="en-US"/>
    </w:rPr>
  </w:style>
  <w:style w:type="paragraph" w:customStyle="1" w:styleId="A9C3518DD5D24C90A5548C4DB00F424B">
    <w:name w:val="A9C3518DD5D24C90A5548C4DB00F424B"/>
    <w:rsid w:val="00AA7E37"/>
    <w:rPr>
      <w:lang w:val="en-US" w:eastAsia="en-US"/>
    </w:rPr>
  </w:style>
  <w:style w:type="paragraph" w:customStyle="1" w:styleId="EACC087ECD5E4D5D8DF7056B3FDED537">
    <w:name w:val="EACC087ECD5E4D5D8DF7056B3FDED537"/>
    <w:rsid w:val="00AA7E37"/>
    <w:rPr>
      <w:lang w:val="en-US" w:eastAsia="en-US"/>
    </w:rPr>
  </w:style>
  <w:style w:type="paragraph" w:customStyle="1" w:styleId="504EE73BC33040B8A0BE9BD3D5E6F202">
    <w:name w:val="504EE73BC33040B8A0BE9BD3D5E6F202"/>
    <w:rsid w:val="00AA7E37"/>
    <w:rPr>
      <w:lang w:val="en-US" w:eastAsia="en-US"/>
    </w:rPr>
  </w:style>
  <w:style w:type="paragraph" w:customStyle="1" w:styleId="A0829ADB50184A61B0CBBFA26A212F3E">
    <w:name w:val="A0829ADB50184A61B0CBBFA26A212F3E"/>
    <w:rsid w:val="004A3792"/>
    <w:rPr>
      <w:lang w:val="en-US" w:eastAsia="en-US"/>
    </w:rPr>
  </w:style>
  <w:style w:type="paragraph" w:customStyle="1" w:styleId="19CE5CAB418D4569AC83B70517A25ADF">
    <w:name w:val="19CE5CAB418D4569AC83B70517A25ADF"/>
    <w:rsid w:val="004A3792"/>
    <w:rPr>
      <w:lang w:val="en-US" w:eastAsia="en-US"/>
    </w:rPr>
  </w:style>
  <w:style w:type="paragraph" w:customStyle="1" w:styleId="F2005AA6BA2F4390A74B46ECA24A52A7">
    <w:name w:val="F2005AA6BA2F4390A74B46ECA24A52A7"/>
    <w:rsid w:val="004A3792"/>
    <w:rPr>
      <w:lang w:val="en-US" w:eastAsia="en-US"/>
    </w:rPr>
  </w:style>
  <w:style w:type="paragraph" w:customStyle="1" w:styleId="6B13150C49CE48D797CAE2326FFED3FC">
    <w:name w:val="6B13150C49CE48D797CAE2326FFED3FC"/>
    <w:rsid w:val="004A3792"/>
    <w:rPr>
      <w:lang w:val="en-US" w:eastAsia="en-US"/>
    </w:rPr>
  </w:style>
  <w:style w:type="paragraph" w:customStyle="1" w:styleId="0FBD14CF34054A37901CB43FE3EC81AC">
    <w:name w:val="0FBD14CF34054A37901CB43FE3EC81AC"/>
    <w:rsid w:val="004A3792"/>
    <w:rPr>
      <w:lang w:val="en-US" w:eastAsia="en-US"/>
    </w:rPr>
  </w:style>
  <w:style w:type="paragraph" w:customStyle="1" w:styleId="97DAF9FD3E674A0899A990731EE4519E">
    <w:name w:val="97DAF9FD3E674A0899A990731EE4519E"/>
    <w:rsid w:val="004A3792"/>
    <w:rPr>
      <w:lang w:val="en-US" w:eastAsia="en-US"/>
    </w:rPr>
  </w:style>
  <w:style w:type="paragraph" w:customStyle="1" w:styleId="0B676AB9C37A4B60BEDE67E57F7E86C2">
    <w:name w:val="0B676AB9C37A4B60BEDE67E57F7E86C2"/>
    <w:rsid w:val="004A3792"/>
    <w:rPr>
      <w:lang w:val="en-US" w:eastAsia="en-US"/>
    </w:rPr>
  </w:style>
  <w:style w:type="paragraph" w:customStyle="1" w:styleId="B7B53B836CEA4D7B81187703885CC870">
    <w:name w:val="B7B53B836CEA4D7B81187703885CC870"/>
    <w:rsid w:val="004A3792"/>
    <w:rPr>
      <w:lang w:val="en-US" w:eastAsia="en-US"/>
    </w:rPr>
  </w:style>
  <w:style w:type="paragraph" w:customStyle="1" w:styleId="8F96A27A3C7145DFAE55CB36FA1A5990">
    <w:name w:val="8F96A27A3C7145DFAE55CB36FA1A5990"/>
    <w:rsid w:val="004A3792"/>
    <w:rPr>
      <w:lang w:val="en-US" w:eastAsia="en-US"/>
    </w:rPr>
  </w:style>
  <w:style w:type="paragraph" w:customStyle="1" w:styleId="094EE837C275407AB2100EA9F1DF277F">
    <w:name w:val="094EE837C275407AB2100EA9F1DF277F"/>
    <w:rsid w:val="004A3792"/>
    <w:rPr>
      <w:lang w:val="en-US" w:eastAsia="en-US"/>
    </w:rPr>
  </w:style>
  <w:style w:type="paragraph" w:customStyle="1" w:styleId="FF91FF62D36141F0A8084F7CD9605F81">
    <w:name w:val="FF91FF62D36141F0A8084F7CD9605F81"/>
    <w:rsid w:val="004A3792"/>
    <w:rPr>
      <w:lang w:val="en-US" w:eastAsia="en-US"/>
    </w:rPr>
  </w:style>
  <w:style w:type="paragraph" w:customStyle="1" w:styleId="58CC239ACD564CACB723ABD15A939968">
    <w:name w:val="58CC239ACD564CACB723ABD15A939968"/>
    <w:rsid w:val="004A3792"/>
    <w:rPr>
      <w:lang w:val="en-US" w:eastAsia="en-US"/>
    </w:rPr>
  </w:style>
  <w:style w:type="paragraph" w:customStyle="1" w:styleId="94EFCAA4D572499387F70D6A9A8FE32D">
    <w:name w:val="94EFCAA4D572499387F70D6A9A8FE32D"/>
    <w:rsid w:val="004A3792"/>
    <w:rPr>
      <w:lang w:val="en-US" w:eastAsia="en-US"/>
    </w:rPr>
  </w:style>
  <w:style w:type="paragraph" w:customStyle="1" w:styleId="47021487FC0D443E9B18AD5381DF7098">
    <w:name w:val="47021487FC0D443E9B18AD5381DF7098"/>
    <w:rsid w:val="004A3792"/>
    <w:rPr>
      <w:lang w:val="en-US" w:eastAsia="en-US"/>
    </w:rPr>
  </w:style>
  <w:style w:type="paragraph" w:customStyle="1" w:styleId="6B62599668014541967F49F69238AE2D">
    <w:name w:val="6B62599668014541967F49F69238AE2D"/>
    <w:rsid w:val="004A3792"/>
    <w:rPr>
      <w:lang w:val="en-US" w:eastAsia="en-US"/>
    </w:rPr>
  </w:style>
  <w:style w:type="paragraph" w:customStyle="1" w:styleId="AFD803473C45460489D8698DCD387469">
    <w:name w:val="AFD803473C45460489D8698DCD387469"/>
    <w:rsid w:val="004A3792"/>
    <w:rPr>
      <w:lang w:val="en-US" w:eastAsia="en-US"/>
    </w:rPr>
  </w:style>
  <w:style w:type="paragraph" w:customStyle="1" w:styleId="78D6DEAB740E4E3C9EB8D5E359765555">
    <w:name w:val="78D6DEAB740E4E3C9EB8D5E359765555"/>
    <w:rsid w:val="004A3792"/>
    <w:rPr>
      <w:lang w:val="en-US" w:eastAsia="en-US"/>
    </w:rPr>
  </w:style>
  <w:style w:type="paragraph" w:customStyle="1" w:styleId="7DA30B95563047E9B9511575A9C1668F">
    <w:name w:val="7DA30B95563047E9B9511575A9C1668F"/>
    <w:rsid w:val="004A3792"/>
    <w:rPr>
      <w:lang w:val="en-US" w:eastAsia="en-US"/>
    </w:rPr>
  </w:style>
  <w:style w:type="paragraph" w:customStyle="1" w:styleId="F4D6A0FCCE214AF2A4D8D27FA4195FD7">
    <w:name w:val="F4D6A0FCCE214AF2A4D8D27FA4195FD7"/>
    <w:rsid w:val="004A3792"/>
    <w:rPr>
      <w:lang w:val="en-US" w:eastAsia="en-US"/>
    </w:rPr>
  </w:style>
  <w:style w:type="paragraph" w:customStyle="1" w:styleId="DC3CE527EF2E480FA1273C05C8438D0C">
    <w:name w:val="DC3CE527EF2E480FA1273C05C8438D0C"/>
    <w:rsid w:val="004A3792"/>
    <w:rPr>
      <w:lang w:val="en-US" w:eastAsia="en-US"/>
    </w:rPr>
  </w:style>
  <w:style w:type="paragraph" w:customStyle="1" w:styleId="257B45F5B99D473C911230450CEAB55E">
    <w:name w:val="257B45F5B99D473C911230450CEAB55E"/>
    <w:rsid w:val="004A3792"/>
    <w:rPr>
      <w:lang w:val="en-US" w:eastAsia="en-US"/>
    </w:rPr>
  </w:style>
  <w:style w:type="paragraph" w:customStyle="1" w:styleId="DF192E09B2F14C028CCAA9ACA197A1AE">
    <w:name w:val="DF192E09B2F14C028CCAA9ACA197A1AE"/>
    <w:rsid w:val="004A3792"/>
    <w:rPr>
      <w:lang w:val="en-US" w:eastAsia="en-US"/>
    </w:rPr>
  </w:style>
  <w:style w:type="paragraph" w:customStyle="1" w:styleId="E9F94058D407414C90D3108D332C4617">
    <w:name w:val="E9F94058D407414C90D3108D332C4617"/>
    <w:rsid w:val="004A3792"/>
    <w:rPr>
      <w:lang w:val="en-US" w:eastAsia="en-US"/>
    </w:rPr>
  </w:style>
  <w:style w:type="paragraph" w:customStyle="1" w:styleId="BD632BC875144F9AAC1146F6019E76FB">
    <w:name w:val="BD632BC875144F9AAC1146F6019E76FB"/>
    <w:rsid w:val="004A3792"/>
    <w:rPr>
      <w:lang w:val="en-US" w:eastAsia="en-US"/>
    </w:rPr>
  </w:style>
  <w:style w:type="paragraph" w:customStyle="1" w:styleId="DEEDBA23796F47DE832B03656673F8B2">
    <w:name w:val="DEEDBA23796F47DE832B03656673F8B2"/>
    <w:rsid w:val="004A3792"/>
    <w:rPr>
      <w:lang w:val="en-US" w:eastAsia="en-US"/>
    </w:rPr>
  </w:style>
  <w:style w:type="paragraph" w:customStyle="1" w:styleId="3656A38781BD479C9A227EA698A4D06B">
    <w:name w:val="3656A38781BD479C9A227EA698A4D06B"/>
    <w:rsid w:val="004A3792"/>
    <w:rPr>
      <w:lang w:val="en-US" w:eastAsia="en-US"/>
    </w:rPr>
  </w:style>
  <w:style w:type="paragraph" w:customStyle="1" w:styleId="5394504F15274885B474FBC058C42EE9">
    <w:name w:val="5394504F15274885B474FBC058C42EE9"/>
    <w:rsid w:val="004A3792"/>
    <w:rPr>
      <w:lang w:val="en-US" w:eastAsia="en-US"/>
    </w:rPr>
  </w:style>
  <w:style w:type="paragraph" w:customStyle="1" w:styleId="125A34EE7F4F4C02B3C1B162FE19660B">
    <w:name w:val="125A34EE7F4F4C02B3C1B162FE19660B"/>
    <w:rsid w:val="004A3792"/>
    <w:rPr>
      <w:lang w:val="en-US" w:eastAsia="en-US"/>
    </w:rPr>
  </w:style>
  <w:style w:type="paragraph" w:customStyle="1" w:styleId="3CC9CA717BF84184B7AF97147166A5B0">
    <w:name w:val="3CC9CA717BF84184B7AF97147166A5B0"/>
    <w:rsid w:val="004A3792"/>
    <w:rPr>
      <w:lang w:val="en-US" w:eastAsia="en-US"/>
    </w:rPr>
  </w:style>
  <w:style w:type="paragraph" w:customStyle="1" w:styleId="32FFE059804B4DA6B6B0FE7F6F2C5B32">
    <w:name w:val="32FFE059804B4DA6B6B0FE7F6F2C5B32"/>
    <w:rsid w:val="004A3792"/>
    <w:rPr>
      <w:lang w:val="en-US" w:eastAsia="en-US"/>
    </w:rPr>
  </w:style>
  <w:style w:type="paragraph" w:customStyle="1" w:styleId="C33A9B2E2B36495EBBB425B7CE03DDBE">
    <w:name w:val="C33A9B2E2B36495EBBB425B7CE03DDBE"/>
    <w:rsid w:val="004A3792"/>
    <w:rPr>
      <w:lang w:val="en-US" w:eastAsia="en-US"/>
    </w:rPr>
  </w:style>
  <w:style w:type="paragraph" w:customStyle="1" w:styleId="BB6FE900F5A34E4E89F3F9DDBD1AD230">
    <w:name w:val="BB6FE900F5A34E4E89F3F9DDBD1AD230"/>
    <w:rsid w:val="004A3792"/>
    <w:rPr>
      <w:lang w:val="en-US" w:eastAsia="en-US"/>
    </w:rPr>
  </w:style>
  <w:style w:type="paragraph" w:customStyle="1" w:styleId="0AE5324236224C75BC92125A04614ABF">
    <w:name w:val="0AE5324236224C75BC92125A04614ABF"/>
    <w:rsid w:val="004A3792"/>
    <w:rPr>
      <w:lang w:val="en-US" w:eastAsia="en-US"/>
    </w:rPr>
  </w:style>
  <w:style w:type="paragraph" w:customStyle="1" w:styleId="C3555FA6B9A44AA988864897CF4F1361">
    <w:name w:val="C3555FA6B9A44AA988864897CF4F1361"/>
    <w:rsid w:val="004A3792"/>
    <w:rPr>
      <w:lang w:val="en-US" w:eastAsia="en-US"/>
    </w:rPr>
  </w:style>
  <w:style w:type="paragraph" w:customStyle="1" w:styleId="184ED44AA01D44E9823D5F9E1E96C452">
    <w:name w:val="184ED44AA01D44E9823D5F9E1E96C452"/>
    <w:rsid w:val="004A3792"/>
    <w:rPr>
      <w:lang w:val="en-US" w:eastAsia="en-US"/>
    </w:rPr>
  </w:style>
  <w:style w:type="paragraph" w:customStyle="1" w:styleId="7DEDC8EF2BAE438CAEE081CD6B3480D1">
    <w:name w:val="7DEDC8EF2BAE438CAEE081CD6B3480D1"/>
    <w:rsid w:val="004A3792"/>
    <w:rPr>
      <w:lang w:val="en-US" w:eastAsia="en-US"/>
    </w:rPr>
  </w:style>
  <w:style w:type="paragraph" w:customStyle="1" w:styleId="B8780E2F73D74672A1AA645E8EB1803A">
    <w:name w:val="B8780E2F73D74672A1AA645E8EB1803A"/>
    <w:rsid w:val="004A3792"/>
    <w:rPr>
      <w:lang w:val="en-US" w:eastAsia="en-US"/>
    </w:rPr>
  </w:style>
  <w:style w:type="paragraph" w:customStyle="1" w:styleId="577DD015BF1347739C6CF33C741B5BE4">
    <w:name w:val="577DD015BF1347739C6CF33C741B5BE4"/>
    <w:rsid w:val="004A3792"/>
    <w:rPr>
      <w:lang w:val="en-US" w:eastAsia="en-US"/>
    </w:rPr>
  </w:style>
  <w:style w:type="paragraph" w:customStyle="1" w:styleId="807550849BA746EBBFBB58A695697C39">
    <w:name w:val="807550849BA746EBBFBB58A695697C39"/>
    <w:rsid w:val="004A3792"/>
    <w:rPr>
      <w:lang w:val="en-US" w:eastAsia="en-US"/>
    </w:rPr>
  </w:style>
  <w:style w:type="paragraph" w:customStyle="1" w:styleId="2FA032B7911549E5B8E8DEE60B60F655">
    <w:name w:val="2FA032B7911549E5B8E8DEE60B60F655"/>
    <w:rsid w:val="004A3792"/>
    <w:rPr>
      <w:lang w:val="en-US" w:eastAsia="en-US"/>
    </w:rPr>
  </w:style>
  <w:style w:type="paragraph" w:customStyle="1" w:styleId="A0DC70FE69C742BFBC6D3EC220BFE73D">
    <w:name w:val="A0DC70FE69C742BFBC6D3EC220BFE73D"/>
    <w:rsid w:val="004A3792"/>
    <w:rPr>
      <w:lang w:val="en-US" w:eastAsia="en-US"/>
    </w:rPr>
  </w:style>
  <w:style w:type="paragraph" w:customStyle="1" w:styleId="6F04E19164B8429DB46A5BF740CE0B95">
    <w:name w:val="6F04E19164B8429DB46A5BF740CE0B95"/>
    <w:rsid w:val="004A3792"/>
    <w:rPr>
      <w:lang w:val="en-US" w:eastAsia="en-US"/>
    </w:rPr>
  </w:style>
  <w:style w:type="paragraph" w:customStyle="1" w:styleId="65C070EEF24A4502B1861AE8CDC468CB">
    <w:name w:val="65C070EEF24A4502B1861AE8CDC468CB"/>
    <w:rsid w:val="004A3792"/>
    <w:rPr>
      <w:lang w:val="en-US" w:eastAsia="en-US"/>
    </w:rPr>
  </w:style>
  <w:style w:type="paragraph" w:customStyle="1" w:styleId="00C2A0E64B224F40A6347A9AD6872C2C">
    <w:name w:val="00C2A0E64B224F40A6347A9AD6872C2C"/>
    <w:rsid w:val="004A3792"/>
    <w:rPr>
      <w:lang w:val="en-US" w:eastAsia="en-US"/>
    </w:rPr>
  </w:style>
  <w:style w:type="paragraph" w:customStyle="1" w:styleId="4DDCE4AEA2CF48929EA5F3036FC50DD7">
    <w:name w:val="4DDCE4AEA2CF48929EA5F3036FC50DD7"/>
    <w:rsid w:val="004A3792"/>
    <w:rPr>
      <w:lang w:val="en-US" w:eastAsia="en-US"/>
    </w:rPr>
  </w:style>
  <w:style w:type="paragraph" w:customStyle="1" w:styleId="95962EB386DA46838F9F6568479374BE">
    <w:name w:val="95962EB386DA46838F9F6568479374BE"/>
    <w:rsid w:val="004A3792"/>
    <w:rPr>
      <w:lang w:val="en-US" w:eastAsia="en-US"/>
    </w:rPr>
  </w:style>
  <w:style w:type="paragraph" w:customStyle="1" w:styleId="278FB9FC6801451399C268380EB84255">
    <w:name w:val="278FB9FC6801451399C268380EB84255"/>
    <w:rsid w:val="004A3792"/>
    <w:rPr>
      <w:lang w:val="en-US" w:eastAsia="en-US"/>
    </w:rPr>
  </w:style>
  <w:style w:type="paragraph" w:customStyle="1" w:styleId="C2278823198A4E9FB8C94234228F0859">
    <w:name w:val="C2278823198A4E9FB8C94234228F0859"/>
    <w:rsid w:val="004A3792"/>
    <w:rPr>
      <w:lang w:val="en-US" w:eastAsia="en-US"/>
    </w:rPr>
  </w:style>
  <w:style w:type="paragraph" w:customStyle="1" w:styleId="E48F63002986490C9A82C66B8021023B">
    <w:name w:val="E48F63002986490C9A82C66B8021023B"/>
    <w:rsid w:val="004A3792"/>
    <w:rPr>
      <w:lang w:val="en-US" w:eastAsia="en-US"/>
    </w:rPr>
  </w:style>
  <w:style w:type="paragraph" w:customStyle="1" w:styleId="43F3176665BC4541907430F0F631F632">
    <w:name w:val="43F3176665BC4541907430F0F631F632"/>
    <w:rsid w:val="004A3792"/>
    <w:rPr>
      <w:lang w:val="en-US" w:eastAsia="en-US"/>
    </w:rPr>
  </w:style>
  <w:style w:type="paragraph" w:customStyle="1" w:styleId="EA5339E2D74C44039510AAC3611E32ED">
    <w:name w:val="EA5339E2D74C44039510AAC3611E32ED"/>
    <w:rsid w:val="004A3792"/>
    <w:rPr>
      <w:lang w:val="en-US" w:eastAsia="en-US"/>
    </w:rPr>
  </w:style>
  <w:style w:type="paragraph" w:customStyle="1" w:styleId="490BF1BE31464623B2089846F7F26BFD">
    <w:name w:val="490BF1BE31464623B2089846F7F26BFD"/>
    <w:rsid w:val="004A3792"/>
    <w:rPr>
      <w:lang w:val="en-US" w:eastAsia="en-US"/>
    </w:rPr>
  </w:style>
  <w:style w:type="paragraph" w:customStyle="1" w:styleId="3789800AD42A409EA0893D79782B7A53">
    <w:name w:val="3789800AD42A409EA0893D79782B7A53"/>
    <w:rsid w:val="004A3792"/>
    <w:rPr>
      <w:lang w:val="en-US" w:eastAsia="en-US"/>
    </w:rPr>
  </w:style>
  <w:style w:type="paragraph" w:customStyle="1" w:styleId="DF1BD49ACC474647BC085C0782E67549">
    <w:name w:val="DF1BD49ACC474647BC085C0782E67549"/>
    <w:rsid w:val="004A3792"/>
    <w:rPr>
      <w:lang w:val="en-US" w:eastAsia="en-US"/>
    </w:rPr>
  </w:style>
  <w:style w:type="paragraph" w:customStyle="1" w:styleId="E6FAAF2167DD4D37835CC199A05A3678">
    <w:name w:val="E6FAAF2167DD4D37835CC199A05A3678"/>
    <w:rsid w:val="004A3792"/>
    <w:rPr>
      <w:lang w:val="en-US" w:eastAsia="en-US"/>
    </w:rPr>
  </w:style>
  <w:style w:type="paragraph" w:customStyle="1" w:styleId="53516787F0BB4257831B3CE94D58E9DD">
    <w:name w:val="53516787F0BB4257831B3CE94D58E9DD"/>
    <w:rsid w:val="004A3792"/>
    <w:rPr>
      <w:lang w:val="en-US" w:eastAsia="en-US"/>
    </w:rPr>
  </w:style>
  <w:style w:type="paragraph" w:customStyle="1" w:styleId="43A1FCF4DD0D46858DAFE22D75544AED">
    <w:name w:val="43A1FCF4DD0D46858DAFE22D75544AED"/>
    <w:rsid w:val="004A3792"/>
    <w:rPr>
      <w:lang w:val="en-US" w:eastAsia="en-US"/>
    </w:rPr>
  </w:style>
  <w:style w:type="paragraph" w:customStyle="1" w:styleId="61178380D8FE473AAD59191932F8D087">
    <w:name w:val="61178380D8FE473AAD59191932F8D087"/>
    <w:rsid w:val="004A3792"/>
    <w:rPr>
      <w:lang w:val="en-US" w:eastAsia="en-US"/>
    </w:rPr>
  </w:style>
  <w:style w:type="paragraph" w:customStyle="1" w:styleId="7794A1B629AC4E1DB9CD58556F6B6542">
    <w:name w:val="7794A1B629AC4E1DB9CD58556F6B6542"/>
    <w:rsid w:val="004A3792"/>
    <w:rPr>
      <w:lang w:val="en-US" w:eastAsia="en-US"/>
    </w:rPr>
  </w:style>
  <w:style w:type="paragraph" w:customStyle="1" w:styleId="E3C281A994A84806A98CC93F5EEED2E6">
    <w:name w:val="E3C281A994A84806A98CC93F5EEED2E6"/>
    <w:rsid w:val="004A3792"/>
    <w:rPr>
      <w:lang w:val="en-US" w:eastAsia="en-US"/>
    </w:rPr>
  </w:style>
  <w:style w:type="paragraph" w:customStyle="1" w:styleId="7454AE323EC84E6EB80267512C8084DC">
    <w:name w:val="7454AE323EC84E6EB80267512C8084DC"/>
    <w:rsid w:val="004A3792"/>
    <w:rPr>
      <w:lang w:val="en-US" w:eastAsia="en-US"/>
    </w:rPr>
  </w:style>
  <w:style w:type="paragraph" w:customStyle="1" w:styleId="102A3E899B6D4C5CB2E7EE994267601F">
    <w:name w:val="102A3E899B6D4C5CB2E7EE994267601F"/>
    <w:rsid w:val="004A3792"/>
    <w:rPr>
      <w:lang w:val="en-US" w:eastAsia="en-US"/>
    </w:rPr>
  </w:style>
  <w:style w:type="paragraph" w:customStyle="1" w:styleId="85BAAAA32EFD4FFDB64DF4774145AD75">
    <w:name w:val="85BAAAA32EFD4FFDB64DF4774145AD75"/>
    <w:rsid w:val="004A3792"/>
    <w:rPr>
      <w:lang w:val="en-US" w:eastAsia="en-US"/>
    </w:rPr>
  </w:style>
  <w:style w:type="paragraph" w:customStyle="1" w:styleId="56E532A602F44CABA606B526D08F779F">
    <w:name w:val="56E532A602F44CABA606B526D08F779F"/>
    <w:rsid w:val="004A3792"/>
    <w:rPr>
      <w:lang w:val="en-US" w:eastAsia="en-US"/>
    </w:rPr>
  </w:style>
  <w:style w:type="paragraph" w:customStyle="1" w:styleId="F1C555005C674FA3BF02B2319D112652">
    <w:name w:val="F1C555005C674FA3BF02B2319D112652"/>
    <w:rsid w:val="004A3792"/>
    <w:rPr>
      <w:lang w:val="en-US" w:eastAsia="en-US"/>
    </w:rPr>
  </w:style>
  <w:style w:type="paragraph" w:customStyle="1" w:styleId="6A9306AEE6F04495AC03C25E912A573A">
    <w:name w:val="6A9306AEE6F04495AC03C25E912A573A"/>
    <w:rsid w:val="004A3792"/>
    <w:rPr>
      <w:lang w:val="en-US" w:eastAsia="en-US"/>
    </w:rPr>
  </w:style>
  <w:style w:type="paragraph" w:customStyle="1" w:styleId="B9AD47CA60694389B2663A1422CBF5F8">
    <w:name w:val="B9AD47CA60694389B2663A1422CBF5F8"/>
    <w:rsid w:val="004A3792"/>
    <w:rPr>
      <w:lang w:val="en-US" w:eastAsia="en-US"/>
    </w:rPr>
  </w:style>
  <w:style w:type="paragraph" w:customStyle="1" w:styleId="F874A5471E244C7A919F70F9AFB24318">
    <w:name w:val="F874A5471E244C7A919F70F9AFB24318"/>
    <w:rsid w:val="004A3792"/>
    <w:rPr>
      <w:lang w:val="en-US" w:eastAsia="en-US"/>
    </w:rPr>
  </w:style>
  <w:style w:type="paragraph" w:customStyle="1" w:styleId="BE02D45B0798455BA86F526AC7FA650C">
    <w:name w:val="BE02D45B0798455BA86F526AC7FA650C"/>
    <w:rsid w:val="004A3792"/>
    <w:rPr>
      <w:lang w:val="en-US" w:eastAsia="en-US"/>
    </w:rPr>
  </w:style>
  <w:style w:type="paragraph" w:customStyle="1" w:styleId="EE35AF24D85C49838CE5ECECEC16C9FA">
    <w:name w:val="EE35AF24D85C49838CE5ECECEC16C9FA"/>
    <w:rsid w:val="00174962"/>
    <w:rPr>
      <w:lang w:val="en-US" w:eastAsia="en-US"/>
    </w:rPr>
  </w:style>
  <w:style w:type="paragraph" w:customStyle="1" w:styleId="D532D3804B0F4471BCA40D0D6C54D761">
    <w:name w:val="D532D3804B0F4471BCA40D0D6C54D761"/>
    <w:rsid w:val="00174962"/>
    <w:rPr>
      <w:lang w:val="en-US" w:eastAsia="en-US"/>
    </w:rPr>
  </w:style>
  <w:style w:type="paragraph" w:customStyle="1" w:styleId="773192C2B60E42FBB4B96CBC1E0A2959">
    <w:name w:val="773192C2B60E42FBB4B96CBC1E0A2959"/>
    <w:rsid w:val="00174962"/>
    <w:rPr>
      <w:lang w:val="en-US" w:eastAsia="en-US"/>
    </w:rPr>
  </w:style>
  <w:style w:type="paragraph" w:customStyle="1" w:styleId="AEA9C5CED1C94851B1E7727D0DBBDD37">
    <w:name w:val="AEA9C5CED1C94851B1E7727D0DBBDD37"/>
    <w:rsid w:val="00174962"/>
    <w:rPr>
      <w:lang w:val="en-US" w:eastAsia="en-US"/>
    </w:rPr>
  </w:style>
  <w:style w:type="paragraph" w:customStyle="1" w:styleId="8956E4548BC84776A436F8E8A88B3FFB">
    <w:name w:val="8956E4548BC84776A436F8E8A88B3FFB"/>
    <w:rsid w:val="00174962"/>
    <w:rPr>
      <w:lang w:val="en-US" w:eastAsia="en-US"/>
    </w:rPr>
  </w:style>
  <w:style w:type="paragraph" w:customStyle="1" w:styleId="4B0C56945A374FC2930993F05651741E">
    <w:name w:val="4B0C56945A374FC2930993F05651741E"/>
    <w:rsid w:val="00174962"/>
    <w:rPr>
      <w:lang w:val="en-US" w:eastAsia="en-US"/>
    </w:rPr>
  </w:style>
  <w:style w:type="paragraph" w:customStyle="1" w:styleId="E3E2C6EC2CC9427AA5447BF5039ADC91">
    <w:name w:val="E3E2C6EC2CC9427AA5447BF5039ADC91"/>
    <w:rsid w:val="00F26E66"/>
    <w:rPr>
      <w:lang w:val="en-US" w:eastAsia="en-US"/>
    </w:rPr>
  </w:style>
  <w:style w:type="paragraph" w:customStyle="1" w:styleId="2FEFD950CEBD4D898622355E2E943F66">
    <w:name w:val="2FEFD950CEBD4D898622355E2E943F66"/>
    <w:rsid w:val="00F26E66"/>
    <w:rPr>
      <w:lang w:val="en-US" w:eastAsia="en-US"/>
    </w:rPr>
  </w:style>
  <w:style w:type="paragraph" w:customStyle="1" w:styleId="B9B7798D09A84C32B3FA4C298649B258">
    <w:name w:val="B9B7798D09A84C32B3FA4C298649B258"/>
    <w:rsid w:val="00F26E6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ProjectData xmlns="http://Docentric.org/ProjectData.xml" ProductId="3" ProductVersion="6.0.20.1459">
  <UISettings xmlns="" ELEMENT_APPEAREANCE_TYPE="2">
    <ElementsPane IsVisible="1" DockPosition="2" Width="408" Height="876"/>
    <DataSourcesPane IsVisible="1" DockPosition="2" Width="321" Height="876"/>
  </UISettings>
  <dataSourcePackage xmlns:d2p1="http://schemas.docentric.com/dynamics-ax/templates" xmlns="http://schemas.docentric.com/dynamics-ax/templates" d2p1:uri="C:/Users/Administrator/Downloads/WMSBillOfLading.Report.ddsp">
    <ssrsReportInfo d2p1:reportId="WMSBillOfLading.Report" d2p1:dataSourceProviderClassName="DocWMSBillOfLadingDSP"/>
    <languages d2p1:defaultLanguage="en-US">
      <language d2p1:value="en-US"/>
    </languages>
    <labels>
      <label d2p1:name="" d2p1:code="@DocentricAX:CompanyId">
        <text d2p1:language="en-US" d2p1:value="Company ID"/>
      </label>
      <label d2p1:name="" d2p1:code="@DocentricAX:CompanyLogo">
        <text d2p1:language="en-US" d2p1:value="Company logo"/>
      </label>
      <label d2p1:name="" d2p1:code="@DocentricAX:CompanyLogoIncluded">
        <text d2p1:language="en-US" d2p1:value="Is company logo included"/>
      </label>
      <label d2p1:name="" d2p1:code="@DocentricAX:CurrentCompanyInfo">
        <text d2p1:language="en-US" d2p1:value="Current company info"/>
      </label>
      <label d2p1:name="" d2p1:code="@DocentricAX:CurrentLanguageId">
        <text d2p1:language="en-US" d2p1:value="Current language ID"/>
      </label>
      <label d2p1:name="" d2p1:code="@DocentricAX:CurrentWorkerInfo">
        <text d2p1:language="en-US" d2p1:value="Current worker info"/>
      </label>
      <label d2p1:name="" d2p1:code="@DocentricAX:DdspParameters">
        <text d2p1:language="en-US" d2p1:value="Report parameters"/>
      </label>
      <label d2p1:name="" d2p1:code="@DocentricAX:DimensionDescription">
        <text d2p1:language="en-US" d2p1:value="Dimension description"/>
      </label>
      <label d2p1:name="" d2p1:code="@DocentricAX:DimensionValue">
        <text d2p1:language="en-US" d2p1:value="Dimension value"/>
      </label>
      <label d2p1:name="" d2p1:code="@DocentricAX:DynamicAccounts">
        <text d2p1:language="en-US" d2p1:value="Dynamic accounts"/>
      </label>
      <label d2p1:name="" d2p1:code="@DocentricAX:EnumElementName">
        <text d2p1:language="en-US" d2p1:value="Enum element name"/>
      </label>
      <label d2p1:name="" d2p1:code="@DocentricAX:EnumElementText">
        <text d2p1:language="en-US" d2p1:value="Enum element text"/>
      </label>
      <label d2p1:name="" d2p1:code="@DocentricAX:EnumElementValue">
        <text d2p1:language="en-US" d2p1:value="Enum element value"/>
      </label>
      <label d2p1:name="" d2p1:code="@DocentricAX:GeneralData">
        <text d2p1:language="en-US" d2p1:value="General data"/>
      </label>
      <label d2p1:name="" d2p1:code="@DocentricAX:LedgerDimDisplayValue">
        <text d2p1:language="en-US" d2p1:value="Ledger dimension display value"/>
      </label>
      <label d2p1:name="" d2p1:code="@DocentricAX:Miscellaneous">
        <text d2p1:language="en-US" d2p1:value="Miscellaneous"/>
      </label>
      <label d2p1:name="" d2p1:code="@DocentricAX:PrimaryDepartment">
        <text d2p1:language="en-US" d2p1:value="Primary department"/>
      </label>
      <label d2p1:name="" d2p1:code="@DocentricAX:PrimaryDepartmentNumber">
        <text d2p1:language="en-US" d2p1:value="Primary department number"/>
      </label>
      <label d2p1:name="" d2p1:code="@DocentricAX:PrimaryPostalAddress">
        <text d2p1:language="en-US" d2p1:value="Primary postal address"/>
      </label>
      <label d2p1:name="" d2p1:code="@DocentricAX:ReportCaption">
        <text d2p1:language="en-US" d2p1:value="Report caption"/>
      </label>
      <label d2p1:name="" d2p1:code="@DocentricAX:ReportData">
        <text d2p1:language="en-US" d2p1:value="Report data"/>
      </label>
      <label d2p1:name="" d2p1:code="@FLM270">
        <text d2p1:language="en-US" d2p1:value="Regions"/>
      </label>
      <label d2p1:name="" d2p1:code="@GLS103588">
        <text d2p1:language="en-US" d2p1:value="Advance holders"/>
      </label>
      <label d2p1:name="" d2p1:code="@GLS103666">
        <text d2p1:language="en-US" d2p1:value="Deferrals"/>
      </label>
      <label d2p1:name="" d2p1:code="@GLS103734">
        <text d2p1:language="en-US" d2p1:value="Expense and income codes"/>
      </label>
      <label d2p1:name="" d2p1:code="@GLS104459">
        <text d2p1:language="en-US" d2p1:value="Cash accounts"/>
      </label>
      <label d2p1:name="" d2p1:code="@GLS106645">
        <text d2p1:language="en-US" d2p1:value="Fixed assets (Russia)"/>
      </label>
      <label d2p1:name="" d2p1:code="@GLS106724">
        <text d2p1:language="en-US" d2p1:value="Agreements"/>
      </label>
      <label d2p1:name="" d2p1:code="@GLS220046">
        <text d2p1:language="en-US" d2p1:value="Head of the company"/>
      </label>
      <label d2p1:name="" d2p1:code="@GLS220835">
        <text d2p1:language="en-US" d2p1:value="Enterprise code"/>
      </label>
      <label d2p1:name="" d2p1:code="@RegistrationNumbers:EnterpriseIdCompanyId">
        <text d2p1:language="en-US" d2p1:value="Enterprise ID (COID)"/>
      </label>
      <label d2p1:name="" d2p1:code="@ret3005">
        <text d2p1:language="en-US" d2p1:value="Stores"/>
      </label>
      <label d2p1:name="" d2p1:code="@RET3277">
        <text d2p1:language="en-US" d2p1:value="POS registers"/>
      </label>
      <label d2p1:name="" d2p1:code="@RET5709">
        <text d2p1:language="en-US" d2p1:value="Retail channels"/>
      </label>
      <label d2p1:name="" d2p1:code="@SYS112686">
        <text d2p1:language="en-US" d2p1:value="Session date and time"/>
      </label>
      <label d2p1:name="" d2p1:code="@SYS11575">
        <text d2p1:language="en-US" d2p1:value="Weight"/>
      </label>
      <label d2p1:name="" d2p1:code="@SYS11795">
        <text d2p1:language="en-US" d2p1:value="Session date"/>
      </label>
      <label d2p1:name="" d2p1:code="@SYS129127">
        <text d2p1:language="en-US" d2p1:value="Custom list financial dimension"/>
      </label>
      <label d2p1:name="" d2p1:code="@SYS13522">
        <text d2p1:language="en-US" d2p1:value="County"/>
      </label>
      <label d2p1:name="" d2p1:code="@SYS13864">
        <text d2p1:language="en-US" d2p1:value="Number"/>
      </label>
      <label d2p1:name="" d2p1:code="@SYS14578">
        <text d2p1:language="en-US" d2p1:value="Quantity"/>
      </label>
      <label d2p1:name="" d2p1:code="@SYS1517">
        <text d2p1:language="en-US" d2p1:value="Bank account"/>
      </label>
      <label d2p1:name="" d2p1:code="@SYS190388">
        <text d2p1:language="en-US" d2p1:value="Street number"/>
      </label>
      <label d2p1:name="" d2p1:code="@SYS22221">
        <text d2p1:language="en-US" d2p1:value="Internet address"/>
      </label>
      <label d2p1:name="" d2p1:code="@SYS22249">
        <text d2p1:language="en-US" d2p1:value="City"/>
      </label>
      <label d2p1:name="" d2p1:code="@SYS22737">
        <text d2p1:language="en-US" d2p1:value="Bank name"/>
      </label>
      <label d2p1:name="" d2p1:code="@SYS23725">
        <text d2p1:language="en-US" d2p1:value="SWIFT code"/>
      </label>
      <label d2p1:name="" d2p1:code="@SYS24546">
        <text d2p1:language="en-US" d2p1:value="Delivery number"/>
      </label>
      <label d2p1:name="" d2p1:code="@SYS26871">
        <text d2p1:language="en-US" d2p1:value="Intrastat code"/>
      </label>
      <label d2p1:name="" d2p1:code="@SYS300925">
        <text d2p1:language="en-US" d2p1:value="String 255"/>
      </label>
      <label d2p1:name="" d2p1:code="@SYS303656">
        <text d2p1:language="en-US" d2p1:value="Personnel number"/>
      </label>
      <label d2p1:name="" d2p1:code="@SYS314486">
        <text d2p1:language="en-US" d2p1:value="FI-Creditor ID"/>
      </label>
      <label d2p1:name="" d2p1:code="@SYS320666">
        <text d2p1:language="en-US" d2p1:value="Worker name"/>
      </label>
      <label d2p1:name="" d2p1:code="@SYS323504">
        <text d2p1:language="en-US" d2p1:value="ZIP/postal code"/>
      </label>
      <label d2p1:name="" d2p1:code="@SYS323505">
        <text d2p1:language="en-US" d2p1:value="Street"/>
      </label>
      <label d2p1:name="" d2p1:code="@SYS323506">
        <text d2p1:language="en-US" d2p1:value="State"/>
      </label>
      <label d2p1:name="" d2p1:code="@SYS335041">
        <text d2p1:language="en-US" d2p1:value="Name or description"/>
      </label>
      <label d2p1:name="" d2p1:code="@SYS335710">
        <text d2p1:language="en-US" d2p1:value="VAT exempt number export"/>
      </label>
      <label d2p1:name="" d2p1:code="@SYS335711">
        <text d2p1:language="en-US" d2p1:value="VAT exempt number import"/>
      </label>
      <label d2p1:name="" d2p1:code="@SYS335712">
        <text d2p1:language="en-US" d2p1:value="Branch number extension export"/>
      </label>
      <label d2p1:name="" d2p1:code="@SYS335713">
        <text d2p1:language="en-US" d2p1:value="Branch number extension import"/>
      </label>
      <label d2p1:name="" d2p1:code="@SYS343362">
        <text d2p1:language="en-US" d2p1:value="Bank accounts"/>
      </label>
      <label d2p1:name="" d2p1:code="@SYS343364">
        <text d2p1:language="en-US" d2p1:value="Customers"/>
      </label>
      <label d2p1:name="" d2p1:code="@SYS343366">
        <text d2p1:language="en-US" d2p1:value="Departments"/>
      </label>
      <label d2p1:name="" d2p1:code="@SYS343372">
        <text d2p1:language="en-US" d2p1:value="Fixed assets"/>
      </label>
      <label d2p1:name="" d2p1:code="@SYS343375">
        <text d2p1:language="en-US" d2p1:value="Item groups"/>
      </label>
      <label d2p1:name="" d2p1:code="@SYS343377">
        <text d2p1:language="en-US" d2p1:value="Items"/>
      </label>
      <label d2p1:name="" d2p1:code="@SYS343379">
        <text d2p1:language="en-US" d2p1:value="Jobs"/>
      </label>
      <label d2p1:name="" d2p1:code="@SYS343381">
        <text d2p1:language="en-US" d2p1:value="Legal entities"/>
      </label>
      <label d2p1:name="" d2p1:code="@SYS343384">
        <text d2p1:language="en-US" d2p1:value="Business units"/>
      </label>
      <label d2p1:name="" d2p1:code="@SYS343390">
        <text d2p1:language="en-US" d2p1:value="Projects"/>
      </label>
      <label d2p1:name="" d2p1:code="@SYS343403">
        <text d2p1:language="en-US" d2p1:value="Vendors"/>
      </label>
      <label d2p1:name="" d2p1:code="@SYS343405">
        <text d2p1:language="en-US" d2p1:value="Workers"/>
      </label>
      <label d2p1:name="" d2p1:code="@SYS343406">
        <text d2p1:language="en-US" d2p1:value="Campaigns"/>
      </label>
      <label d2p1:name="" d2p1:code="@SYS343409">
        <text d2p1:language="en-US" d2p1:value="Cost centers"/>
      </label>
      <label d2p1:name="" d2p1:code="@SYS343425">
        <text d2p1:language="en-US" d2p1:value="Main accounts"/>
      </label>
      <label d2p1:name="" d2p1:code="@SYS34389">
        <text d2p1:language="en-US" d2p1:value="Contractor"/>
      </label>
      <label d2p1:name="" d2p1:code="@SYS4080103">
        <text d2p1:language="en-US" d2p1:value="Fiscal establishments"/>
      </label>
      <label d2p1:name="" d2p1:code="@SYS4082524">
        <text d2p1:language="en-US" d2p1:value="Tax branches"/>
      </label>
      <label d2p1:name="" d2p1:code="@SYS50389">
        <text d2p1:language="en-US" d2p1:value="Shipment"/>
      </label>
      <label d2p1:name="" d2p1:code="@SYS50700">
        <text d2p1:language="en-US" d2p1:value="Bill of lading"/>
      </label>
      <label d2p1:name="" d2p1:code="@SYS50731">
        <text d2p1:language="en-US" d2p1:value="Carrier name"/>
      </label>
      <label d2p1:name="" d2p1:code="@SYS50734">
        <text d2p1:language="en-US" d2p1:value="Trailer number"/>
      </label>
      <label d2p1:name="" d2p1:code="@SYS50736">
        <text d2p1:language="en-US" d2p1:value="Seal numbers"/>
      </label>
      <label d2p1:name="" d2p1:code="@SYS50739">
        <text d2p1:language="en-US" d2p1:value="Additional shipper info"/>
      </label>
      <label d2p1:name="" d2p1:code="@SYS54123">
        <text d2p1:language="en-US" d2p1:value="DVR"/>
      </label>
      <label d2p1:name="" d2p1:code="@SYS5695">
        <text d2p1:language="en-US" d2p1:value="Giro account"/>
      </label>
      <label d2p1:name="" d2p1:code="@SYS5845">
        <text d2p1:language="en-US" d2p1:value="Email"/>
      </label>
      <label d2p1:name="" d2p1:code="@SYS5878">
        <text d2p1:language="en-US" d2p1:value="Sales tax"/>
      </label>
      <label d2p1:name="" d2p1:code="@SYS63284">
        <text d2p1:language="en-US" d2p1:value="Branch/Subsidiary"/>
      </label>
      <label d2p1:name="" d2p1:code="@SYS69789">
        <text d2p1:language="en-US" d2p1:value="Activity code"/>
      </label>
      <label d2p1:name="" d2p1:code="@SYS70359">
        <text d2p1:language="en-US" d2p1:value="Registration numbers"/>
      </label>
      <label d2p1:name="" d2p1:code="@SYS70361">
        <text d2p1:language="en-US" d2p1:value="Routing number"/>
      </label>
      <label d2p1:name="" d2p1:code="@SYS7149">
        <text d2p1:language="en-US" d2p1:value="Customer account"/>
      </label>
      <label d2p1:name="" d2p1:code="@SYS71686">
        <text d2p1:language="en-US" d2p1:value="IBAN"/>
      </label>
      <label d2p1:name="" d2p1:code="@SYS7399">
        <text d2p1:language="en-US" d2p1:value="Name"/>
      </label>
      <label d2p1:name="" d2p1:code="@SYS7437">
        <text d2p1:language="en-US" d2p1:value="Country/region"/>
      </label>
      <label d2p1:name="" d2p1:code="@SYS7572">
        <text d2p1:language="en-US" d2p1:value="Currency"/>
      </label>
      <label d2p1:name="" d2p1:code="@SYS7869">
        <text d2p1:language="en-US" d2p1:value="Telephone"/>
      </label>
      <label d2p1:name="" d2p1:code="@SYS7888">
        <text d2p1:language="en-US" d2p1:value="Fax"/>
      </label>
      <label d2p1:name="" d2p1:code="@SYS80991">
        <text d2p1:language="en-US" d2p1:value="Name"/>
      </label>
      <label d2p1:name="" d2p1:code="@SYS9362">
        <text d2p1:language="en-US" d2p1:value="Address"/>
      </label>
      <label d2p1:name="" d2p1:code="@SYS969">
        <text d2p1:language="en-US" d2p1:value="Tax registration number"/>
      </label>
      <label d2p1:name="" d2p1:code="@SYS98533">
        <text d2p1:language="en-US" d2p1:value="Title"/>
      </label>
      <label d2p1:name="" d2p1:code="@SYS99772">
        <text d2p1:language="en-US" d2p1:value="Tax representative"/>
      </label>
    </labels>
  </dataSourcePackage>
  <DataSources xmlns="">
    <DataSource xmlns:d3p1="http://schemas.docentric.com/dynamics-ax/templates" Name="GeneralData" IsDefault="0" DataKind="2" d3p1:dataSectionType="2">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GeneralData">
                <xs:annotation>
                  <xs:appinfo>
                    <xse:label xmlns:xse="http://schemas.docentric.com/xml-schema-extensions" xse:text="General data" xse:refCode="@DocentricAX:GeneralData"/>
                  </xs:appinfo>
                </xs:annotation>
                <xs:complexType>
                  <xs:choice minOccurs="0" maxOccurs="unbounded">
                    <xs:element name="CurrentCompany">
                      <xs:annotation>
                        <xs:appinfo>
                          <xse:label xmlns:xse="http://schemas.docentric.com/xml-schema-extensions" xse:text="Current company info" xse:refCode="@DocentricAX:CurrentCompanyInfo"/>
                        </xs:appinfo>
                      </xs:annotation>
                      <xs:complexType>
                        <xs:choice minOccurs="0" maxOccurs="unbounded">
                          <xs:element name="PrimaryPostalAddress">
                            <xs:annotation>
                              <xs:appinfo>
                                <xse:label xmlns:xse="http://schemas.docentric.com/xml-schema-extensions" xse:text="Primary postal address" xse:refCode="@DocentricAX:PrimaryPostalAddress"/>
                              </xs:appinfo>
                            </xs:annotation>
                            <xs:complexType>
                              <xs:attribute name="Address" type="xs:string" use="optional">
                                <xs:annotation>
                                  <xs:appinfo>
                                    <xse:label xmlns:xse="http://schemas.docentric.com/xml-schema-extensions" xse:text="Address" xse:refCode="@SYS9362"/>
                                  </xs:appinfo>
                                </xs:annotation>
                              </xs:attribute>
                              <xs:attribute name="City" type="xs:string" use="optional">
                                <xs:annotation>
                                  <xs:appinfo>
                                    <xse:label xmlns:xse="http://schemas.docentric.com/xml-schema-extensions" xse:text="City" xse:refCode="@SYS22249"/>
                                  </xs:appinfo>
                                </xs:annotation>
                              </xs:attribute>
                              <xs:attribute name="CountryRegionId" type="xs:string" use="optional">
                                <xs:annotation>
                                  <xs:appinfo>
                                    <xse:label xmlns:xse="http://schemas.docentric.com/xml-schema-extensions" xse:text="Country/region" xse:refCode="@SYS7437"/>
                                  </xs:appinfo>
                                </xs:annotation>
                              </xs:attribute>
                              <xs:attribute name="County" type="xs:string" use="optional">
                                <xs:annotation>
                                  <xs:appinfo>
                                    <xse:label xmlns:xse="http://schemas.docentric.com/xml-schema-extensions" xse:text="County" xse:refCode="@SYS13522"/>
                                  </xs:appinfo>
                                </xs:annotation>
                              </xs:attribute>
                              <xs:attribute name="LocationName" type="xs:string" use="optional">
                                <xs:annotation>
                                  <xs:appinfo>
                                    <xse:label xmlns:xse="http://schemas.docentric.com/xml-schema-extensions" xse:text="Name or description" xse:refCode="@SYS335041"/>
                                  </xs:appinfo>
                                </xs:annotation>
                              </xs:attribute>
                              <xs:attribute name="State" type="xs:string" use="optional">
                                <xs:annotation>
                                  <xs:appinfo>
                                    <xse:label xmlns:xse="http://schemas.docentric.com/xml-schema-extensions" xse:text="State" xse:refCode="@SYS323506"/>
                                  </xs:appinfo>
                                </xs:annotation>
                              </xs:attribute>
                              <xs:attribute name="Street" type="xs:string" use="optional">
                                <xs:annotation>
                                  <xs:appinfo>
                                    <xse:label xmlns:xse="http://schemas.docentric.com/xml-schema-extensions" xse:text="Street" xse:refCode="@SYS323505"/>
                                  </xs:appinfo>
                                </xs:annotation>
                              </xs:attribute>
                              <xs:attribute name="StreetNumber" type="xs:string" use="optional">
                                <xs:annotation>
                                  <xs:appinfo>
                                    <xse:label xmlns:xse="http://schemas.docentric.com/xml-schema-extensions" xse:text="Street number" xse:refCode="@SYS190388"/>
                                  </xs:appinfo>
                                </xs:annotation>
                              </xs:attribute>
                              <xs:attribute name="ZipCode" type="xs:string" use="optional">
                                <xs:annotation>
                                  <xs:appinfo>
                                    <xse:label xmlns:xse="http://schemas.docentric.com/xml-schema-extensions" xse:text="ZIP/postal code" xse:refCode="@SYS323504"/>
                                  </xs:appinfo>
                                </xs:annotation>
                              </xs:attribute>
                            </xs:complexType>
                          </xs:element>
                          <xs:element name="BankAccount">
                            <xs:annotation>
                              <xs:appinfo>
                                <xse:label xmlns:xse="http://schemas.docentric.com/xml-schema-extensions" xse:text="Bank account" xse:refCode="@SYS1517"/>
                              </xs:appinfo>
                            </xs:annotation>
                            <xs:complexType>
                              <xs:attribute name="Bank" type="xs:string" use="optional">
                                <xs:annotation>
                                  <xs:appinfo>
                                    <xse:label xmlns:xse="http://schemas.docentric.com/xml-schema-extensions" xse:text="Bank account" xse:refCode="@SYS1517"/>
                                  </xs:appinfo>
                                </xs:annotation>
                              </xs:attribute>
                              <xs:attribute name="CurrencyCode" type="xs:string" use="optional">
                                <xs:annotation>
                                  <xs:appinfo>
                                    <xse:label xmlns:xse="http://schemas.docentric.com/xml-schema-extensions" xse:text="Currency" xse:refCode="@SYS7572"/>
                                  </xs:appinfo>
                                </xs:annotation>
                              </xs:attribute>
                              <xs:attribute name="Giro" type="xs:string" use="optional">
                                <xs:annotation>
                                  <xs:appinfo>
                                    <xse:label xmlns:xse="http://schemas.docentric.com/xml-schema-extensions" xse:text="Giro account" xse:refCode="@SYS5695"/>
                                  </xs:appinfo>
                                </xs:annotation>
                              </xs:attribute>
                              <xs:attribute name="IBAN" type="xs:string" use="optional">
                                <xs:annotation>
                                  <xs:appinfo>
                                    <xse:label xmlns:xse="http://schemas.docentric.com/xml-schema-extensions" xse:text="IBAN" xse:refCode="@SYS71686"/>
                                  </xs:appinfo>
                                </xs:annotation>
                              </xs:attribute>
                              <xs:attribute name="Name" type="xs:string" use="optional">
                                <xs:annotation>
                                  <xs:appinfo>
                                    <xse:label xmlns:xse="http://schemas.docentric.com/xml-schema-extensions" xse:text="Bank name" xse:refCode="@SYS22737"/>
                                  </xs:appinfo>
                                </xs:annotation>
                              </xs:attribute>
                              <xs:attribute name="SWIFT" type="xs:string" use="optional">
                                <xs:annotation>
                                  <xs:appinfo>
                                    <xse:label xmlns:xse="http://schemas.docentric.com/xml-schema-extensions" xse:text="SWIFT code" xse:refCode="@SYS23725"/>
                                  </xs:appinfo>
                                </xs:annotation>
                              </xs:attribute>
                            </xs:complexType>
                          </xs:element>
                          <xs:element name="SalesTax">
                            <xs:annotation>
                              <xs:appinfo>
                                <xse:label xmlns:xse="http://schemas.docentric.com/xml-schema-extensions" xse:text="Sales tax" xse:refCode="@SYS5878"/>
                              </xs:appinfo>
                            </xs:annotation>
                            <xs:complexType>
                              <xs:attribute name="ImportVATNum" type="xs:string" use="optional">
                                <xs:annotation>
                                  <xs:appinfo>
                                    <xse:label xmlns:xse="http://schemas.docentric.com/xml-schema-extensions" xse:text="VAT exempt number import" xse:refCode="@SYS335711"/>
                                  </xs:appinfo>
                                </xs:annotation>
                              </xs:attribute>
                              <xs:attribute name="ImportVATNumBranchId" type="xs:string" use="optional">
                                <xs:annotation>
                                  <xs:appinfo>
                                    <xse:label xmlns:xse="http://schemas.docentric.com/xml-schema-extensions" xse:text="Branch number extension import" xse:refCode="@SYS335713"/>
                                  </xs:appinfo>
                                </xs:annotation>
                              </xs:attribute>
                              <xs:attribute name="TaxRepresentative" type="xs:string" use="optional">
                                <xs:annotation>
                                  <xs:appinfo>
                                    <xse:label xmlns:xse="http://schemas.docentric.com/xml-schema-extensions" xse:text="Tax representative" xse:refCode="@SYS99772"/>
                                  </xs:appinfo>
                                </xs:annotation>
                              </xs:attribute>
                              <xs:attribute name="VATNum" type="xs:string" use="optional">
                                <xs:annotation>
                                  <xs:appinfo>
                                    <xse:label xmlns:xse="http://schemas.docentric.com/xml-schema-extensions" xse:text="VAT exempt number export" xse:refCode="@SYS335710"/>
                                  </xs:appinfo>
                                </xs:annotation>
                              </xs:attribute>
                              <xs:attribute name="VATNumBranchId" type="xs:string" use="optional">
                                <xs:annotation>
                                  <xs:appinfo>
                                    <xse:label xmlns:xse="http://schemas.docentric.com/xml-schema-extensions" xse:text="Branch number extension export" xse:refCode="@SYS335712"/>
                                  </xs:appinfo>
                                </xs:annotation>
                              </xs:attribute>
                            </xs:complexType>
                          </xs:element>
                          <xs:element name="RegistrationNumbers">
                            <xs:annotation>
                              <xs:appinfo>
                                <xse:label xmlns:xse="http://schemas.docentric.com/xml-schema-extensions" xse:text="Registration numbers" xse:refCode="@SYS70359"/>
                              </xs:appinfo>
                            </xs:annotation>
                            <xs:complexType>
                              <xs:attribute name="ActivityCode" type="xs:string" use="optional">
                                <xs:annotation>
                                  <xs:appinfo>
                                    <xse:label xmlns:xse="http://schemas.docentric.com/xml-schema-extensions" xse:text="Activity code" xse:refCode="@SYS69789"/>
                                  </xs:appinfo>
                                </xs:annotation>
                              </xs:attribute>
                              <xs:attribute name="BranchId" type="xs:string" use="optional">
                                <xs:annotation>
                                  <xs:appinfo>
                                    <xse:label xmlns:xse="http://schemas.docentric.com/xml-schema-extensions" xse:text="Branch/Subsidiary" xse:refCode="@SYS63284"/>
                                  </xs:appinfo>
                                </xs:annotation>
                              </xs:attribute>
                              <xs:attribute name="CoRegNum" type="xs:string" use="optional">
                                <xs:annotation>
                                  <xs:appinfo>
                                    <xse:label xmlns:xse="http://schemas.docentric.com/xml-schema-extensions" xse:text="Tax registration number" xse:refCode="@SYS969"/>
                                  </xs:appinfo>
                                </xs:annotation>
                              </xs:attribute>
                              <xs:attribute name="DVRid" type="xs:string" use="optional">
                                <xs:annotation>
                                  <xs:appinfo>
                                    <xse:label xmlns:xse="http://schemas.docentric.com/xml-schema-extensions" xse:text="DVR" xse:refCode="@SYS54123"/>
                                  </xs:appinfo>
                                </xs:annotation>
                              </xs:attribute>
                              <xs:attribute name="EnterpriseCode" type="xs:string" use="optional">
                                <xs:annotation>
                                  <xs:appinfo>
                                    <xse:label xmlns:xse="http://schemas.docentric.com/xml-schema-extensions" xse:text="Enterprise code" xse:refCode="@GLS220835"/>
                                  </xs:appinfo>
                                </xs:annotation>
                              </xs:attribute>
                              <xs:attribute name="EnterpriseNumber" type="xs:string" use="optional">
                                <xs:annotation>
                                  <xs:appinfo>
                                    <xse:label xmlns:xse="http://schemas.docentric.com/xml-schema-extensions" xse:text="Enterprise ID (COID)" xse:refCode="@RegistrationNumbers:EnterpriseIdCompanyId"/>
                                  </xs:appinfo>
                                </xs:annotation>
                              </xs:attribute>
                              <xs:attribute name="FICreditorID_DK" type="xs:string" use="optional">
                                <xs:annotation>
                                  <xs:appinfo>
                                    <xse:label xmlns:xse="http://schemas.docentric.com/xml-schema-extensions" xse:text="FI-Creditor ID" xse:refCode="@SYS314486"/>
                                  </xs:appinfo>
                                </xs:annotation>
                              </xs:attribute>
                              <xs:attribute name="IntrastatCode" type="xs:string" use="optional">
                                <xs:annotation>
                                  <xs:appinfo>
                                    <xse:label xmlns:xse="http://schemas.docentric.com/xml-schema-extensions" xse:text="Intrastat code" xse:refCode="@SYS26871"/>
                                  </xs:appinfo>
                                </xs:annotation>
                              </xs:attribute>
                              <xs:attribute name="RegNum" type="xs:string" use="optional">
                                <xs:annotation>
                                  <xs:appinfo>
                                    <xse:label xmlns:xse="http://schemas.docentric.com/xml-schema-extensions" xse:text="Routing number" xse:refCode="@SYS70361"/>
                                  </xs:appinfo>
                                </xs:annotation>
                              </xs:attribute>
                              <xs:attribute name="UPSNum" type="xs:string" use="optional">
                                <xs:annotation>
                                  <xs:appinfo>
                                    <xse:label xmlns:xse="http://schemas.docentric.com/xml-schema-extensions" xse:text="Delivery number" xse:refCode="@SYS24546"/>
                                  </xs:appinfo>
                                </xs:annotation>
                              </xs:attribute>
                            </xs:complexType>
                          </xs:element>
                        </xs:choice>
                        <xs:attribute name="CompanyHead" type="xs:string" use="optional">
                          <xs:annotation>
                            <xs:appinfo>
                              <xse:label xmlns:xse="http://schemas.docentric.com/xml-schema-extensions" xse:text="Head of the company" xse:refCode="@GLS220046"/>
                            </xs:appinfo>
                          </xs:annotation>
                        </xs:attribute>
                        <xs:attribute name="CompanyId" type="xs:string" use="optional">
                          <xs:annotation>
                            <xs:appinfo>
                              <xse:label xmlns:xse="http://schemas.docentric.com/xml-schema-extensions" xse:text="Company ID" xse:refCode="@DocentricAX:CompanyId"/>
                            </xs:appinfo>
                          </xs:annotation>
                        </xs:attribute>
                        <xs:attribute name="Email" type="xs:string" use="optional">
                          <xs:annotation>
                            <xs:appinfo>
                              <xse:label xmlns:xse="http://schemas.docentric.com/xml-schema-extensions" xse:text="Email" xse:refCode="@SYS5845"/>
                            </xs:appinfo>
                          </xs:annotation>
                        </xs:attribute>
                        <xs:attribute name="Logo" type="xs:base64Binary" use="optional">
                          <xs:annotation>
                            <xs:appinfo>
                              <xse:label xmlns:xse="http://schemas.docentric.com/xml-schema-extensions" xse:text="Company logo" xse:refCode="@DocentricAX:CompanyLogo"/>
                            </xs:appinfo>
                          </xs:annotation>
                        </xs:attribute>
                        <xs:attribute name="LogoIncluded" type="xs:boolean" use="optional">
                          <xs:annotation>
                            <xs:appinfo>
                              <xse:label xmlns:xse="http://schemas.docentric.com/xml-schema-extensions" xse:text="Is company logo included" xse:refCode="@DocentricAX:CompanyLogoIncluded"/>
                            </xs:appinfo>
                          </xs:annotation>
                        </xs:attribute>
                        <xs:attribute name="Name" type="xs:string" use="optional">
                          <xs:annotation>
                            <xs:appinfo>
                              <xse:label xmlns:xse="http://schemas.docentric.com/xml-schema-extensions" xse:text="Name" xse:refCode="@SYS80991"/>
                            </xs:appinfo>
                          </xs:annotation>
                        </xs:attribute>
                        <xs:attribute name="Phone" type="xs:string" use="optional">
                          <xs:annotation>
                            <xs:appinfo>
                              <xse:label xmlns:xse="http://schemas.docentric.com/xml-schema-extensions" xse:text="Telephone" xse:refCode="@SYS7869"/>
                            </xs:appinfo>
                          </xs:annotation>
                        </xs:attribute>
                        <xs:attribute name="Telefax" type="xs:string" use="optional">
                          <xs:annotation>
                            <xs:appinfo>
                              <xse:label xmlns:xse="http://schemas.docentric.com/xml-schema-extensions" xse:text="Fax" xse:refCode="@SYS7888"/>
                            </xs:appinfo>
                          </xs:annotation>
                        </xs:attribute>
                        <xs:attribute name="Url" type="xs:anyURI" use="optional">
                          <xs:annotation>
                            <xs:appinfo>
                              <xse:label xmlns:xse="http://schemas.docentric.com/xml-schema-extensions" xse:text="Internet address" xse:refCode="@SYS22221"/>
                            </xs:appinfo>
                          </xs:annotation>
                        </xs:attribute>
                      </xs:complexType>
                    </xs:element>
                    <xs:element name="CurrentWorker">
                      <xs:annotation>
                        <xs:appinfo>
                          <xse:label xmlns:xse="http://schemas.docentric.com/xml-schema-extensions" xse:text="Current worker info" xse:refCode="@DocentricAX:CurrentWorkerInfo"/>
                        </xs:appinfo>
                      </xs:annotation>
                      <xs:complexType>
                        <xs:attribute name="Email" type="xs:string" use="optional">
                          <xs:annotation>
                            <xs:appinfo>
                              <xse:label xmlns:xse="http://schemas.docentric.com/xml-schema-extensions" xse:text="Email" xse:refCode="@SYS5845"/>
                            </xs:appinfo>
                          </xs:annotation>
                        </xs:attribute>
                        <xs:attribute name="IsContractor" type="xs:boolean" use="optional">
                          <xs:annotation>
                            <xs:appinfo>
                              <xse:label xmlns:xse="http://schemas.docentric.com/xml-schema-extensions" xse:text="Contractor" xse:refCode="@SYS34389"/>
                            </xs:appinfo>
                          </xs:annotation>
                        </xs:attribute>
                        <xs:attribute name="Name" type="xs:string" use="optional">
                          <xs:annotation>
                            <xs:appinfo>
                              <xse:label xmlns:xse="http://schemas.docentric.com/xml-schema-extensions" xse:text="Worker name" xse:refCode="@SYS320666"/>
                            </xs:appinfo>
                          </xs:annotation>
                        </xs:attribute>
                        <xs:attribute name="OMOperatingUnitName" type="xs:string" use="optional">
                          <xs:annotation>
                            <xs:appinfo>
                              <xse:label xmlns:xse="http://schemas.docentric.com/xml-schema-extensions" xse:text="Primary department" xse:refCode="@DocentricAX:PrimaryDepartment"/>
                            </xs:appinfo>
                          </xs:annotation>
                        </xs:attribute>
                        <xs:attribute name="OMOperatingUnitNumber" type="xs:string" use="optional">
                          <xs:annotation>
                            <xs:appinfo>
                              <xse:label xmlns:xse="http://schemas.docentric.com/xml-schema-extensions" xse:text="Primary department number" xse:refCode="@DocentricAX:PrimaryDepartmentNumber"/>
                            </xs:appinfo>
                          </xs:annotation>
                        </xs:attribute>
                        <xs:attribute name="PersonnelNumber" type="xs:string" use="optional">
                          <xs:annotation>
                            <xs:appinfo>
                              <xse:label xmlns:xse="http://schemas.docentric.com/xml-schema-extensions" xse:text="Personnel number" xse:refCode="@SYS303656"/>
                            </xs:appinfo>
                          </xs:annotation>
                        </xs:attribute>
                        <xs:attribute name="Title" type="xs:string" use="optional">
                          <xs:annotation>
                            <xs:appinfo>
                              <xse:label xmlns:xse="http://schemas.docentric.com/xml-schema-extensions" xse:text="Title" xse:refCode="@SYS98533"/>
                            </xs:appinfo>
                          </xs:annotation>
                        </xs:attribute>
                      </xs:complexType>
                    </xs:element>
                    <xs:element name="Misc">
                      <xs:annotation>
                        <xs:appinfo>
                          <xse:label xmlns:xse="http://schemas.docentric.com/xml-schema-extensions" xse:text="Miscellaneous" xse:refCode="@DocentricAX:Miscellaneous"/>
                        </xs:appinfo>
                      </xs:annotation>
                      <xs:complexType>
                        <xs:attribute name="LanguageId" type="xs:string" use="optional">
                          <xs:annotation>
                            <xs:appinfo>
                              <xse:label xmlns:xse="http://schemas.docentric.com/xml-schema-extensions" xse:text="Current language ID" xse:refCode="@DocentricAX:CurrentLanguageId"/>
                            </xs:appinfo>
                          </xs:annotation>
                        </xs:attribute>
                        <xs:attribute name="SessionDate" type="xs:date" use="optional">
                          <xs:annotation>
                            <xs:appinfo>
                              <xse:label xmlns:xse="http://schemas.docentric.com/xml-schema-extensions" xse:text="Session date" xse:refCode="@SYS11795"/>
                            </xs:appinfo>
                          </xs:annotation>
                        </xs:attribute>
                        <xs:attribute name="SessionDateTime" type="xs:dateTime" use="optional">
                          <xs:annotation>
                            <xs:appinfo>
                              <xse:label xmlns:xse="http://schemas.docentric.com/xml-schema-extensions" xse:text="Session date and time" xse:refCode="@SYS112686"/>
                            </xs:appinfo>
                          </xs:annotation>
                        </xs:attribute>
                      </xs:complexType>
                    </xs:element>
                  </xs:choice>
                </xs:complexType>
              </xs:element>
            </xs:schema>
          </MainXsd>
        </XsdList>
        <XmlNamespaceMappings>
          <XmlNamespaceMapping Prefix="xs" Name="http://www.w3.org/2001/XMLSchema"/>
          <XmlNamespaceMapping Prefix="docentricdg" Name="www.docentric.com/datagrouping"/>
        </XmlNamespaceMappings>
      </Schema>
      <PreviewData>
        <SampleXml>
          <GeneralData>
            <CurrentCompany CompanyId="USMF" Email="info@docentric.com" CompanyHead="" Logo="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" LogoIncluded="true" Name="Contoso Entertainment System USA" Phone="+386 31 331 888" Telefax="+386 31 331 822" Url="https://ax.docentric.com/">
              <PrimaryPostalAddress Address="123 Coffee Street&#10;Suite 300&#10;Redmond, WA 98052 &#10;USA" City="Redmond" CountryRegionId="USA" County="" LocationName="Contoso Entertainment System USA" State="WA" Street="123 Coffee Street&#10;Suite 300" StreetNumber="" ZipCode="98052"/>
              <BankAccount Bank="USMF OPER" CurrencyCode="USD" Giro="02900-0000200020" IBAN="SI56 0290 0000 0200 020" Name="Operating account - USD" SWIFT="LJBASI2X"/>
              <SalesTax ImportVATNum="991234" ImportVATNumBranchId="991100" TaxRepresentative="" VATNum="35-12345" VATNumBranchId="BN345"/>
              <RegistrationNumbers ActivityCode="" BranchId="" CoRegNum="1234123400" DVRid="" EnterpriseCode="" EnterpriseNumber="" FICreditorID_DK="" IntrastatCode="667788" RegNum="" UPSNum=""/>
            </CurrentCompany>
            <CurrentWorker Email="ana.gligorijevic@docentric.com" IsContractor="false" Name="Julia Funderburk" OMOperatingUnitName="Sales &amp; Marketing" OMOperatingUnitNumber="022" PersonnelNumber="000020" Title="Marketing Executive"/>
            <Misc LanguageId="en-us" SessionDate="2019-01-30" SessionDateTime="2019-01-30T11:31:49"/>
          </GeneralData>
        </SampleXml>
      </PreviewData>
    </DataSource>
    <DataSource xmlns:d3p1="http://schemas.docentric.com/dynamics-ax/templates" Name="MainData" IsDefault="0" DataKind="2" d3p1:dataSectionType="1">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ReportData">
                <xs:annotation>
                  <xs:appinfo>
                    <xse:label xmlns:xse="http://schemas.docentric.com/xml-schema-extensions" xse:text="Report data" xse:refCode="@DocentricAX:ReportData"/>
                  </xs:appinfo>
                </xs:annotation>
                <xs:complexType>
                  <xs:choice minOccurs="0" maxOccurs="unbounded">
                    <xs:element name="BillOfLading">
                      <xs:annotation>
                        <xs:appinfo>
                          <xse:label xmlns:xse="http://schemas.docentric.com/xml-schema-extensions" xse:text="Bill Of Lading" xse:refCode=""/>
                        </xs:appinfo>
                      </xs:annotation>
                      <xs:complexType>
                        <xs:attribute name="BillOfLadingId" type="xs:string" use="optional">
                          <xs:annotation>
                            <xs:appinfo>
                              <xse:label xmlns:xse="http://schemas.docentric.com/xml-schema-extensions" xse:text="Bill of lading" xse:refCode="@SYS50700"/>
                            </xs:appinfo>
                          </xs:annotation>
                        </xs:attribute>
                        <xs:attribute name="CompanyName" type="xs:string" use="optional">
                          <xs:annotation>
                            <xs:appinfo>
                              <xse:label xmlns:xse="http://schemas.docentric.com/xml-schema-extensions" xse:text="Name" xse:refCode="@SYS80991"/>
                            </xs:appinfo>
                          </xs:annotation>
                        </xs:attribute>
                        <xs:attribute name="CountedByDriver1Value" type="xs:string" use="optional">
                          <xs:annotation>
                            <xs:appinfo>
                              <xse:label xmlns:xse="http://schemas.docentric.com/xml-schema-extensions" xse:text="Bill of lading" xse:refCode="@SYS50700"/>
                            </xs:appinfo>
                          </xs:annotation>
                        </xs:attribute>
                        <xs:attribute name="CountedByDriver2Value" type="xs:string" use="optional">
                          <xs:annotation>
                            <xs:appinfo>
                              <xse:label xmlns:xse="http://schemas.docentric.com/xml-schema-extensions" xse:text="Bill of lading" xse:refCode="@SYS50700"/>
                            </xs:appinfo>
                          </xs:annotation>
                        </xs:attribute>
                        <xs:attribute name="CountedByShipperValue" type="xs:string" use="optional">
                          <xs:annotation>
                            <xs:appinfo>
                              <xse:label xmlns:xse="http://schemas.docentric.com/xml-schema-extensions" xse:text="Bill of lading" xse:refCode="@SYS50700"/>
                            </xs:appinfo>
                          </xs:annotation>
                        </xs:attribute>
                        <xs:attribute name="CustAccount" type="xs:string" use="optional">
                          <xs:annotation>
                            <xs:appinfo>
                              <xse:label xmlns:xse="http://schemas.docentric.com/xml-schema-extensions" xse:text="Customer account" xse:refCode="@SYS7149"/>
                            </xs:appinfo>
                          </xs:annotation>
                        </xs:attribute>
                        <xs:attribute name="FreightCollect" type="xs:string" use="optional">
                          <xs:annotation>
                            <xs:appinfo>
                              <xse:label xmlns:xse="http://schemas.docentric.com/xml-schema-extensions" xse:text="Bill of lading" xse:refCode="@SYS50700"/>
                            </xs:appinfo>
                          </xs:annotation>
                        </xs:attribute>
                        <xs:attribute name="FreightPrepaid" type="xs:string" use="optional">
                          <xs:annotation>
                            <xs:appinfo>
                              <xse:label xmlns:xse="http://schemas.docentric.com/xml-schema-extensions" xse:text="Bill of lading" xse:refCode="@SYS50700"/>
                            </xs:appinfo>
                          </xs:annotation>
                        </xs:attribute>
                        <xs:attribute name="FreightThirdParty" type="xs:string" use="optional">
                          <xs:annotation>
                            <xs:appinfo>
                              <xse:label xmlns:xse="http://schemas.docentric.com/xml-schema-extensions" xse:text="Bill of lading" xse:refCode="@SYS50700"/>
                            </xs:appinfo>
                          </xs:annotation>
                        </xs:attribute>
                        <xs:attribute name="FromCity" type="xs:string" use="optional">
                          <xs:annotation>
                            <xs:appinfo>
                              <xse:label xmlns:xse="http://schemas.docentric.com/xml-schema-extensions" xse:text="City" xse:refCode="@SYS22249"/>
                            </xs:appinfo>
                          </xs:annotation>
                        </xs:attribute>
                        <xs:attribute name="FromCountry" type="xs:string" use="optional">
                          <xs:annotation>
                            <xs:appinfo>
                              <xse:label xmlns:xse="http://schemas.docentric.com/xml-schema-extensions" xse:text="Country/region" xse:refCode="@SYS7437"/>
                            </xs:appinfo>
                          </xs:annotation>
                        </xs:attribute>
                        <xs:attribute name="FromState" type="xs:string" use="optional">
                          <xs:annotation>
                            <xs:appinfo>
                              <xse:label xmlns:xse="http://schemas.docentric.com/xml-schema-extensions" xse:text="State" xse:refCode="@SYS323506"/>
                            </xs:appinfo>
                          </xs:annotation>
                        </xs:attribute>
                        <xs:attribute name="FromStreet" type="xs:string" use="optional">
                          <xs:annotation>
                            <xs:appinfo>
                              <xse:label xmlns:xse="http://schemas.docentric.com/xml-schema-extensions" xse:text="Street" xse:refCode="@SYS323505"/>
                            </xs:appinfo>
                          </xs:annotation>
                        </xs:attribute>
                        <xs:attribute name="FromZipCode" type="xs:string" use="optional">
                          <xs:annotation>
                            <xs:appinfo>
                              <xse:label xmlns:xse="http://schemas.docentric.com/xml-schema-extensions" xse:text="ZIP/postal code" xse:refCode="@SYS323504"/>
                            </xs:appinfo>
                          </xs:annotation>
                        </xs:attribute>
                        <xs:attribute name="LoadedByDriverValue" type="xs:string" use="optional">
                          <xs:annotation>
                            <xs:appinfo>
                              <xse:label xmlns:xse="http://schemas.docentric.com/xml-schema-extensions" xse:text="Bill of lading" xse:refCode="@SYS50700"/>
                            </xs:appinfo>
                          </xs:annotation>
                        </xs:attribute>
                        <xs:attribute name="LoadedByShipperValue" type="xs:string" use="optional">
                          <xs:annotation>
                            <xs:appinfo>
                              <xse:label xmlns:xse="http://schemas.docentric.com/xml-schema-extensions" xse:text="Bill of lading" xse:refCode="@SYS50700"/>
                            </xs:appinfo>
                          </xs:annotation>
                        </xs:attribute>
                        <xs:attribute name="MasterBillOfLadingId" type="xs:string" use="optional">
                          <xs:annotation>
                            <xs:appinfo>
                              <xse:label xmlns:xse="http://schemas.docentric.com/xml-schema-extensions" xse:text="Bill of lading" xse:refCode="@SYS50700"/>
                            </xs:appinfo>
                          </xs:annotation>
                        </xs:attribute>
                        <xs:attribute name="MasterBOL" type="xs:boolean" use="optional"/>
                        <xs:attribute name="Name" type="xs:string" use="optional">
                          <xs:annotation>
                            <xs:appinfo>
                              <xse:label xmlns:xse="http://schemas.docentric.com/xml-schema-extensions" xse:text="Carrier name" xse:refCode="@SYS50731"/>
                            </xs:appinfo>
                          </xs:annotation>
                        </xs:attribute>
                        <xs:attribute name="SealNum" type="xs:string" use="optional">
                          <xs:annotation>
                            <xs:appinfo>
                              <xse:label xmlns:xse="http://schemas.docentric.com/xml-schema-extensions" xse:text="Seal numbers" xse:refCode="@SYS50736"/>
                            </xs:appinfo>
                          </xs:annotation>
                        </xs:attribute>
                        <xs:attribute name="ShipFromName" type="xs:string" use="optional">
                          <xs:annotation>
                            <xs:appinfo>
                              <xse:label xmlns:xse="http://schemas.docentric.com/xml-schema-extensions" xse:text="Name" xse:refCode="@SYS7399"/>
                            </xs:appinfo>
                          </xs:annotation>
                        </xs:attribute>
                        <xs:attribute name="ShipmentId" type="xs:string" use="optional">
                          <xs:annotation>
                            <xs:appinfo>
                              <xse:label xmlns:xse="http://schemas.docentric.com/xml-schema-extensions" xse:text="Shipment" xse:refCode="@SYS50389"/>
                            </xs:appinfo>
                          </xs:annotation>
                        </xs:attribute>
                        <xs:attribute name="ShipToName" type="xs:string" use="optional">
                          <xs:annotation>
                            <xs:appinfo>
                              <xse:label xmlns:xse="http://schemas.docentric.com/xml-schema-extensions" xse:text="Name" xse:refCode="@SYS80991"/>
                            </xs:appinfo>
                          </xs:annotation>
                        </xs:attribute>
                        <xs:attribute name="SubBOLIds" type="xs:string" use="optional">
                          <xs:annotation>
                            <xs:appinfo>
                              <xse:label xmlns:xse="http://schemas.docentric.com/xml-schema-extensions" xse:text="String 255" xse:refCode="@SYS300925"/>
                            </xs:appinfo>
                          </xs:annotation>
                        </xs:attribute>
                        <xs:attribute name="ThirdPartyCity" type="xs:string" use="optional">
                          <xs:annotation>
                            <xs:appinfo>
                              <xse:label xmlns:xse="http://schemas.docentric.com/xml-schema-extensions" xse:text="City" xse:refCode="@SYS22249"/>
                            </xs:appinfo>
                          </xs:annotation>
                        </xs:attribute>
                        <xs:attribute name="ThirdPartyCountry" type="xs:string" use="optional">
                          <xs:annotation>
                            <xs:appinfo>
                              <xse:label xmlns:xse="http://schemas.docentric.com/xml-schema-extensions" xse:text="Country/region" xse:refCode="@SYS7437"/>
                            </xs:appinfo>
                          </xs:annotation>
                        </xs:attribute>
                        <xs:attribute name="ThirdPartyState" type="xs:string" use="optional">
                          <xs:annotation>
                            <xs:appinfo>
                              <xse:label xmlns:xse="http://schemas.docentric.com/xml-schema-extensions" xse:text="State" xse:refCode="@SYS323506"/>
                            </xs:appinfo>
                          </xs:annotation>
                        </xs:attribute>
                        <xs:attribute name="ThirdPartyStreet" type="xs:string" use="optional">
                          <xs:annotation>
                            <xs:appinfo>
                              <xse:label xmlns:xse="http://schemas.docentric.com/xml-schema-extensions" xse:text="Street" xse:refCode="@SYS323505"/>
                            </xs:appinfo>
                          </xs:annotation>
                        </xs:attribute>
                        <xs:attribute name="ThirdPartyZipCode" type="xs:string" use="optional">
                          <xs:annotation>
                            <xs:appinfo>
                              <xse:label xmlns:xse="http://schemas.docentric.com/xml-schema-extensions" xse:text="ZIP/postal code" xse:refCode="@SYS323504"/>
                            </xs:appinfo>
                          </xs:annotation>
                        </xs:attribute>
                        <xs:attribute name="ToCity" type="xs:string" use="optional">
                          <xs:annotation>
                            <xs:appinfo>
                              <xse:label xmlns:xse="http://schemas.docentric.com/xml-schema-extensions" xse:text="City" xse:refCode="@SYS22249"/>
                            </xs:appinfo>
                          </xs:annotation>
                        </xs:attribute>
                        <xs:attribute name="ToCountry" type="xs:string" use="optional">
                          <xs:annotation>
                            <xs:appinfo>
                              <xse:label xmlns:xse="http://schemas.docentric.com/xml-schema-extensions" xse:text="Country/region" xse:refCode="@SYS7437"/>
                            </xs:appinfo>
                          </xs:annotation>
                        </xs:attribute>
                        <xs:attribute name="ToState" type="xs:string" use="optional">
                          <xs:annotation>
                            <xs:appinfo>
                              <xse:label xmlns:xse="http://schemas.docentric.com/xml-schema-extensions" xse:text="State" xse:refCode="@SYS323506"/>
                            </xs:appinfo>
                          </xs:annotation>
                        </xs:attribute>
                        <xs:attribute name="ToStreet" type="xs:string" use="optional">
                          <xs:annotation>
                            <xs:appinfo>
                              <xse:label xmlns:xse="http://schemas.docentric.com/xml-schema-extensions" xse:text="Street" xse:refCode="@SYS323505"/>
                            </xs:appinfo>
                          </xs:annotation>
                        </xs:attribute>
                        <xs:attribute name="TotalCarrierWeight" type="xs:decimal" use="optional">
                          <xs:annotation>
                            <xs:appinfo>
                              <xse:label xmlns:xse="http://schemas.docentric.com/xml-schema-extensions" xse:text="Weight" xse:refCode="@SYS11575"/>
                            </xs:appinfo>
                          </xs:annotation>
                        </xs:attribute>
                        <xs:attribute name="TotalHandlingQty" type="xs:decimal" use="optional">
                          <xs:annotation>
                            <xs:appinfo>
                              <xse:label xmlns:xse="http://schemas.docentric.com/xml-schema-extensions" xse:text="Quantity" xse:refCode="@SYS14578"/>
                            </xs:appinfo>
                          </xs:annotation>
                        </xs:attribute>
                        <xs:attribute name="TotalPackingQty" type="xs:decimal" use="optional">
                          <xs:annotation>
                            <xs:appinfo>
                              <xse:label xmlns:xse="http://schemas.docentric.com/xml-schema-extensions" xse:text="Quantity" xse:refCode="@SYS14578"/>
                            </xs:appinfo>
                          </xs:annotation>
                        </xs:attribute>
                        <xs:attribute name="TotalQty" type="xs:decimal" use="optional">
                          <xs:annotation>
                            <xs:appinfo>
                              <xse:label xmlns:xse="http://schemas.docentric.com/xml-schema-extensions" xse:text="Quantity" xse:refCode="@SYS14578"/>
                            </xs:appinfo>
                          </xs:annotation>
                        </xs:attribute>
                        <xs:attribute name="TotalWeight" type="xs:decimal" use="optional">
                          <xs:annotation>
                            <xs:appinfo>
                              <xse:label xmlns:xse="http://schemas.docentric.com/xml-schema-extensions" xse:text="Weight" xse:refCode="@SYS11575"/>
                            </xs:appinfo>
                          </xs:annotation>
                        </xs:attribute>
                        <xs:attribute name="ToZipCode" type="xs:string" use="optional">
                          <xs:annotation>
                            <xs:appinfo>
                              <xse:label xmlns:xse="http://schemas.docentric.com/xml-schema-extensions" xse:text="ZIP/postal code" xse:refCode="@SYS323504"/>
                            </xs:appinfo>
                          </xs:annotation>
                        </xs:attribute>
                        <xs:attribute name="TrailerNumber" type="xs:string" use="optional">
                          <xs:annotation>
                            <xs:appinfo>
                              <xse:label xmlns:xse="http://schemas.docentric.com/xml-schema-extensions" xse:text="Trailer number" xse:refCode="@SYS50734"/>
                            </xs:appinfo>
                          </xs:annotation>
                        </xs:attribute>
                      </xs:complexType>
                    </xs:element>
                    <xs:element name="CustomerOrderInformation">
                      <xs:annotation>
                        <xs:appinfo>
                          <xse:label xmlns:xse="http://schemas.docentric.com/xml-schema-extensions" xse:text="Customer order information" xse:refCode=""/>
                        </xs:appinfo>
                      </xs:annotation>
                      <xs:complexType>
                        <xs:attribute name="AdditionalInfo" type="xs:string" use="optional">
                          <xs:annotation>
                            <xs:appinfo>
                              <xse:label xmlns:xse="http://schemas.docentric.com/xml-schema-extensions" xse:text="Additional shipper info" xse:refCode="@SYS50739"/>
                            </xs:appinfo>
                          </xs:annotation>
                        </xs:attribute>
                        <xs:attribute name="CircleN" type="xs:string" use="optional">
                          <xs:annotation>
                            <xs:appinfo>
                              <xse:label xmlns:xse="http://schemas.docentric.com/xml-schema-extensions" xse:text="Bill of lading" xse:refCode="@SYS50700"/>
                            </xs:appinfo>
                          </xs:annotation>
                        </xs:attribute>
                        <xs:attribute name="CircleY" type="xs:string" use="optional">
                          <xs:annotation>
                            <xs:appinfo>
                              <xse:label xmlns:xse="http://schemas.docentric.com/xml-schema-extensions" xse:text="Bill of lading" xse:refCode="@SYS50700"/>
                            </xs:appinfo>
                          </xs:annotation>
                        </xs:attribute>
                        <xs:attribute name="CustOrderPackQty" type="xs:decimal" use="optional">
                          <xs:annotation>
                            <xs:appinfo>
                              <xse:label xmlns:xse="http://schemas.docentric.com/xml-schema-extensions" xse:text="Quantity" xse:refCode="@SYS14578"/>
                            </xs:appinfo>
                          </xs:annotation>
                        </xs:attribute>
                        <xs:attribute name="CustOrderWeight" type="xs:decimal" use="optional">
                          <xs:annotation>
                            <xs:appinfo>
                              <xse:label xmlns:xse="http://schemas.docentric.com/xml-schema-extensions" xse:text="Weight" xse:refCode="@SYS11575"/>
                            </xs:appinfo>
                          </xs:annotation>
                        </xs:attribute>
                        <xs:attribute name="PurchOrderFormNum" type="xs:string" use="optional">
                          <xs:annotation>
                            <xs:appinfo>
                              <xse:label xmlns:xse="http://schemas.docentric.com/xml-schema-extensions" xse:text="Number" xse:refCode="@SYS13864"/>
                            </xs:appinfo>
                          </xs:annotation>
                        </xs:attribute>
                      </xs:complexType>
                    </xs:element>
                    <xs:element name="CarrierInformation">
                      <xs:annotation>
                        <xs:appinfo>
                          <xse:label xmlns:xse="http://schemas.docentric.com/xml-schema-extensions" xse:text="Carrier information" xse:refCode=""/>
                        </xs:appinfo>
                      </xs:annotation>
                      <xs:complexType>
                        <xs:attribute name="DefaultHandlingType" type="xs:string" use="optional"/>
                        <xs:attribute name="grossWeight" type="xs:decimal" use="optional">
                          <xs:annotation>
                            <xs:appinfo>
                              <xse:label xmlns:xse="http://schemas.docentric.com/xml-schema-extensions" xse:text="Weight" xse:refCode="@SYS11575"/>
                            </xs:appinfo>
                          </xs:annotation>
                        </xs:attribute>
                        <xs:attribute name="HazardousMaterial" type="xs:string" use="optional">
                          <xs:annotation>
                            <xs:appinfo>
                              <xse:label xmlns:xse="http://schemas.docentric.com/xml-schema-extensions" xse:text="Bill of lading" xse:refCode="@SYS50700"/>
                            </xs:appinfo>
                          </xs:annotation>
                        </xs:attribute>
                        <xs:attribute name="LineQty" type="xs:decimal" use="optional">
                          <xs:annotation>
                            <xs:appinfo>
                              <xse:label xmlns:xse="http://schemas.docentric.com/xml-schema-extensions" xse:text="Quantity" xse:refCode="@SYS14578"/>
                            </xs:appinfo>
                          </xs:annotation>
                        </xs:attribute>
                        <xs:attribute name="nmfcName" type="xs:string" use="optional">
                          <xs:annotation>
                            <xs:appinfo>
                              <xse:label xmlns:xse="http://schemas.docentric.com/xml-schema-extensions" xse:text="Additional shipper info" xse:refCode="@SYS50739"/>
                            </xs:appinfo>
                          </xs:annotation>
                        </xs:attribute>
                        <xs:attribute name="PackingType" type="xs:string" use="optional"/>
                        <xs:attribute name="Qty" type="xs:decimal" use="optional">
                          <xs:annotation>
                            <xs:appinfo>
                              <xse:label xmlns:xse="http://schemas.docentric.com/xml-schema-extensions" xse:text="Quantity" xse:refCode="@SYS14578"/>
                            </xs:appinfo>
                          </xs:annotation>
                        </xs:attribute>
                      </xs:complexType>
                    </xs:element>
                  </xs:choice>
                  <xs:attribute name="ReportCaption" type="xs:string" use="optional">
                    <xs:annotation>
                      <xs:appinfo>
                        <xse:label xmlns:xse="http://schemas.docentric.com/xml-schema-extensions" xse:text="Report caption" xse:refCode="@DocentricAX:ReportCaption"/>
                      </xs:appinfo>
                    </xs:annotation>
                  </xs:attribute>
                </xs:complexType>
              </xs:element>
            </xs:schema>
          </MainXsd>
        </XsdList>
        <XmlNamespaceMappings>
          <XmlNamespaceMapping Prefix="xs" Name="http://www.w3.org/2001/XMLSchema"/>
          <XmlNamespaceMapping Prefix="docentricdg" Name="www.docentric.com/datagrouping"/>
        </XmlNamespaceMappings>
      </Schema>
      <PreviewData>
        <SampleXml>
          <ReportData ReportCaption="Bill of lading report">
            <BillOfLading BillOfLadingId="SBL-000001" Name="DHL" CompanyName="Contoso Entertainment System" CountedByDriver1Value="" CountedByDriver2Value="" CountedByShipperValue="X" CustAccount="US-003" FreightCollect="" FreightPrepaid="X" FreightThirdParty="" FromCity="Galvin" FromCountry="USA" FromState="WA" FromStreet="213 South Street, Gate 1" FromZipCode="98544" TotalHandlingQty="3.0000000000" TotalPackingQty="37.0000000000" TotalQty="5.0000000000" TotalCarrierWeight="46.0000000000" TotalWeight="46.0000000000" LoadedByDriverValue="" LoadedByShipperValue="X" MasterBOL="false" MasterBillOfLadingId="" SealNum="56756" ShipFromName="Site 1" ShipmentId="00001" ShipToName="Oak Company" SubBOLIds="" ThirdPartyCity="Redmond" ThirdPartyCountry="USA" ThirdPartyState="WA" ThirdPartyStreet="123 Coffee Street, Suite 300" ThirdPartyZipCode="98052" ToCity="Los Angeles" ToCountry="USA" ToState="CA" ToStreet="123 White Road" ToZipCode="90004" TrailerNumber="12345"/>
            <CustomerOrderInformation CircleN="" CircleY="O" PurchOrderFormNum="136565" AdditionalInfo="loaded loose" CustOrderPackQty="3.0000000000" CustOrderWeight="40.0000000000"/>
            <CustomerOrderInformation CircleN="O" CircleY="" PurchOrderFormNum="87989987" AdditionalInfo="" CustOrderPackQty="2.0000000000" CustOrderWeight="6.0000000000"/>
            <CarrierInformation nmfcName="Box clothing in bulk" LineQty="1.0000000000" Qty="25.0000000000" grossWeight="40.0000000000" DefaultHandlingType="Pallet" HazardousMaterial="X" PackingType="Cartons"/>
            <CarrierInformation nmfcName="Standard goods" LineQty="2.0000000000" Qty="12.0000000000" grossWeight="6.0000000000" DefaultHandlingType="Cartons" HazardousMaterial="" PackingType=""/>
          </ReportData>
        </SampleXml>
      </PreviewData>
    </DataSource>
    <DataSource xmlns:d3p1="http://schemas.docentric.com/dynamics-ax/templates" Name="Parameters" IsDefault="0" DataKind="2" d3p1:dataSectionType="3">
      <Schema Origin="2">
        <XsdList>
          <MainXsd>
            <xs:schema xmlns:xs="http://www.w3.org/2001/XMLSchema">
              <xs:complexType name="Enum">
                <xs:attribute name="Value" type="xs:integer" use="optional">
                  <xs:annotation>
                    <xs:appinfo>
                      <xse:label xmlns:xse="http://schemas.docentric.com/xml-schema-extensions" xse:text="Enum element value" xse:refCode="@DocentricAX:EnumElementValue"/>
                    </xs:appinfo>
                  </xs:annotation>
                </xs:attribute>
                <xs:attribute name="Name" type="xs:string" use="optional">
                  <xs:annotation>
                    <xs:appinfo>
                      <xse:label xmlns:xse="http://schemas.docentric.com/xml-schema-extensions" xse:text="Enum element name" xse:refCode="@DocentricAX:EnumElementName"/>
                    </xs:appinfo>
                  </xs:annotation>
                </xs:attribute>
                <xs:attribute name="Text" type="xs:string" use="optional">
                  <xs:annotation>
                    <xs:appinfo>
                      <xse:label xmlns:xse="http://schemas.docentric.com/xml-schema-extensions" xse:text="Enum element text" xse:refCode="@DocentricAX:EnumElementText"/>
                    </xs:appinfo>
                  </xs:annotation>
                </xs:attribute>
              </xs:complexType>
              <xs:element name="Parameters">
                <xs:annotation>
                  <xs:appinfo>
                    <xse:label xmlns:xse="http://schemas.docentric.com/xml-schema-extensions" xse:text="Report parameters" xse:refCode="@DocentricAX:DdspParameters"/>
                  </xs:appinfo>
                </xs:annotation>
                <xs:complexType/>
              </xs:element>
            </xs:schema>
          </MainXsd>
        </XsdList>
        <XmlNamespaceMappings>
          <XmlNamespaceMapping Prefix="xs" Name="http://www.w3.org/2001/XMLSchema"/>
          <XmlNamespaceMapping Prefix="docentricdg" Name="www.docentric.com/datagrouping"/>
        </XmlNamespaceMappings>
      </Schema>
      <PreviewData>
        <SampleXml>
          <Parameters/>
        </SampleXml>
      </PreviewData>
    </DataSource>
  </DataSources>
  <Elements xmlns="">
    <Element Type="Field" Id="2918810319">
      <ValueBinding DataKind="2" Source="MainData" Path="BillOfLading/@BillOfLadingId" ResultDataType="System.String"/>
    </Element>
    <Element Type="Field" Id="1867645011">
      <ValueBinding DataKind="2" Source="MainData" Path="BillOfLading/@ShipFromName" ResultDataType="System.String"/>
    </Element>
    <Element Type="Field" Id="2221551791">
      <ValueBinding DataKind="2" Source="MainData" Path="BillOfLading/@FromStreet" ResultDataType="System.String"/>
    </Element>
    <Element Type="Field" Id="328492902">
      <ValueBinding DataKind="2" Source="MainData" Path="BillOfLading/@FromCity" ResultDataType="System.String"/>
    </Element>
    <Element Type="Field" Id="869730724">
      <ValueBinding DataKind="2" Source="MainData" Path="BillOfLading/@FromState" ResultDataType="System.String"/>
    </Element>
    <Element Type="Field" Id="2212766009">
      <ValueBinding DataKind="2" Source="MainData" Path="BillOfLading/@FromZipCode" ResultDataType="System.String"/>
    </Element>
    <Element Type="Field" Id="569160711">
      <ValueBinding DataKind="2" Source="MainData" Path="BillOfLading/@FromCountry" ResultDataType="System.String"/>
    </Element>
    <Element Type="Field" Id="3832240832">
      <ValueBinding DataKind="2" Source="MainData" Path="BillOfLading/@ShipmentId" ResultDataType="System.String"/>
    </Element>
    <Element Type="Barcode" Id="2224714580" Symbology="5" RenderText="0">
      <ValueBinding DataKind="2" Source="MainData" Path="concat(&quot;ñ402&quot;, BillOfLading/@BillOfLadingId)" ResultDataType="System.String"/>
    </Element>
    <Element Type="Field" Id="4052473692">
      <ValueBinding DataKind="2" Source="MainData" Path="concat(&quot;(402) &quot;, BillOfLading/@BillOfLadingId)" ResultDataType="System.String"/>
    </Element>
    <Element Type="Field" Id="3111146909">
      <ValueBinding DataKind="2" Source="MainData" Path="BillOfLading/@Name" ResultDataType="System.String"/>
    </Element>
    <Element Type="Field" Id="4279047811">
      <ValueBinding DataKind="2" Source="MainData" Path="BillOfLading/@TrailerNumber" ResultDataType="System.String"/>
    </Element>
    <Element Type="Field" Id="2322064976">
      <ValueBinding DataKind="2" Source="MainData" Path="BillOfLading/@SealNum" ResultDataType="System.String"/>
    </Element>
    <Element Type="Field" Id="2899075785">
      <ValueBinding DataKind="2" Source="MainData" Path="BillOfLading/@ShipToName" ResultDataType="System.String"/>
    </Element>
    <Element Type="Field" Id="2408264425">
      <ValueBinding DataKind="2" Source="MainData" Path="BillOfLading/@ToStreet" ResultDataType="System.String"/>
    </Element>
    <Element Type="Field" Id="2111617389">
      <ValueBinding DataKind="2" Source="MainData" Path="BillOfLading/@ToCity" ResultDataType="System.String"/>
    </Element>
    <Element Type="Field" Id="3699719139">
      <ValueBinding DataKind="2" Source="MainData" Path="BillOfLading/@ToState" ResultDataType="System.String"/>
    </Element>
    <Element Type="Field" Id="3476391611">
      <ValueBinding DataKind="2" Source="MainData" Path="BillOfLading/@ToZipCode" ResultDataType="System.String"/>
    </Element>
    <Element Type="Field" Id="814451457">
      <ValueBinding DataKind="2" Source="MainData" Path="BillOfLading/@FromCountry" ResultDataType="System.String"/>
    </Element>
    <Element Type="Field" Id="1877813330">
      <ValueBinding DataKind="2" Source="MainData" Path="BillOfLading/@CustAccount" ResultDataType="System.String"/>
    </Element>
    <Element Type="If" Id="1435327617">
      <ChildElements>
        <ElementRef Id="2121412600"/>
        <ElementRef Id="2121182273"/>
      </ChildElements>
      <ValueBinding DataKind="2" Source="MainData" Path="BillOfLading/@ProNumShipment != &quot;&quot;" ResultDataType="System.Boolean"/>
    </Element>
    <Element Type="Barcode" Id="2121412600" Symbology="5" RenderText="0">
      <ValueBinding DataKind="2" Source="MainData" Path="concat(&quot;ñ9012K&quot;, BillOfLading/@SCAC, BillOfLading/@ProNumShipment)" ResultDataType="System.String"/>
    </Element>
    <Element Type="Field" Id="2121182273">
      <ValueBinding DataKind="2" Source="MainData" Path="concat(&quot;(9012K) &quot;, BillOfLading/@SCAC, &quot; &quot;, BillOfLading/@ProNumShipment)" ResultDataType="System.String"/>
    </Element>
    <Element Type="Field" Id="2951043249">
      <ValueBinding DataKind="2" Source="MainData" Path="BillOfLading/@CompanyName" ResultDataType="System.String"/>
    </Element>
    <Element Type="Field" Id="1944103669">
      <ValueBinding DataKind="2" Source="MainData" Path="BillOfLading/@ThirdPartyStreet" ResultDataType="System.String"/>
    </Element>
    <Element Type="If" Id="4170492597" Invert="1">
      <ChildElements>
        <ElementRef Id="447364580"/>
        <ElementRef Id="2507546976"/>
        <ElementRef Id="3066056766"/>
        <ElementRef Id="3184454492"/>
      </ChildElements>
      <ValueBinding DataKind="2" Source="MainData" Path="BillOfLading/@ThirdPartyCity = '' and BillOfLading/@ThirdPartyState = '' and BillOfLading/@ThirdPartyZipCode = '' and BillOfLading/@ThirdPartyCountry = ''" ResultDataType="System.Boolean"/>
    </Element>
    <Element Type="Field" Id="447364580">
      <ValueBinding DataKind="2" Source="MainData" Path="BillOfLading/@ThirdPartyCity" ResultDataType="System.String"/>
    </Element>
    <Element Type="Field" Id="2507546976">
      <ValueBinding DataKind="2" Source="MainData" Path="BillOfLading/@ThirdPartyState" ResultDataType="System.String"/>
    </Element>
    <Element Type="Field" Id="3066056766">
      <ValueBinding DataKind="2" Source="MainData" Path="BillOfLading/@ThirdPartyZipCode" ResultDataType="System.String"/>
    </Element>
    <Element Type="Field" Id="3184454492">
      <ValueBinding DataKind="2" Source="MainData" Path="BillOfLading/@ThirdPartyCountry" ResultDataType="System.String"/>
    </Element>
    <Element Type="If" Id="3739726727">
      <ChildElements>
        <ElementRef Id="724492150"/>
      </ChildElements>
      <ValueBinding DataKind="2" Source="MainData" Path="BillOfLading/@MasterBillOfLadingId != ''" ResultDataType="System.Boolean"/>
    </Element>
    <Element Type="Field" Id="724492150">
      <ValueBinding DataKind="2" Source="MainData" Path="BillOfLading/@MasterBillOfLadingId" ResultDataType="System.String"/>
    </Element>
    <Element Type="If" Id="2105381722">
      <ChildElements>
        <ElementRef Id="123288879"/>
      </ChildElements>
      <ValueBinding DataKind="2" Source="MainData" Path="BillOfLading/@SubBOLIds != ''" ResultDataType="System.Boolean"/>
    </Element>
    <Element Type="Field" Id="123288879">
      <ValueBinding DataKind="2" Source="MainData" Path="BillOfLading/@SubBOLIds" ResultDataType="System.String"/>
    </Element>
    <Element Type="If" Id="1197971614">
      <ValueBinding DataKind="2" Source="MainData" Path="BillOfLading/@FreightPrepaid = ''" ResultDataType="System.Boolean"/>
    </Element>
    <Element Type="If" Id="3893358034" Invert="1">
      <ValueBinding DataKind="2" Source="MainData" Path="BillOfLading/@FreightPrepaid = ''" ResultDataType="System.Boolean"/>
    </Element>
    <Element Type="If" Id="4053482193">
      <ValueBinding DataKind="2" Source="MainData" Path="BillOfLading/@FreightCollect = ''" ResultDataType="System.Boolean"/>
    </Element>
    <Element Type="If" Id="2963836682" Invert="1">
      <ValueBinding DataKind="2" Source="MainData" Path="BillOfLading/@FreightCollect = ''" ResultDataType="System.Boolean"/>
    </Element>
    <Element Type="If" Id="4008002113">
      <ValueBinding DataKind="2" Source="MainData" Path="BillOfLading/@FreightThirdParty = ''" ResultDataType="System.Boolean"/>
    </Element>
    <Element Type="If" Id="283391889" Invert="1">
      <ValueBinding DataKind="2" Source="MainData" Path="BillOfLading/@FreightThirdParty = ''" ResultDataType="System.Boolean"/>
    </Element>
    <Element Type="If" Id="1473717770">
      <ValueBinding DataKind="2" Source="MainData" Path="BillOfLading/@MasterBOL = 'false'" ResultDataType="System.Boolean"/>
    </Element>
    <Element Type="If" Id="2334798590" Invert="1">
      <ValueBinding DataKind="2" Source="MainData" Path="BillOfLading/@MasterBOL = 'false'" ResultDataType="System.Boolean"/>
    </Element>
    <Element Type="If" Id="1772358850">
      <ChildElements>
        <ElementRef Id="1755784995"/>
        <ElementRef Id="3165956475"/>
        <ElementRef Id="2495832386"/>
        <ElementRef Id="411437201"/>
        <ElementRef Id="1816294230"/>
      </ChildElements>
      <ValueBinding DataKind="2" Source="MainData" Path="count(CustomerOrderInformation) &lt;= 5" ResultDataType="System.Boolean"/>
    </Element>
    <Element Type="List" Id="1755784995" RenderMode="2">
      <ChildElements>
        <ElementRef Id="2773651712"/>
        <ElementRef Id="1327327067"/>
        <ElementRef Id="2814353665"/>
        <ElementRef Id="2938620874"/>
        <ElementRef Id="1521199008"/>
        <ElementRef Id="3710279423"/>
        <ElementRef Id="3107914084"/>
        <ElementRef Id="856159719"/>
      </ChildElements>
      <ValueBinding DataKind="2" Source="MainData" Path="CustomerOrderInformation"/>
      <SortDescriptors/>
    </Element>
    <Element Type="Field" Id="2773651712">
      <ValueBinding DataKind="2" Source="." Path="@PurchOrderFormNum" ResultDataType="System.String"/>
    </Element>
    <Element Type="Field" Id="1327327067" FormatString="n0">
      <ValueBinding DataKind="2" Source="." Path="@CustOrderPackQty" ResultDataType="System.Decimal"/>
    </Element>
    <Element Type="Field" Id="2814353665" FormatString="n2">
      <ValueBinding DataKind="2" Source="." Path="@CustOrderWeight" ResultDataType="System.Decimal"/>
    </Element>
    <Element Type="If" Id="2938620874" Invert="1">
      <ValueBinding DataKind="2" Source="." Path="@CircleY = &quot;&quot;" ResultDataType="System.Boolean"/>
    </Element>
    <Element Type="If" Id="1521199008">
      <ValueBinding DataKind="2" Source="." Path="@CircleY = &quot;&quot;" ResultDataType="System.Boolean"/>
    </Element>
    <Element Type="If" Id="3710279423" Invert="1">
      <ValueBinding DataKind="2" Source="." Path="@CircleN= &quot;&quot;" ResultDataType="System.Boolean"/>
    </Element>
    <Element Type="If" Id="3107914084">
      <ValueBinding DataKind="2" Source="." Path="@CircleN = &quot;&quot;" ResultDataType="System.Boolean"/>
    </Element>
    <Element Type="Field" Id="856159719">
      <ValueBinding DataKind="2" Source="." Path="@AdditionalInfo" ResultDataType="System.String"/>
    </Element>
    <Element Type="If" Id="3165956475">
      <ValueBinding DataKind="2" Source="MainData" Path="count(CustomerOrderInformation) &lt; 2" ResultDataType="System.Boolean"/>
    </Element>
    <Element Type="If" Id="2495832386">
      <ValueBinding DataKind="2" Source="MainData" Path="count(CustomerOrderInformation) &lt; 3" ResultDataType="System.Boolean"/>
    </Element>
    <Element Type="If" Id="411437201">
      <ValueBinding DataKind="2" Source="MainData" Path="count(CustomerOrderInformation) &lt; 4" ResultDataType="System.Boolean"/>
    </Element>
    <Element Type="If" Id="1816294230">
      <ValueBinding DataKind="2" Source="MainData" Path="count(CustomerOrderInformation) &lt; 5" ResultDataType="System.Boolean"/>
    </Element>
    <Element Type="If" Id="1385213724" Invert="1">
      <ValueBinding DataKind="2" Source="MainData" Path="count(CustomerOrderInformation) &lt;= 5" ResultDataType="System.Boolean"/>
    </Element>
    <Element Type="Field" Id="288010619" FormatString="n0">
      <ValueBinding DataKind="2" Source="MainData" Path="BillOfLading/@TotalQty" ResultDataType="System.Decimal"/>
    </Element>
    <Element Type="Field" Id="3385820049" FormatString="n2">
      <ValueBinding DataKind="2" Source="MainData" Path="BillOfLading/@TotalWeight" ResultDataType="System.Decimal"/>
    </Element>
    <Element Type="If" Id="1283764785">
      <ChildElements>
        <ElementRef Id="4268470964"/>
        <ElementRef Id="1839738314"/>
        <ElementRef Id="889228017"/>
        <ElementRef Id="4151461228"/>
        <ElementRef Id="2512560656"/>
      </ChildElements>
      <ValueBinding DataKind="2" Source="MainData" Path="count(CarrierInformation) &lt;= 5" ResultDataType="System.Boolean"/>
    </Element>
    <Element Type="List" Id="4268470964" RenderMode="2">
      <ChildElements>
        <ElementRef Id="639461405"/>
        <ElementRef Id="3207892349"/>
        <ElementRef Id="1203134476"/>
        <ElementRef Id="852924746"/>
        <ElementRef Id="2360307312"/>
        <ElementRef Id="3438621549"/>
        <ElementRef Id="3048711399"/>
      </ChildElements>
      <ValueBinding DataKind="2" Source="MainData" Path="CarrierInformation"/>
      <SortDescriptors/>
    </Element>
    <Element Type="Field" Id="639461405" FormatString="n0">
      <ValueBinding DataKind="2" Source="." Path="@LineQty" ResultDataType="System.Decimal"/>
    </Element>
    <Element Type="Field" Id="3207892349">
      <ValueBinding DataKind="2" Source="." Path="@DefaultHandlingType" ResultDataType="System.String"/>
    </Element>
    <Element Type="Field" Id="1203134476" FormatString="n0">
      <ValueBinding DataKind="2" Source="." Path="@Qty" ResultDataType="System.Decimal"/>
    </Element>
    <Element Type="Field" Id="852924746">
      <ValueBinding DataKind="2" Source="." Path="@PackingType" ResultDataType="System.String"/>
    </Element>
    <Element Type="Field" Id="2360307312" FormatString="n2">
      <ValueBinding DataKind="2" Source="." Path="@grossWeight" ResultDataType="System.Decimal"/>
    </Element>
    <Element Type="Field" Id="3438621549">
      <ValueBinding DataKind="2" Source="." Path="@HazardousMaterial" ResultDataType="System.String"/>
    </Element>
    <Element Type="Field" Id="3048711399">
      <ValueBinding DataKind="2" Source="." Path="@nmfcName" ResultDataType="System.String"/>
    </Element>
    <Element Type="If" Id="1839738314">
      <ValueBinding DataKind="2" Source="MainData" Path="count(CarrierInformation) &lt; 2" ResultDataType="System.Boolean"/>
    </Element>
    <Element Type="If" Id="889228017">
      <ValueBinding DataKind="2" Source="MainData" Path="count(CarrierInformation) &lt; 3" ResultDataType="System.Boolean"/>
    </Element>
    <Element Type="If" Id="4151461228">
      <ValueBinding DataKind="2" Source="MainData" Path="count(CarrierInformation) &lt; 4" ResultDataType="System.Boolean"/>
    </Element>
    <Element Type="If" Id="2512560656">
      <ValueBinding DataKind="2" Source="MainData" Path="count(CarrierInformation) &lt; 5" ResultDataType="System.Boolean"/>
    </Element>
    <Element Type="If" Id="842209747" Invert="1">
      <ValueBinding DataKind="2" Source="MainData" Path="count(CarrierInformation) &lt;= 5" ResultDataType="System.Boolean"/>
    </Element>
    <Element Type="Field" Id="205146119" FormatString="n0">
      <ValueBinding DataKind="2" Source="MainData" Path="BillOfLading/@TotalHandlingQty" ResultDataType="System.Decimal"/>
    </Element>
    <Element Type="Field" Id="1457061446" FormatString="n0">
      <ValueBinding DataKind="2" Source="MainData" Path="BillOfLading/@TotalPackingQty" ResultDataType="System.Decimal"/>
    </Element>
    <Element Type="Field" Id="2420896014" FormatString="n2">
      <ValueBinding DataKind="2" Source="MainData" Path="BillOfLading/@TotalCarrierWeight" ResultDataType="System.Decimal"/>
    </Element>
    <Element Type="If" Id="805131769">
      <ValueBinding DataKind="2" Source="MainData" Path="BillOfLading/@LoadedByShipperValue = ''" ResultDataType="System.Boolean"/>
    </Element>
    <Element Type="If" Id="2437855096" Invert="1">
      <ValueBinding DataKind="2" Source="MainData" Path="BillOfLading/@LoadedByShipperValue = ''" ResultDataType="System.Boolean"/>
    </Element>
    <Element Type="If" Id="3296087823">
      <ValueBinding DataKind="2" Source="MainData" Path="BillOfLading/@LoadedByDriverValue = ''" ResultDataType="System.Boolean"/>
    </Element>
    <Element Type="If" Id="1497221445" Invert="1">
      <ValueBinding DataKind="2" Source="MainData" Path="BillOfLading/@LoadedByDriverValue = ''" ResultDataType="System.Boolean"/>
    </Element>
    <Element Type="If" Id="224809087">
      <ValueBinding DataKind="2" Source="MainData" Path="BillOfLading/@CountedByShipperValue = ''" ResultDataType="System.Boolean"/>
    </Element>
    <Element Type="If" Id="2016109240" Invert="1">
      <ValueBinding DataKind="2" Source="MainData" Path="BillOfLading/@CountedByShipperValue = ''" ResultDataType="System.Boolean"/>
    </Element>
    <Element Type="If" Id="1930775302">
      <ValueBinding DataKind="2" Source="MainData" Path="BillOfLading/@CountedByDriver1Value = ''" ResultDataType="System.Boolean"/>
    </Element>
    <Element Type="If" Id="2085408729" Invert="1">
      <ValueBinding DataKind="2" Source="MainData" Path="BillOfLading/@CountedByDriver1Value = ''" ResultDataType="System.Boolean"/>
    </Element>
    <Element Type="If" Id="2775273694">
      <ValueBinding DataKind="2" Source="MainData" Path="BillOfLading/@CountedByDriver2Value = ''" ResultDataType="System.Boolean"/>
    </Element>
    <Element Type="If" Id="2678912602" Invert="1">
      <ValueBinding DataKind="2" Source="MainData" Path="BillOfLading/@CountedByDriver2Value = ''" ResultDataType="System.Boolean"/>
    </Element>
    <Element Type="If" Id="4204339203">
      <ChildElements>
        <ElementRef Id="633609689"/>
      </ChildElements>
      <ValueBinding DataKind="2" Source="MainData" Path="count(CustomerOrderInformation) &gt; 5" ResultDataType="System.Boolean"/>
    </Element>
    <Element Type="List" Id="633609689" RenderMode="2">
      <ChildElements>
        <ElementRef Id="1565292110"/>
        <ElementRef Id="3750365770"/>
        <ElementRef Id="4294608089"/>
        <ElementRef Id="3427133522"/>
        <ElementRef Id="4099809904"/>
        <ElementRef Id="3390437830"/>
        <ElementRef Id="2233112537"/>
        <ElementRef Id="1673520447"/>
      </ChildElements>
      <ValueBinding DataKind="2" Source="MainData" Path="CustomerOrderInformation"/>
      <SortDescriptors/>
    </Element>
    <Element Type="Field" Id="1565292110">
      <ValueBinding DataKind="2" Source="." Path="@PurchOrderFormNum" ResultDataType="System.String"/>
    </Element>
    <Element Type="Field" Id="3750365770" FormatString="n0">
      <ValueBinding DataKind="2" Source="." Path="@CustOrderPackQty" ResultDataType="System.Decimal"/>
    </Element>
    <Element Type="Field" Id="4294608089" FormatString="n2">
      <ValueBinding DataKind="2" Source="." Path="@CustOrderWeight" ResultDataType="System.Decimal"/>
    </Element>
    <Element Type="If" Id="3427133522" Invert="1">
      <ValueBinding DataKind="2" Source="." Path="@CircleY = &quot;&quot;" ResultDataType="System.Boolean"/>
    </Element>
    <Element Type="If" Id="4099809904">
      <ValueBinding DataKind="2" Source="." Path="@CircleY = &quot;&quot;" ResultDataType="System.Boolean"/>
    </Element>
    <Element Type="If" Id="3390437830" Invert="1">
      <ValueBinding DataKind="2" Source="." Path="@CircleN= &quot;&quot;" ResultDataType="System.Boolean"/>
    </Element>
    <Element Type="If" Id="2233112537">
      <ValueBinding DataKind="2" Source="." Path="@CircleN = &quot;&quot;" ResultDataType="System.Boolean"/>
    </Element>
    <Element Type="Field" Id="1673520447">
      <ValueBinding DataKind="2" Source="." Path="@AdditionalInfo" ResultDataType="System.String"/>
    </Element>
    <Element Type="If" Id="2029439622">
      <ChildElements>
        <ElementRef Id="380836424"/>
      </ChildElements>
      <ValueBinding DataKind="2" Source="MainData" Path="count(CarrierInformation) &gt; 5" ResultDataType="System.Boolean"/>
    </Element>
    <Element Type="List" Id="380836424" RenderMode="2">
      <ChildElements>
        <ElementRef Id="2254077492"/>
        <ElementRef Id="3745740513"/>
        <ElementRef Id="4097190757"/>
        <ElementRef Id="164361248"/>
        <ElementRef Id="3579617473"/>
        <ElementRef Id="1786318526"/>
        <ElementRef Id="3627486560"/>
      </ChildElements>
      <ValueBinding DataKind="2" Source="MainData" Path="CarrierInformation"/>
      <SortDescriptors/>
    </Element>
    <Element Type="Field" Id="2254077492" FormatString="n0">
      <ValueBinding DataKind="2" Source="." Path="@LineQty" ResultDataType="System.Decimal"/>
    </Element>
    <Element Type="Field" Id="3745740513">
      <ValueBinding DataKind="2" Source="." Path="@DefaultHandlingType" ResultDataType="System.String"/>
    </Element>
    <Element Type="Field" Id="4097190757" FormatString="n0">
      <ValueBinding DataKind="2" Source="." Path="@Qty" ResultDataType="System.Decimal"/>
    </Element>
    <Element Type="Field" Id="164361248">
      <ValueBinding DataKind="2" Source="." Path="@PackingType" ResultDataType="System.String"/>
    </Element>
    <Element Type="Field" Id="3579617473" FormatString="n2">
      <ValueBinding DataKind="2" Source="." Path="@grossWeight" ResultDataType="System.Decimal"/>
    </Element>
    <Element Type="Field" Id="1786318526">
      <ValueBinding DataKind="2" Source="." Path="@HazardousMaterial" ResultDataType="System.String"/>
    </Element>
    <Element Type="Field" Id="3627486560">
      <ValueBinding DataKind="2" Source="." Path="@nmfcName" ResultDataType="System.String"/>
    </Element>
    <Element Type="Field" Id="2951959744" FormatString="d">
      <ValueBinding DataKind="2" Source="GeneralData" Path="Misc/@SessionDate" ResultDataType="System.DateTime"/>
    </Element>
    <Element Type="Field" Id="2568296308">
      <ValueBinding DataKind="2" Source="MainData" Path="BillOfLading/@BillOfLadingId" ResultDataType="System.String"/>
    </Element>
    <Element Type="Field" Id="3458899015" FormatString="d">
      <ValueBinding DataKind="2" Source="GeneralData" Path="Misc/@SessionDate" ResultDataType="System.DateTime"/>
    </Element>
  </Elements>
</ProjectData>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1F2F393-0882-43B1-87A7-38FEA186D11D}">
  <ds:schemaRefs>
    <ds:schemaRef ds:uri="http://Docentric.org/ProjectData.xml"/>
    <ds:schemaRef ds:uri=""/>
    <ds:schemaRef ds:uri="http://schemas.docentric.com/dynamics-ax/templates"/>
    <ds:schemaRef ds:uri="http://www.w3.org/2001/XMLSchema"/>
    <ds:schemaRef ds:uri="http://schemas.docentric.com/xml-schema-extensions"/>
  </ds:schemaRefs>
</ds:datastoreItem>
</file>

<file path=docProps/app.xml><?xml version="1.0" encoding="utf-8"?>
<Properties xmlns="http://schemas.openxmlformats.org/officeDocument/2006/extended-properties" xmlns:vt="http://schemas.openxmlformats.org/officeDocument/2006/docPropsVTypes">
  <Template>BOL_MicrosoftTemplate.dotx</Template>
  <TotalTime>34</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Bill of lading</vt:lpstr>
    </vt:vector>
  </TitlesOfParts>
  <Company>Docentric</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creator>Docentric</dc:creator>
  <cp:lastModifiedBy>DCS</cp:lastModifiedBy>
  <cp:revision>15</cp:revision>
  <cp:lastPrinted>2003-12-15T18:50:00Z</cp:lastPrinted>
  <dcterms:created xsi:type="dcterms:W3CDTF">2018-05-30T11:20:00Z</dcterms:created>
  <dcterms:modified xsi:type="dcterms:W3CDTF">2019-01-30T10:36:00Z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